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79ECD27" w14:textId="77777777" w:rsidR="00F12CB4" w:rsidRPr="009458B8" w:rsidRDefault="00F12CB4" w:rsidP="005457E2">
      <w:pPr>
        <w:rPr>
          <w:lang w:val="en-US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8982"/>
      </w:tblGrid>
      <w:tr w:rsidR="00CC775B" w:rsidRPr="009458B8" w14:paraId="32D8C293" w14:textId="77777777" w:rsidTr="006272CA">
        <w:trPr>
          <w:jc w:val="center"/>
        </w:trPr>
        <w:tc>
          <w:tcPr>
            <w:tcW w:w="8982" w:type="dxa"/>
            <w:tcBorders>
              <w:top w:val="nil"/>
              <w:left w:val="nil"/>
              <w:bottom w:val="thickThinSmallGap" w:sz="24" w:space="0" w:color="auto"/>
              <w:right w:val="nil"/>
            </w:tcBorders>
          </w:tcPr>
          <w:p w14:paraId="02312804" w14:textId="77777777" w:rsidR="00CC775B" w:rsidRPr="009458B8" w:rsidRDefault="00CC775B" w:rsidP="008E155D">
            <w:pPr>
              <w:rPr>
                <w:lang w:val="en-US"/>
              </w:rPr>
            </w:pPr>
          </w:p>
        </w:tc>
      </w:tr>
      <w:tr w:rsidR="00CC775B" w:rsidRPr="009458B8" w14:paraId="51763188" w14:textId="77777777" w:rsidTr="006272CA">
        <w:trPr>
          <w:jc w:val="center"/>
        </w:trPr>
        <w:tc>
          <w:tcPr>
            <w:tcW w:w="8982" w:type="dxa"/>
            <w:tcBorders>
              <w:top w:val="thickThinSmallGap" w:sz="24" w:space="0" w:color="auto"/>
              <w:left w:val="nil"/>
              <w:bottom w:val="thickThinSmallGap" w:sz="24" w:space="0" w:color="auto"/>
              <w:right w:val="nil"/>
            </w:tcBorders>
          </w:tcPr>
          <w:p w14:paraId="40AD3FD2" w14:textId="05E8A393" w:rsidR="00CC775B" w:rsidRPr="009458B8" w:rsidRDefault="00663E4D" w:rsidP="008A3FA3">
            <w:pPr>
              <w:pStyle w:val="Documenttitle"/>
              <w:rPr>
                <w:lang w:val="en-US"/>
              </w:rPr>
            </w:pPr>
            <w:r w:rsidRPr="009458B8">
              <w:rPr>
                <w:lang w:val="en-US"/>
              </w:rPr>
              <w:t xml:space="preserve">BIFROST </w:t>
            </w:r>
            <w:r w:rsidR="006B16F3" w:rsidRPr="009458B8">
              <w:rPr>
                <w:lang w:val="en-US"/>
              </w:rPr>
              <w:t xml:space="preserve">CoLLIMATION </w:t>
            </w:r>
            <w:r w:rsidRPr="009458B8">
              <w:rPr>
                <w:lang w:val="en-US"/>
              </w:rPr>
              <w:t>SLIT SYSTEM MOTION SAT</w:t>
            </w:r>
          </w:p>
        </w:tc>
      </w:tr>
      <w:tr w:rsidR="00CC775B" w:rsidRPr="009458B8" w14:paraId="2C48C609" w14:textId="77777777" w:rsidTr="006272CA">
        <w:trPr>
          <w:jc w:val="center"/>
        </w:trPr>
        <w:tc>
          <w:tcPr>
            <w:tcW w:w="8982" w:type="dxa"/>
            <w:tcBorders>
              <w:top w:val="thickThinSmallGap" w:sz="24" w:space="0" w:color="auto"/>
              <w:left w:val="nil"/>
              <w:bottom w:val="nil"/>
              <w:right w:val="nil"/>
            </w:tcBorders>
          </w:tcPr>
          <w:p w14:paraId="3E570ADE" w14:textId="77777777" w:rsidR="00CC775B" w:rsidRPr="009458B8" w:rsidRDefault="00CC775B" w:rsidP="00CC775B">
            <w:pPr>
              <w:rPr>
                <w:lang w:val="en-US"/>
              </w:rPr>
            </w:pPr>
          </w:p>
        </w:tc>
      </w:tr>
    </w:tbl>
    <w:p w14:paraId="7EE20382" w14:textId="77777777" w:rsidR="00CB4DA4" w:rsidRPr="009458B8" w:rsidRDefault="00CB4DA4" w:rsidP="005457E2">
      <w:pPr>
        <w:rPr>
          <w:lang w:val="en-US"/>
        </w:rPr>
      </w:pPr>
    </w:p>
    <w:p w14:paraId="3FAD93EE" w14:textId="77777777" w:rsidR="005457E2" w:rsidRPr="009458B8" w:rsidRDefault="005457E2" w:rsidP="005457E2">
      <w:pPr>
        <w:rPr>
          <w:lang w:val="en-US"/>
        </w:rPr>
      </w:pPr>
    </w:p>
    <w:tbl>
      <w:tblPr>
        <w:tblW w:w="5000" w:type="pct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09"/>
        <w:gridCol w:w="3067"/>
        <w:gridCol w:w="4958"/>
      </w:tblGrid>
      <w:tr w:rsidR="00F13777" w:rsidRPr="009458B8" w14:paraId="4F904BB3" w14:textId="77777777" w:rsidTr="00590145">
        <w:trPr>
          <w:cantSplit/>
          <w:tblHeader/>
        </w:trPr>
        <w:tc>
          <w:tcPr>
            <w:tcW w:w="835" w:type="pct"/>
            <w:tcBorders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110D520" w14:textId="77777777" w:rsidR="00F13777" w:rsidRPr="009458B8" w:rsidRDefault="00F13777" w:rsidP="00430064">
            <w:pPr>
              <w:pStyle w:val="ESS-TableHeader"/>
              <w:rPr>
                <w:sz w:val="20"/>
                <w:lang w:val="en-US"/>
              </w:rPr>
            </w:pPr>
          </w:p>
        </w:tc>
        <w:tc>
          <w:tcPr>
            <w:tcW w:w="159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DCCE0EC" w14:textId="77777777" w:rsidR="00F13777" w:rsidRPr="009458B8" w:rsidRDefault="00F13777" w:rsidP="00430064">
            <w:pPr>
              <w:pStyle w:val="ESS-TableHeader"/>
              <w:rPr>
                <w:lang w:val="en-US"/>
              </w:rPr>
            </w:pPr>
            <w:r w:rsidRPr="009458B8">
              <w:rPr>
                <w:lang w:val="en-US"/>
              </w:rPr>
              <w:t>Name</w:t>
            </w:r>
          </w:p>
        </w:tc>
        <w:tc>
          <w:tcPr>
            <w:tcW w:w="257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7DDB5B2" w14:textId="77777777" w:rsidR="00F13777" w:rsidRPr="009458B8" w:rsidRDefault="00F13777" w:rsidP="00430064">
            <w:pPr>
              <w:pStyle w:val="ESS-TableHeader"/>
              <w:rPr>
                <w:lang w:val="en-US"/>
              </w:rPr>
            </w:pPr>
            <w:r w:rsidRPr="009458B8">
              <w:rPr>
                <w:lang w:val="en-US"/>
              </w:rPr>
              <w:t>Role/Title</w:t>
            </w:r>
          </w:p>
        </w:tc>
      </w:tr>
      <w:tr w:rsidR="00F13777" w:rsidRPr="009458B8" w14:paraId="5DB5928C" w14:textId="77777777" w:rsidTr="00590145">
        <w:trPr>
          <w:cantSplit/>
        </w:trPr>
        <w:tc>
          <w:tcPr>
            <w:tcW w:w="83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DB4EA4A" w14:textId="77777777" w:rsidR="00F13777" w:rsidRPr="009458B8" w:rsidRDefault="00F13777" w:rsidP="00430064">
            <w:pPr>
              <w:pStyle w:val="ESS-TableHeader"/>
              <w:rPr>
                <w:lang w:val="en-US"/>
              </w:rPr>
            </w:pPr>
            <w:r w:rsidRPr="009458B8">
              <w:rPr>
                <w:lang w:val="en-US"/>
              </w:rPr>
              <w:t>Owner</w:t>
            </w:r>
          </w:p>
        </w:tc>
        <w:tc>
          <w:tcPr>
            <w:tcW w:w="159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08D1809" w14:textId="77777777" w:rsidR="00F13777" w:rsidRPr="009458B8" w:rsidRDefault="00663E4D" w:rsidP="00430064">
            <w:pPr>
              <w:pStyle w:val="ESS-TableText"/>
              <w:rPr>
                <w:lang w:val="en-US"/>
              </w:rPr>
            </w:pPr>
            <w:r w:rsidRPr="009458B8">
              <w:rPr>
                <w:lang w:val="en-US"/>
              </w:rPr>
              <w:t>Anders Sandström</w:t>
            </w:r>
          </w:p>
        </w:tc>
        <w:tc>
          <w:tcPr>
            <w:tcW w:w="257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FDFF48D" w14:textId="77777777" w:rsidR="00F13777" w:rsidRPr="009458B8" w:rsidRDefault="00663E4D" w:rsidP="00430064">
            <w:pPr>
              <w:pStyle w:val="ESS-TableText"/>
              <w:rPr>
                <w:lang w:val="en-US"/>
              </w:rPr>
            </w:pPr>
            <w:r w:rsidRPr="009458B8">
              <w:rPr>
                <w:lang w:val="en-US"/>
              </w:rPr>
              <w:t>Electronics Engineer</w:t>
            </w:r>
            <w:r w:rsidR="00423C53" w:rsidRPr="009458B8">
              <w:rPr>
                <w:lang w:val="en-US"/>
              </w:rPr>
              <w:t xml:space="preserve"> Motion Control &amp; Automation</w:t>
            </w:r>
          </w:p>
        </w:tc>
      </w:tr>
      <w:tr w:rsidR="00F13777" w:rsidRPr="009458B8" w14:paraId="4BAE1C23" w14:textId="77777777" w:rsidTr="00590145">
        <w:trPr>
          <w:cantSplit/>
        </w:trPr>
        <w:tc>
          <w:tcPr>
            <w:tcW w:w="83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9C3F016" w14:textId="77777777" w:rsidR="00F13777" w:rsidRPr="009458B8" w:rsidRDefault="00F13777" w:rsidP="00430064">
            <w:pPr>
              <w:pStyle w:val="ESS-TableHeader"/>
              <w:rPr>
                <w:lang w:val="en-US"/>
              </w:rPr>
            </w:pPr>
            <w:r w:rsidRPr="009458B8">
              <w:rPr>
                <w:lang w:val="en-US"/>
              </w:rPr>
              <w:t>Reviewer</w:t>
            </w:r>
          </w:p>
        </w:tc>
        <w:tc>
          <w:tcPr>
            <w:tcW w:w="159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CDE2CB3" w14:textId="77777777" w:rsidR="00F13777" w:rsidRPr="009458B8" w:rsidRDefault="00663E4D" w:rsidP="00430064">
            <w:pPr>
              <w:pStyle w:val="ESS-TableText"/>
              <w:rPr>
                <w:lang w:val="en-US"/>
              </w:rPr>
            </w:pPr>
            <w:r w:rsidRPr="009458B8">
              <w:rPr>
                <w:lang w:val="en-US"/>
              </w:rPr>
              <w:t xml:space="preserve">Thomas </w:t>
            </w:r>
            <w:proofErr w:type="spellStart"/>
            <w:r w:rsidRPr="009458B8">
              <w:rPr>
                <w:lang w:val="en-US"/>
              </w:rPr>
              <w:t>Gahl</w:t>
            </w:r>
            <w:proofErr w:type="spellEnd"/>
          </w:p>
        </w:tc>
        <w:tc>
          <w:tcPr>
            <w:tcW w:w="257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265850D" w14:textId="77777777" w:rsidR="00F13777" w:rsidRPr="009458B8" w:rsidRDefault="00663E4D" w:rsidP="00430064">
            <w:pPr>
              <w:pStyle w:val="ESS-TableText"/>
              <w:rPr>
                <w:lang w:val="en-US"/>
              </w:rPr>
            </w:pPr>
            <w:r w:rsidRPr="009458B8">
              <w:rPr>
                <w:lang w:val="en-US"/>
              </w:rPr>
              <w:t>Group Leader Motion Control &amp; Automation</w:t>
            </w:r>
          </w:p>
        </w:tc>
      </w:tr>
      <w:tr w:rsidR="00F13777" w:rsidRPr="009458B8" w14:paraId="73752510" w14:textId="77777777" w:rsidTr="00590145">
        <w:trPr>
          <w:cantSplit/>
        </w:trPr>
        <w:tc>
          <w:tcPr>
            <w:tcW w:w="83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17A5170" w14:textId="77777777" w:rsidR="00F13777" w:rsidRPr="009458B8" w:rsidRDefault="00F13777" w:rsidP="00430064">
            <w:pPr>
              <w:pStyle w:val="ESS-TableHeader"/>
              <w:rPr>
                <w:lang w:val="en-US"/>
              </w:rPr>
            </w:pPr>
            <w:r w:rsidRPr="009458B8">
              <w:rPr>
                <w:lang w:val="en-US"/>
              </w:rPr>
              <w:t>Approver</w:t>
            </w:r>
          </w:p>
        </w:tc>
        <w:tc>
          <w:tcPr>
            <w:tcW w:w="159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C933703" w14:textId="77777777" w:rsidR="00F13777" w:rsidRPr="009458B8" w:rsidRDefault="00663E4D" w:rsidP="00430064">
            <w:pPr>
              <w:pStyle w:val="ESS-TableText"/>
              <w:rPr>
                <w:lang w:val="en-US"/>
              </w:rPr>
            </w:pPr>
            <w:r w:rsidRPr="009458B8">
              <w:rPr>
                <w:lang w:val="en-US"/>
              </w:rPr>
              <w:t xml:space="preserve">Liam </w:t>
            </w:r>
            <w:proofErr w:type="spellStart"/>
            <w:r w:rsidRPr="009458B8">
              <w:rPr>
                <w:lang w:val="en-US"/>
              </w:rPr>
              <w:t>Whitelegg</w:t>
            </w:r>
            <w:proofErr w:type="spellEnd"/>
          </w:p>
        </w:tc>
        <w:tc>
          <w:tcPr>
            <w:tcW w:w="257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6B25BB6" w14:textId="77777777" w:rsidR="00F13777" w:rsidRPr="009458B8" w:rsidRDefault="00663E4D" w:rsidP="00430064">
            <w:pPr>
              <w:pStyle w:val="ESS-TableText"/>
              <w:rPr>
                <w:lang w:val="en-US"/>
              </w:rPr>
            </w:pPr>
            <w:r w:rsidRPr="009458B8">
              <w:rPr>
                <w:lang w:val="en-US"/>
              </w:rPr>
              <w:t>Instrument Lead Engineer for BIFROST</w:t>
            </w:r>
          </w:p>
        </w:tc>
      </w:tr>
    </w:tbl>
    <w:p w14:paraId="701BCFBF" w14:textId="77777777" w:rsidR="0034671F" w:rsidRPr="009458B8" w:rsidRDefault="005226FB" w:rsidP="005457E2">
      <w:pPr>
        <w:rPr>
          <w:lang w:val="en-US"/>
        </w:rPr>
      </w:pPr>
      <w:r w:rsidRPr="009458B8">
        <w:rPr>
          <w:lang w:val="en-US"/>
        </w:rPr>
        <w:br w:type="page"/>
      </w:r>
    </w:p>
    <w:p w14:paraId="75FDB2D1" w14:textId="77777777" w:rsidR="00156192" w:rsidRPr="009458B8" w:rsidRDefault="00156192" w:rsidP="00156192">
      <w:pPr>
        <w:pStyle w:val="TOCHeading1"/>
        <w:rPr>
          <w:lang w:val="en-US"/>
        </w:rPr>
      </w:pPr>
      <w:r w:rsidRPr="009458B8">
        <w:rPr>
          <w:lang w:val="en-US"/>
        </w:rPr>
        <w:lastRenderedPageBreak/>
        <w:t>TABLE OF CONTENT</w:t>
      </w:r>
      <w:r w:rsidRPr="009458B8">
        <w:rPr>
          <w:lang w:val="en-US"/>
        </w:rPr>
        <w:tab/>
        <w:t>PAGE</w:t>
      </w:r>
    </w:p>
    <w:p w14:paraId="0C5F1951" w14:textId="581316CF" w:rsidR="00E93CF6" w:rsidRDefault="00197B0F">
      <w:pPr>
        <w:pStyle w:val="TOC1"/>
        <w:rPr>
          <w:rFonts w:asciiTheme="minorHAnsi" w:eastAsiaTheme="minorEastAsia" w:hAnsiTheme="minorHAnsi" w:cstheme="minorBidi"/>
          <w:caps w:val="0"/>
          <w:sz w:val="24"/>
          <w:szCs w:val="24"/>
          <w:lang w:val="sv-SE"/>
        </w:rPr>
      </w:pPr>
      <w:r w:rsidRPr="009458B8">
        <w:rPr>
          <w:lang w:val="en-US"/>
        </w:rPr>
        <w:fldChar w:fldCharType="begin"/>
      </w:r>
      <w:r w:rsidRPr="009458B8">
        <w:rPr>
          <w:lang w:val="en-US"/>
        </w:rPr>
        <w:instrText xml:space="preserve"> TOC \o "1-3" \h \z </w:instrText>
      </w:r>
      <w:r w:rsidRPr="009458B8">
        <w:rPr>
          <w:lang w:val="en-US"/>
        </w:rPr>
        <w:fldChar w:fldCharType="separate"/>
      </w:r>
      <w:hyperlink w:anchor="_Toc59116333" w:history="1">
        <w:r w:rsidR="00E93CF6" w:rsidRPr="009902DD">
          <w:rPr>
            <w:rStyle w:val="Hyperlink"/>
            <w:lang w:val="en-US"/>
          </w:rPr>
          <w:t>1.</w:t>
        </w:r>
        <w:r w:rsidR="00E93CF6">
          <w:rPr>
            <w:rFonts w:asciiTheme="minorHAnsi" w:eastAsiaTheme="minorEastAsia" w:hAnsiTheme="minorHAnsi" w:cstheme="minorBidi"/>
            <w:caps w:val="0"/>
            <w:sz w:val="24"/>
            <w:szCs w:val="24"/>
            <w:lang w:val="sv-SE"/>
          </w:rPr>
          <w:tab/>
        </w:r>
        <w:r w:rsidR="00E93CF6" w:rsidRPr="009902DD">
          <w:rPr>
            <w:rStyle w:val="Hyperlink"/>
            <w:lang w:val="en-US"/>
          </w:rPr>
          <w:t>Background</w:t>
        </w:r>
        <w:r w:rsidR="00E93CF6">
          <w:rPr>
            <w:webHidden/>
          </w:rPr>
          <w:tab/>
        </w:r>
        <w:r w:rsidR="00E93CF6">
          <w:rPr>
            <w:webHidden/>
          </w:rPr>
          <w:fldChar w:fldCharType="begin"/>
        </w:r>
        <w:r w:rsidR="00E93CF6">
          <w:rPr>
            <w:webHidden/>
          </w:rPr>
          <w:instrText xml:space="preserve"> PAGEREF _Toc59116333 \h </w:instrText>
        </w:r>
        <w:r w:rsidR="00E93CF6">
          <w:rPr>
            <w:webHidden/>
          </w:rPr>
        </w:r>
        <w:r w:rsidR="00E93CF6">
          <w:rPr>
            <w:webHidden/>
          </w:rPr>
          <w:fldChar w:fldCharType="separate"/>
        </w:r>
        <w:r w:rsidR="00E93CF6">
          <w:rPr>
            <w:webHidden/>
          </w:rPr>
          <w:t>4</w:t>
        </w:r>
        <w:r w:rsidR="00E93CF6">
          <w:rPr>
            <w:webHidden/>
          </w:rPr>
          <w:fldChar w:fldCharType="end"/>
        </w:r>
      </w:hyperlink>
    </w:p>
    <w:p w14:paraId="375AFBCA" w14:textId="7A17BF14" w:rsidR="00E93CF6" w:rsidRDefault="00E93CF6">
      <w:pPr>
        <w:pStyle w:val="TOC2"/>
        <w:rPr>
          <w:rFonts w:asciiTheme="minorHAnsi" w:eastAsiaTheme="minorEastAsia" w:hAnsiTheme="minorHAnsi" w:cstheme="minorBidi"/>
          <w:sz w:val="24"/>
          <w:szCs w:val="24"/>
          <w:lang w:val="sv-SE"/>
        </w:rPr>
      </w:pPr>
      <w:hyperlink w:anchor="_Toc59116334" w:history="1">
        <w:r w:rsidRPr="009902DD">
          <w:rPr>
            <w:rStyle w:val="Hyperlink"/>
            <w:lang w:val="en-US"/>
          </w:rPr>
          <w:t>1.1.</w:t>
        </w:r>
        <w:r>
          <w:rPr>
            <w:rFonts w:asciiTheme="minorHAnsi" w:eastAsiaTheme="minorEastAsia" w:hAnsiTheme="minorHAnsi" w:cstheme="minorBidi"/>
            <w:sz w:val="24"/>
            <w:szCs w:val="24"/>
            <w:lang w:val="sv-SE"/>
          </w:rPr>
          <w:tab/>
        </w:r>
        <w:r w:rsidRPr="009902DD">
          <w:rPr>
            <w:rStyle w:val="Hyperlink"/>
            <w:lang w:val="en-US"/>
          </w:rPr>
          <w:t>Equipment in scope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_Toc59116334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4</w:t>
        </w:r>
        <w:r>
          <w:rPr>
            <w:webHidden/>
          </w:rPr>
          <w:fldChar w:fldCharType="end"/>
        </w:r>
      </w:hyperlink>
    </w:p>
    <w:p w14:paraId="387A332C" w14:textId="0542BBEE" w:rsidR="00E93CF6" w:rsidRDefault="00E93CF6">
      <w:pPr>
        <w:pStyle w:val="TOC1"/>
        <w:rPr>
          <w:rFonts w:asciiTheme="minorHAnsi" w:eastAsiaTheme="minorEastAsia" w:hAnsiTheme="minorHAnsi" w:cstheme="minorBidi"/>
          <w:caps w:val="0"/>
          <w:sz w:val="24"/>
          <w:szCs w:val="24"/>
          <w:lang w:val="sv-SE"/>
        </w:rPr>
      </w:pPr>
      <w:hyperlink w:anchor="_Toc59116335" w:history="1">
        <w:r w:rsidRPr="009902DD">
          <w:rPr>
            <w:rStyle w:val="Hyperlink"/>
            <w:lang w:val="en-US"/>
          </w:rPr>
          <w:t>2.</w:t>
        </w:r>
        <w:r>
          <w:rPr>
            <w:rFonts w:asciiTheme="minorHAnsi" w:eastAsiaTheme="minorEastAsia" w:hAnsiTheme="minorHAnsi" w:cstheme="minorBidi"/>
            <w:caps w:val="0"/>
            <w:sz w:val="24"/>
            <w:szCs w:val="24"/>
            <w:lang w:val="sv-SE"/>
          </w:rPr>
          <w:tab/>
        </w:r>
        <w:r w:rsidRPr="009902DD">
          <w:rPr>
            <w:rStyle w:val="Hyperlink"/>
            <w:lang w:val="en-US"/>
          </w:rPr>
          <w:t>Requirements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_Toc59116335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4</w:t>
        </w:r>
        <w:r>
          <w:rPr>
            <w:webHidden/>
          </w:rPr>
          <w:fldChar w:fldCharType="end"/>
        </w:r>
      </w:hyperlink>
    </w:p>
    <w:p w14:paraId="430A0111" w14:textId="690E1C83" w:rsidR="00E93CF6" w:rsidRDefault="00E93CF6">
      <w:pPr>
        <w:pStyle w:val="TOC1"/>
        <w:rPr>
          <w:rFonts w:asciiTheme="minorHAnsi" w:eastAsiaTheme="minorEastAsia" w:hAnsiTheme="minorHAnsi" w:cstheme="minorBidi"/>
          <w:caps w:val="0"/>
          <w:sz w:val="24"/>
          <w:szCs w:val="24"/>
          <w:lang w:val="sv-SE"/>
        </w:rPr>
      </w:pPr>
      <w:hyperlink w:anchor="_Toc59116336" w:history="1">
        <w:r w:rsidRPr="009902DD">
          <w:rPr>
            <w:rStyle w:val="Hyperlink"/>
            <w:lang w:val="en-US"/>
          </w:rPr>
          <w:t>3.</w:t>
        </w:r>
        <w:r>
          <w:rPr>
            <w:rFonts w:asciiTheme="minorHAnsi" w:eastAsiaTheme="minorEastAsia" w:hAnsiTheme="minorHAnsi" w:cstheme="minorBidi"/>
            <w:caps w:val="0"/>
            <w:sz w:val="24"/>
            <w:szCs w:val="24"/>
            <w:lang w:val="sv-SE"/>
          </w:rPr>
          <w:tab/>
        </w:r>
        <w:r w:rsidRPr="009902DD">
          <w:rPr>
            <w:rStyle w:val="Hyperlink"/>
            <w:lang w:val="en-US"/>
          </w:rPr>
          <w:t>CONTROL SYSTEM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_Toc59116336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4</w:t>
        </w:r>
        <w:r>
          <w:rPr>
            <w:webHidden/>
          </w:rPr>
          <w:fldChar w:fldCharType="end"/>
        </w:r>
      </w:hyperlink>
    </w:p>
    <w:p w14:paraId="71D7BA18" w14:textId="4371E5C1" w:rsidR="00E93CF6" w:rsidRDefault="00E93CF6">
      <w:pPr>
        <w:pStyle w:val="TOC2"/>
        <w:rPr>
          <w:rFonts w:asciiTheme="minorHAnsi" w:eastAsiaTheme="minorEastAsia" w:hAnsiTheme="minorHAnsi" w:cstheme="minorBidi"/>
          <w:sz w:val="24"/>
          <w:szCs w:val="24"/>
          <w:lang w:val="sv-SE"/>
        </w:rPr>
      </w:pPr>
      <w:hyperlink w:anchor="_Toc59116337" w:history="1">
        <w:r w:rsidRPr="009902DD">
          <w:rPr>
            <w:rStyle w:val="Hyperlink"/>
            <w:lang w:val="en-US"/>
          </w:rPr>
          <w:t>3.1.</w:t>
        </w:r>
        <w:r>
          <w:rPr>
            <w:rFonts w:asciiTheme="minorHAnsi" w:eastAsiaTheme="minorEastAsia" w:hAnsiTheme="minorHAnsi" w:cstheme="minorBidi"/>
            <w:sz w:val="24"/>
            <w:szCs w:val="24"/>
            <w:lang w:val="sv-SE"/>
          </w:rPr>
          <w:tab/>
        </w:r>
        <w:r w:rsidRPr="009902DD">
          <w:rPr>
            <w:rStyle w:val="Hyperlink"/>
            <w:lang w:val="en-US"/>
          </w:rPr>
          <w:t>Hardware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_Toc59116337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5</w:t>
        </w:r>
        <w:r>
          <w:rPr>
            <w:webHidden/>
          </w:rPr>
          <w:fldChar w:fldCharType="end"/>
        </w:r>
      </w:hyperlink>
    </w:p>
    <w:p w14:paraId="7C0B3183" w14:textId="660F7124" w:rsidR="00E93CF6" w:rsidRDefault="00E93CF6">
      <w:pPr>
        <w:pStyle w:val="TOC2"/>
        <w:rPr>
          <w:rFonts w:asciiTheme="minorHAnsi" w:eastAsiaTheme="minorEastAsia" w:hAnsiTheme="minorHAnsi" w:cstheme="minorBidi"/>
          <w:sz w:val="24"/>
          <w:szCs w:val="24"/>
          <w:lang w:val="sv-SE"/>
        </w:rPr>
      </w:pPr>
      <w:hyperlink w:anchor="_Toc59116338" w:history="1">
        <w:r w:rsidRPr="009902DD">
          <w:rPr>
            <w:rStyle w:val="Hyperlink"/>
            <w:lang w:val="en-US"/>
          </w:rPr>
          <w:t>3.2.</w:t>
        </w:r>
        <w:r>
          <w:rPr>
            <w:rFonts w:asciiTheme="minorHAnsi" w:eastAsiaTheme="minorEastAsia" w:hAnsiTheme="minorHAnsi" w:cstheme="minorBidi"/>
            <w:sz w:val="24"/>
            <w:szCs w:val="24"/>
            <w:lang w:val="sv-SE"/>
          </w:rPr>
          <w:tab/>
        </w:r>
        <w:r w:rsidRPr="009902DD">
          <w:rPr>
            <w:rStyle w:val="Hyperlink"/>
            <w:lang w:val="en-US"/>
          </w:rPr>
          <w:t>EL7037 Stepper drive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_Toc59116338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5</w:t>
        </w:r>
        <w:r>
          <w:rPr>
            <w:webHidden/>
          </w:rPr>
          <w:fldChar w:fldCharType="end"/>
        </w:r>
      </w:hyperlink>
    </w:p>
    <w:p w14:paraId="54776619" w14:textId="1D9020A4" w:rsidR="00E93CF6" w:rsidRDefault="00E93CF6">
      <w:pPr>
        <w:pStyle w:val="TOC2"/>
        <w:rPr>
          <w:rFonts w:asciiTheme="minorHAnsi" w:eastAsiaTheme="minorEastAsia" w:hAnsiTheme="minorHAnsi" w:cstheme="minorBidi"/>
          <w:sz w:val="24"/>
          <w:szCs w:val="24"/>
          <w:lang w:val="sv-SE"/>
        </w:rPr>
      </w:pPr>
      <w:hyperlink w:anchor="_Toc59116339" w:history="1">
        <w:r w:rsidRPr="009902DD">
          <w:rPr>
            <w:rStyle w:val="Hyperlink"/>
            <w:lang w:val="en-US"/>
          </w:rPr>
          <w:t>3.3.</w:t>
        </w:r>
        <w:r>
          <w:rPr>
            <w:rFonts w:asciiTheme="minorHAnsi" w:eastAsiaTheme="minorEastAsia" w:hAnsiTheme="minorHAnsi" w:cstheme="minorBidi"/>
            <w:sz w:val="24"/>
            <w:szCs w:val="24"/>
            <w:lang w:val="sv-SE"/>
          </w:rPr>
          <w:tab/>
        </w:r>
        <w:r w:rsidRPr="009902DD">
          <w:rPr>
            <w:rStyle w:val="Hyperlink"/>
            <w:lang w:val="en-US"/>
          </w:rPr>
          <w:t>EL7201 Resolver interface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_Toc59116339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5</w:t>
        </w:r>
        <w:r>
          <w:rPr>
            <w:webHidden/>
          </w:rPr>
          <w:fldChar w:fldCharType="end"/>
        </w:r>
      </w:hyperlink>
    </w:p>
    <w:p w14:paraId="0394C280" w14:textId="7799A798" w:rsidR="00E93CF6" w:rsidRDefault="00E93CF6">
      <w:pPr>
        <w:pStyle w:val="TOC2"/>
        <w:rPr>
          <w:rFonts w:asciiTheme="minorHAnsi" w:eastAsiaTheme="minorEastAsia" w:hAnsiTheme="minorHAnsi" w:cstheme="minorBidi"/>
          <w:sz w:val="24"/>
          <w:szCs w:val="24"/>
          <w:lang w:val="sv-SE"/>
        </w:rPr>
      </w:pPr>
      <w:hyperlink w:anchor="_Toc59116340" w:history="1">
        <w:r w:rsidRPr="009902DD">
          <w:rPr>
            <w:rStyle w:val="Hyperlink"/>
            <w:lang w:val="en-US"/>
          </w:rPr>
          <w:t>3.4.</w:t>
        </w:r>
        <w:r>
          <w:rPr>
            <w:rFonts w:asciiTheme="minorHAnsi" w:eastAsiaTheme="minorEastAsia" w:hAnsiTheme="minorHAnsi" w:cstheme="minorBidi"/>
            <w:sz w:val="24"/>
            <w:szCs w:val="24"/>
            <w:lang w:val="sv-SE"/>
          </w:rPr>
          <w:tab/>
        </w:r>
        <w:r w:rsidRPr="009902DD">
          <w:rPr>
            <w:rStyle w:val="Hyperlink"/>
            <w:lang w:val="en-US"/>
          </w:rPr>
          <w:t>Feedback systems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_Toc59116340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5</w:t>
        </w:r>
        <w:r>
          <w:rPr>
            <w:webHidden/>
          </w:rPr>
          <w:fldChar w:fldCharType="end"/>
        </w:r>
      </w:hyperlink>
    </w:p>
    <w:p w14:paraId="7CF64DD0" w14:textId="54AE334B" w:rsidR="00E93CF6" w:rsidRDefault="00E93CF6">
      <w:pPr>
        <w:pStyle w:val="TOC3"/>
        <w:rPr>
          <w:rFonts w:asciiTheme="minorHAnsi" w:eastAsiaTheme="minorEastAsia" w:hAnsiTheme="minorHAnsi" w:cstheme="minorBidi"/>
          <w:sz w:val="24"/>
          <w:szCs w:val="24"/>
          <w:lang w:val="sv-SE"/>
        </w:rPr>
      </w:pPr>
      <w:hyperlink w:anchor="_Toc59116341" w:history="1">
        <w:r w:rsidRPr="009902DD">
          <w:rPr>
            <w:rStyle w:val="Hyperlink"/>
            <w:lang w:val="en-US"/>
          </w:rPr>
          <w:t>3.4.1.</w:t>
        </w:r>
        <w:r>
          <w:rPr>
            <w:rFonts w:asciiTheme="minorHAnsi" w:eastAsiaTheme="minorEastAsia" w:hAnsiTheme="minorHAnsi" w:cstheme="minorBidi"/>
            <w:sz w:val="24"/>
            <w:szCs w:val="24"/>
            <w:lang w:val="sv-SE"/>
          </w:rPr>
          <w:tab/>
        </w:r>
        <w:r w:rsidRPr="009902DD">
          <w:rPr>
            <w:rStyle w:val="Hyperlink"/>
            <w:lang w:val="en-US"/>
          </w:rPr>
          <w:t>Laser triangulation sensor Micro Epsilon ILD2300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_Toc59116341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5</w:t>
        </w:r>
        <w:r>
          <w:rPr>
            <w:webHidden/>
          </w:rPr>
          <w:fldChar w:fldCharType="end"/>
        </w:r>
      </w:hyperlink>
    </w:p>
    <w:p w14:paraId="10140FF0" w14:textId="5FB482EE" w:rsidR="00E93CF6" w:rsidRDefault="00E93CF6">
      <w:pPr>
        <w:pStyle w:val="TOC3"/>
        <w:rPr>
          <w:rFonts w:asciiTheme="minorHAnsi" w:eastAsiaTheme="minorEastAsia" w:hAnsiTheme="minorHAnsi" w:cstheme="minorBidi"/>
          <w:sz w:val="24"/>
          <w:szCs w:val="24"/>
          <w:lang w:val="sv-SE"/>
        </w:rPr>
      </w:pPr>
      <w:hyperlink w:anchor="_Toc59116342" w:history="1">
        <w:r w:rsidRPr="009902DD">
          <w:rPr>
            <w:rStyle w:val="Hyperlink"/>
            <w:lang w:val="en-US"/>
          </w:rPr>
          <w:t>3.4.2.</w:t>
        </w:r>
        <w:r>
          <w:rPr>
            <w:rFonts w:asciiTheme="minorHAnsi" w:eastAsiaTheme="minorEastAsia" w:hAnsiTheme="minorHAnsi" w:cstheme="minorBidi"/>
            <w:sz w:val="24"/>
            <w:szCs w:val="24"/>
            <w:lang w:val="sv-SE"/>
          </w:rPr>
          <w:tab/>
        </w:r>
        <w:r w:rsidRPr="009902DD">
          <w:rPr>
            <w:rStyle w:val="Hyperlink"/>
            <w:lang w:val="en-US"/>
          </w:rPr>
          <w:t>Resolver, AMCI R11X-J10/N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_Toc59116342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5</w:t>
        </w:r>
        <w:r>
          <w:rPr>
            <w:webHidden/>
          </w:rPr>
          <w:fldChar w:fldCharType="end"/>
        </w:r>
      </w:hyperlink>
    </w:p>
    <w:p w14:paraId="6CB428E6" w14:textId="202A9E6A" w:rsidR="00E93CF6" w:rsidRDefault="00E93CF6">
      <w:pPr>
        <w:pStyle w:val="TOC1"/>
        <w:rPr>
          <w:rFonts w:asciiTheme="minorHAnsi" w:eastAsiaTheme="minorEastAsia" w:hAnsiTheme="minorHAnsi" w:cstheme="minorBidi"/>
          <w:caps w:val="0"/>
          <w:sz w:val="24"/>
          <w:szCs w:val="24"/>
          <w:lang w:val="sv-SE"/>
        </w:rPr>
      </w:pPr>
      <w:hyperlink w:anchor="_Toc59116343" w:history="1">
        <w:r w:rsidRPr="009902DD">
          <w:rPr>
            <w:rStyle w:val="Hyperlink"/>
            <w:lang w:val="en-US"/>
          </w:rPr>
          <w:t>4.</w:t>
        </w:r>
        <w:r>
          <w:rPr>
            <w:rFonts w:asciiTheme="minorHAnsi" w:eastAsiaTheme="minorEastAsia" w:hAnsiTheme="minorHAnsi" w:cstheme="minorBidi"/>
            <w:caps w:val="0"/>
            <w:sz w:val="24"/>
            <w:szCs w:val="24"/>
            <w:lang w:val="sv-SE"/>
          </w:rPr>
          <w:tab/>
        </w:r>
        <w:r w:rsidRPr="009902DD">
          <w:rPr>
            <w:rStyle w:val="Hyperlink"/>
            <w:lang w:val="en-US"/>
          </w:rPr>
          <w:t>METHOD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_Toc59116343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7</w:t>
        </w:r>
        <w:r>
          <w:rPr>
            <w:webHidden/>
          </w:rPr>
          <w:fldChar w:fldCharType="end"/>
        </w:r>
      </w:hyperlink>
    </w:p>
    <w:p w14:paraId="56920108" w14:textId="61CA434B" w:rsidR="00E93CF6" w:rsidRDefault="00E93CF6">
      <w:pPr>
        <w:pStyle w:val="TOC2"/>
        <w:rPr>
          <w:rFonts w:asciiTheme="minorHAnsi" w:eastAsiaTheme="minorEastAsia" w:hAnsiTheme="minorHAnsi" w:cstheme="minorBidi"/>
          <w:sz w:val="24"/>
          <w:szCs w:val="24"/>
          <w:lang w:val="sv-SE"/>
        </w:rPr>
      </w:pPr>
      <w:hyperlink w:anchor="_Toc59116344" w:history="1">
        <w:r w:rsidRPr="009902DD">
          <w:rPr>
            <w:rStyle w:val="Hyperlink"/>
            <w:lang w:val="en-US"/>
          </w:rPr>
          <w:t>4.1.</w:t>
        </w:r>
        <w:r>
          <w:rPr>
            <w:rFonts w:asciiTheme="minorHAnsi" w:eastAsiaTheme="minorEastAsia" w:hAnsiTheme="minorHAnsi" w:cstheme="minorBidi"/>
            <w:sz w:val="24"/>
            <w:szCs w:val="24"/>
            <w:lang w:val="sv-SE"/>
          </w:rPr>
          <w:tab/>
        </w:r>
        <w:r w:rsidRPr="009902DD">
          <w:rPr>
            <w:rStyle w:val="Hyperlink"/>
            <w:lang w:val="en-US"/>
          </w:rPr>
          <w:t>General Inspection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_Toc59116344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8</w:t>
        </w:r>
        <w:r>
          <w:rPr>
            <w:webHidden/>
          </w:rPr>
          <w:fldChar w:fldCharType="end"/>
        </w:r>
      </w:hyperlink>
    </w:p>
    <w:p w14:paraId="3A3E64F3" w14:textId="3BB61DD7" w:rsidR="00E93CF6" w:rsidRDefault="00E93CF6">
      <w:pPr>
        <w:pStyle w:val="TOC3"/>
        <w:rPr>
          <w:rFonts w:asciiTheme="minorHAnsi" w:eastAsiaTheme="minorEastAsia" w:hAnsiTheme="minorHAnsi" w:cstheme="minorBidi"/>
          <w:sz w:val="24"/>
          <w:szCs w:val="24"/>
          <w:lang w:val="sv-SE"/>
        </w:rPr>
      </w:pPr>
      <w:hyperlink w:anchor="_Toc59116345" w:history="1">
        <w:r w:rsidRPr="009902DD">
          <w:rPr>
            <w:rStyle w:val="Hyperlink"/>
            <w:lang w:val="en-US"/>
          </w:rPr>
          <w:t>4.1.1.</w:t>
        </w:r>
        <w:r>
          <w:rPr>
            <w:rFonts w:asciiTheme="minorHAnsi" w:eastAsiaTheme="minorEastAsia" w:hAnsiTheme="minorHAnsi" w:cstheme="minorBidi"/>
            <w:sz w:val="24"/>
            <w:szCs w:val="24"/>
            <w:lang w:val="sv-SE"/>
          </w:rPr>
          <w:tab/>
        </w:r>
        <w:r w:rsidRPr="009902DD">
          <w:rPr>
            <w:rStyle w:val="Hyperlink"/>
            <w:lang w:val="en-US"/>
          </w:rPr>
          <w:t>Mechanical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_Toc59116345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8</w:t>
        </w:r>
        <w:r>
          <w:rPr>
            <w:webHidden/>
          </w:rPr>
          <w:fldChar w:fldCharType="end"/>
        </w:r>
      </w:hyperlink>
    </w:p>
    <w:p w14:paraId="06B39E57" w14:textId="1D7ADE03" w:rsidR="00E93CF6" w:rsidRDefault="00E93CF6">
      <w:pPr>
        <w:pStyle w:val="TOC3"/>
        <w:rPr>
          <w:rFonts w:asciiTheme="minorHAnsi" w:eastAsiaTheme="minorEastAsia" w:hAnsiTheme="minorHAnsi" w:cstheme="minorBidi"/>
          <w:sz w:val="24"/>
          <w:szCs w:val="24"/>
          <w:lang w:val="sv-SE"/>
        </w:rPr>
      </w:pPr>
      <w:hyperlink w:anchor="_Toc59116346" w:history="1">
        <w:r w:rsidRPr="009902DD">
          <w:rPr>
            <w:rStyle w:val="Hyperlink"/>
            <w:lang w:val="en-US"/>
          </w:rPr>
          <w:t>4.1.2.</w:t>
        </w:r>
        <w:r>
          <w:rPr>
            <w:rFonts w:asciiTheme="minorHAnsi" w:eastAsiaTheme="minorEastAsia" w:hAnsiTheme="minorHAnsi" w:cstheme="minorBidi"/>
            <w:sz w:val="24"/>
            <w:szCs w:val="24"/>
            <w:lang w:val="sv-SE"/>
          </w:rPr>
          <w:tab/>
        </w:r>
        <w:r w:rsidRPr="009902DD">
          <w:rPr>
            <w:rStyle w:val="Hyperlink"/>
            <w:lang w:val="en-US"/>
          </w:rPr>
          <w:t>Electrical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_Toc59116346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8</w:t>
        </w:r>
        <w:r>
          <w:rPr>
            <w:webHidden/>
          </w:rPr>
          <w:fldChar w:fldCharType="end"/>
        </w:r>
      </w:hyperlink>
    </w:p>
    <w:p w14:paraId="33CE1DD6" w14:textId="37F0D0F5" w:rsidR="00E93CF6" w:rsidRDefault="00E93CF6">
      <w:pPr>
        <w:pStyle w:val="TOC2"/>
        <w:rPr>
          <w:rFonts w:asciiTheme="minorHAnsi" w:eastAsiaTheme="minorEastAsia" w:hAnsiTheme="minorHAnsi" w:cstheme="minorBidi"/>
          <w:sz w:val="24"/>
          <w:szCs w:val="24"/>
          <w:lang w:val="sv-SE"/>
        </w:rPr>
      </w:pPr>
      <w:hyperlink w:anchor="_Toc59116347" w:history="1">
        <w:r w:rsidRPr="009902DD">
          <w:rPr>
            <w:rStyle w:val="Hyperlink"/>
            <w:lang w:val="en-US"/>
          </w:rPr>
          <w:t>4.2.</w:t>
        </w:r>
        <w:r>
          <w:rPr>
            <w:rFonts w:asciiTheme="minorHAnsi" w:eastAsiaTheme="minorEastAsia" w:hAnsiTheme="minorHAnsi" w:cstheme="minorBidi"/>
            <w:sz w:val="24"/>
            <w:szCs w:val="24"/>
            <w:lang w:val="sv-SE"/>
          </w:rPr>
          <w:tab/>
        </w:r>
        <w:r w:rsidRPr="009902DD">
          <w:rPr>
            <w:rStyle w:val="Hyperlink"/>
            <w:lang w:val="en-US"/>
          </w:rPr>
          <w:t>Motion Tests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_Toc59116347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8</w:t>
        </w:r>
        <w:r>
          <w:rPr>
            <w:webHidden/>
          </w:rPr>
          <w:fldChar w:fldCharType="end"/>
        </w:r>
      </w:hyperlink>
    </w:p>
    <w:p w14:paraId="055B775C" w14:textId="47C5D4F4" w:rsidR="00E93CF6" w:rsidRDefault="00E93CF6">
      <w:pPr>
        <w:pStyle w:val="TOC3"/>
        <w:rPr>
          <w:rFonts w:asciiTheme="minorHAnsi" w:eastAsiaTheme="minorEastAsia" w:hAnsiTheme="minorHAnsi" w:cstheme="minorBidi"/>
          <w:sz w:val="24"/>
          <w:szCs w:val="24"/>
          <w:lang w:val="sv-SE"/>
        </w:rPr>
      </w:pPr>
      <w:hyperlink w:anchor="_Toc59116348" w:history="1">
        <w:r w:rsidRPr="009902DD">
          <w:rPr>
            <w:rStyle w:val="Hyperlink"/>
            <w:lang w:val="en-US"/>
          </w:rPr>
          <w:t>4.2.1.</w:t>
        </w:r>
        <w:r>
          <w:rPr>
            <w:rFonts w:asciiTheme="minorHAnsi" w:eastAsiaTheme="minorEastAsia" w:hAnsiTheme="minorHAnsi" w:cstheme="minorBidi"/>
            <w:sz w:val="24"/>
            <w:szCs w:val="24"/>
            <w:lang w:val="sv-SE"/>
          </w:rPr>
          <w:tab/>
        </w:r>
        <w:r w:rsidRPr="009902DD">
          <w:rPr>
            <w:rStyle w:val="Hyperlink"/>
            <w:lang w:val="en-US"/>
          </w:rPr>
          <w:t>Initial Motion Test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_Toc59116348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8</w:t>
        </w:r>
        <w:r>
          <w:rPr>
            <w:webHidden/>
          </w:rPr>
          <w:fldChar w:fldCharType="end"/>
        </w:r>
      </w:hyperlink>
    </w:p>
    <w:p w14:paraId="20FEA505" w14:textId="61BFD8FB" w:rsidR="00E93CF6" w:rsidRDefault="00E93CF6">
      <w:pPr>
        <w:pStyle w:val="TOC3"/>
        <w:rPr>
          <w:rFonts w:asciiTheme="minorHAnsi" w:eastAsiaTheme="minorEastAsia" w:hAnsiTheme="minorHAnsi" w:cstheme="minorBidi"/>
          <w:sz w:val="24"/>
          <w:szCs w:val="24"/>
          <w:lang w:val="sv-SE"/>
        </w:rPr>
      </w:pPr>
      <w:hyperlink w:anchor="_Toc59116349" w:history="1">
        <w:r w:rsidRPr="009902DD">
          <w:rPr>
            <w:rStyle w:val="Hyperlink"/>
            <w:lang w:val="en-US"/>
          </w:rPr>
          <w:t>4.2.2.</w:t>
        </w:r>
        <w:r>
          <w:rPr>
            <w:rFonts w:asciiTheme="minorHAnsi" w:eastAsiaTheme="minorEastAsia" w:hAnsiTheme="minorHAnsi" w:cstheme="minorBidi"/>
            <w:sz w:val="24"/>
            <w:szCs w:val="24"/>
            <w:lang w:val="sv-SE"/>
          </w:rPr>
          <w:tab/>
        </w:r>
        <w:r w:rsidRPr="009902DD">
          <w:rPr>
            <w:rStyle w:val="Hyperlink"/>
            <w:lang w:val="en-US"/>
          </w:rPr>
          <w:t>Repeatability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_Toc59116349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9</w:t>
        </w:r>
        <w:r>
          <w:rPr>
            <w:webHidden/>
          </w:rPr>
          <w:fldChar w:fldCharType="end"/>
        </w:r>
      </w:hyperlink>
    </w:p>
    <w:p w14:paraId="640D64D1" w14:textId="0BBE4A47" w:rsidR="00E93CF6" w:rsidRDefault="00E93CF6">
      <w:pPr>
        <w:pStyle w:val="TOC3"/>
        <w:rPr>
          <w:rFonts w:asciiTheme="minorHAnsi" w:eastAsiaTheme="minorEastAsia" w:hAnsiTheme="minorHAnsi" w:cstheme="minorBidi"/>
          <w:sz w:val="24"/>
          <w:szCs w:val="24"/>
          <w:lang w:val="sv-SE"/>
        </w:rPr>
      </w:pPr>
      <w:hyperlink w:anchor="_Toc59116350" w:history="1">
        <w:r w:rsidRPr="009902DD">
          <w:rPr>
            <w:rStyle w:val="Hyperlink"/>
            <w:lang w:val="en-US"/>
          </w:rPr>
          <w:t>4.2.3.</w:t>
        </w:r>
        <w:r>
          <w:rPr>
            <w:rFonts w:asciiTheme="minorHAnsi" w:eastAsiaTheme="minorEastAsia" w:hAnsiTheme="minorHAnsi" w:cstheme="minorBidi"/>
            <w:sz w:val="24"/>
            <w:szCs w:val="24"/>
            <w:lang w:val="sv-SE"/>
          </w:rPr>
          <w:tab/>
        </w:r>
        <w:r w:rsidRPr="009902DD">
          <w:rPr>
            <w:rStyle w:val="Hyperlink"/>
            <w:lang w:val="en-US"/>
          </w:rPr>
          <w:t>Accuracy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_Toc59116350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9</w:t>
        </w:r>
        <w:r>
          <w:rPr>
            <w:webHidden/>
          </w:rPr>
          <w:fldChar w:fldCharType="end"/>
        </w:r>
      </w:hyperlink>
    </w:p>
    <w:p w14:paraId="70E18203" w14:textId="532D6A7A" w:rsidR="00E93CF6" w:rsidRDefault="00E93CF6">
      <w:pPr>
        <w:pStyle w:val="TOC3"/>
        <w:rPr>
          <w:rFonts w:asciiTheme="minorHAnsi" w:eastAsiaTheme="minorEastAsia" w:hAnsiTheme="minorHAnsi" w:cstheme="minorBidi"/>
          <w:sz w:val="24"/>
          <w:szCs w:val="24"/>
          <w:lang w:val="sv-SE"/>
        </w:rPr>
      </w:pPr>
      <w:hyperlink w:anchor="_Toc59116351" w:history="1">
        <w:r w:rsidRPr="009902DD">
          <w:rPr>
            <w:rStyle w:val="Hyperlink"/>
            <w:lang w:val="en-US"/>
          </w:rPr>
          <w:t>4.2.4.</w:t>
        </w:r>
        <w:r>
          <w:rPr>
            <w:rFonts w:asciiTheme="minorHAnsi" w:eastAsiaTheme="minorEastAsia" w:hAnsiTheme="minorHAnsi" w:cstheme="minorBidi"/>
            <w:sz w:val="24"/>
            <w:szCs w:val="24"/>
            <w:lang w:val="sv-SE"/>
          </w:rPr>
          <w:tab/>
        </w:r>
        <w:r w:rsidRPr="009902DD">
          <w:rPr>
            <w:rStyle w:val="Hyperlink"/>
            <w:lang w:val="en-US"/>
          </w:rPr>
          <w:t>Switch Performance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_Toc59116351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9</w:t>
        </w:r>
        <w:r>
          <w:rPr>
            <w:webHidden/>
          </w:rPr>
          <w:fldChar w:fldCharType="end"/>
        </w:r>
      </w:hyperlink>
    </w:p>
    <w:p w14:paraId="16459000" w14:textId="2CEA1FBB" w:rsidR="00E93CF6" w:rsidRDefault="00E93CF6">
      <w:pPr>
        <w:pStyle w:val="TOC3"/>
        <w:rPr>
          <w:rFonts w:asciiTheme="minorHAnsi" w:eastAsiaTheme="minorEastAsia" w:hAnsiTheme="minorHAnsi" w:cstheme="minorBidi"/>
          <w:sz w:val="24"/>
          <w:szCs w:val="24"/>
          <w:lang w:val="sv-SE"/>
        </w:rPr>
      </w:pPr>
      <w:hyperlink w:anchor="_Toc59116352" w:history="1">
        <w:r w:rsidRPr="009902DD">
          <w:rPr>
            <w:rStyle w:val="Hyperlink"/>
            <w:lang w:val="en-US"/>
          </w:rPr>
          <w:t>4.2.5.</w:t>
        </w:r>
        <w:r>
          <w:rPr>
            <w:rFonts w:asciiTheme="minorHAnsi" w:eastAsiaTheme="minorEastAsia" w:hAnsiTheme="minorHAnsi" w:cstheme="minorBidi"/>
            <w:sz w:val="24"/>
            <w:szCs w:val="24"/>
            <w:lang w:val="sv-SE"/>
          </w:rPr>
          <w:tab/>
        </w:r>
        <w:r w:rsidRPr="009902DD">
          <w:rPr>
            <w:rStyle w:val="Hyperlink"/>
            <w:lang w:val="en-US"/>
          </w:rPr>
          <w:t>Resolver Performance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_Toc59116352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9</w:t>
        </w:r>
        <w:r>
          <w:rPr>
            <w:webHidden/>
          </w:rPr>
          <w:fldChar w:fldCharType="end"/>
        </w:r>
      </w:hyperlink>
    </w:p>
    <w:p w14:paraId="05B1FA7D" w14:textId="39CE5061" w:rsidR="00E93CF6" w:rsidRDefault="00E93CF6">
      <w:pPr>
        <w:pStyle w:val="TOC3"/>
        <w:rPr>
          <w:rFonts w:asciiTheme="minorHAnsi" w:eastAsiaTheme="minorEastAsia" w:hAnsiTheme="minorHAnsi" w:cstheme="minorBidi"/>
          <w:sz w:val="24"/>
          <w:szCs w:val="24"/>
          <w:lang w:val="sv-SE"/>
        </w:rPr>
      </w:pPr>
      <w:hyperlink w:anchor="_Toc59116353" w:history="1">
        <w:r w:rsidRPr="009902DD">
          <w:rPr>
            <w:rStyle w:val="Hyperlink"/>
            <w:lang w:val="en-US"/>
          </w:rPr>
          <w:t>4.2.6.</w:t>
        </w:r>
        <w:r>
          <w:rPr>
            <w:rFonts w:asciiTheme="minorHAnsi" w:eastAsiaTheme="minorEastAsia" w:hAnsiTheme="minorHAnsi" w:cstheme="minorBidi"/>
            <w:sz w:val="24"/>
            <w:szCs w:val="24"/>
            <w:lang w:val="sv-SE"/>
          </w:rPr>
          <w:tab/>
        </w:r>
        <w:r w:rsidRPr="009902DD">
          <w:rPr>
            <w:rStyle w:val="Hyperlink"/>
            <w:lang w:val="en-US"/>
          </w:rPr>
          <w:t>Data Acquisition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_Toc59116353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9</w:t>
        </w:r>
        <w:r>
          <w:rPr>
            <w:webHidden/>
          </w:rPr>
          <w:fldChar w:fldCharType="end"/>
        </w:r>
      </w:hyperlink>
    </w:p>
    <w:p w14:paraId="17E34084" w14:textId="49576674" w:rsidR="00E93CF6" w:rsidRDefault="00E93CF6">
      <w:pPr>
        <w:pStyle w:val="TOC2"/>
        <w:rPr>
          <w:rFonts w:asciiTheme="minorHAnsi" w:eastAsiaTheme="minorEastAsia" w:hAnsiTheme="minorHAnsi" w:cstheme="minorBidi"/>
          <w:sz w:val="24"/>
          <w:szCs w:val="24"/>
          <w:lang w:val="sv-SE"/>
        </w:rPr>
      </w:pPr>
      <w:hyperlink w:anchor="_Toc59116354" w:history="1">
        <w:r w:rsidRPr="009902DD">
          <w:rPr>
            <w:rStyle w:val="Hyperlink"/>
            <w:lang w:val="en-US"/>
          </w:rPr>
          <w:t>4.3.</w:t>
        </w:r>
        <w:r>
          <w:rPr>
            <w:rFonts w:asciiTheme="minorHAnsi" w:eastAsiaTheme="minorEastAsia" w:hAnsiTheme="minorHAnsi" w:cstheme="minorBidi"/>
            <w:sz w:val="24"/>
            <w:szCs w:val="24"/>
            <w:lang w:val="sv-SE"/>
          </w:rPr>
          <w:tab/>
        </w:r>
        <w:r w:rsidRPr="009902DD">
          <w:rPr>
            <w:rStyle w:val="Hyperlink"/>
            <w:lang w:val="en-US"/>
          </w:rPr>
          <w:t>Presentation of results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_Toc59116354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10</w:t>
        </w:r>
        <w:r>
          <w:rPr>
            <w:webHidden/>
          </w:rPr>
          <w:fldChar w:fldCharType="end"/>
        </w:r>
      </w:hyperlink>
    </w:p>
    <w:p w14:paraId="042EB6CA" w14:textId="6C09FB25" w:rsidR="00E93CF6" w:rsidRDefault="00E93CF6">
      <w:pPr>
        <w:pStyle w:val="TOC2"/>
        <w:rPr>
          <w:rFonts w:asciiTheme="minorHAnsi" w:eastAsiaTheme="minorEastAsia" w:hAnsiTheme="minorHAnsi" w:cstheme="minorBidi"/>
          <w:sz w:val="24"/>
          <w:szCs w:val="24"/>
          <w:lang w:val="sv-SE"/>
        </w:rPr>
      </w:pPr>
      <w:hyperlink w:anchor="_Toc59116355" w:history="1">
        <w:r w:rsidRPr="009902DD">
          <w:rPr>
            <w:rStyle w:val="Hyperlink"/>
            <w:lang w:val="en-US"/>
          </w:rPr>
          <w:t>4.1.</w:t>
        </w:r>
        <w:r>
          <w:rPr>
            <w:rFonts w:asciiTheme="minorHAnsi" w:eastAsiaTheme="minorEastAsia" w:hAnsiTheme="minorHAnsi" w:cstheme="minorBidi"/>
            <w:sz w:val="24"/>
            <w:szCs w:val="24"/>
            <w:lang w:val="sv-SE"/>
          </w:rPr>
          <w:tab/>
        </w:r>
        <w:r w:rsidRPr="009902DD">
          <w:rPr>
            <w:rStyle w:val="Hyperlink"/>
            <w:lang w:val="en-US"/>
          </w:rPr>
          <w:t>Analysis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_Toc59116355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10</w:t>
        </w:r>
        <w:r>
          <w:rPr>
            <w:webHidden/>
          </w:rPr>
          <w:fldChar w:fldCharType="end"/>
        </w:r>
      </w:hyperlink>
    </w:p>
    <w:p w14:paraId="0F2704A7" w14:textId="4E7EDF94" w:rsidR="00E93CF6" w:rsidRDefault="00E93CF6">
      <w:pPr>
        <w:pStyle w:val="TOC1"/>
        <w:rPr>
          <w:rFonts w:asciiTheme="minorHAnsi" w:eastAsiaTheme="minorEastAsia" w:hAnsiTheme="minorHAnsi" w:cstheme="minorBidi"/>
          <w:caps w:val="0"/>
          <w:sz w:val="24"/>
          <w:szCs w:val="24"/>
          <w:lang w:val="sv-SE"/>
        </w:rPr>
      </w:pPr>
      <w:hyperlink w:anchor="_Toc59116356" w:history="1">
        <w:r w:rsidRPr="009902DD">
          <w:rPr>
            <w:rStyle w:val="Hyperlink"/>
            <w:lang w:val="en-US"/>
          </w:rPr>
          <w:t>5.</w:t>
        </w:r>
        <w:r>
          <w:rPr>
            <w:rFonts w:asciiTheme="minorHAnsi" w:eastAsiaTheme="minorEastAsia" w:hAnsiTheme="minorHAnsi" w:cstheme="minorBidi"/>
            <w:caps w:val="0"/>
            <w:sz w:val="24"/>
            <w:szCs w:val="24"/>
            <w:lang w:val="sv-SE"/>
          </w:rPr>
          <w:tab/>
        </w:r>
        <w:r w:rsidRPr="009902DD">
          <w:rPr>
            <w:rStyle w:val="Hyperlink"/>
            <w:lang w:val="en-US"/>
          </w:rPr>
          <w:t>Results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_Toc59116356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11</w:t>
        </w:r>
        <w:r>
          <w:rPr>
            <w:webHidden/>
          </w:rPr>
          <w:fldChar w:fldCharType="end"/>
        </w:r>
      </w:hyperlink>
    </w:p>
    <w:p w14:paraId="66EA4705" w14:textId="210F2794" w:rsidR="00E93CF6" w:rsidRDefault="00E93CF6">
      <w:pPr>
        <w:pStyle w:val="TOC2"/>
        <w:rPr>
          <w:rFonts w:asciiTheme="minorHAnsi" w:eastAsiaTheme="minorEastAsia" w:hAnsiTheme="minorHAnsi" w:cstheme="minorBidi"/>
          <w:sz w:val="24"/>
          <w:szCs w:val="24"/>
          <w:lang w:val="sv-SE"/>
        </w:rPr>
      </w:pPr>
      <w:hyperlink w:anchor="_Toc59116357" w:history="1">
        <w:r w:rsidRPr="009902DD">
          <w:rPr>
            <w:rStyle w:val="Hyperlink"/>
            <w:lang w:val="en-US"/>
          </w:rPr>
          <w:t>5.1.</w:t>
        </w:r>
        <w:r>
          <w:rPr>
            <w:rFonts w:asciiTheme="minorHAnsi" w:eastAsiaTheme="minorEastAsia" w:hAnsiTheme="minorHAnsi" w:cstheme="minorBidi"/>
            <w:sz w:val="24"/>
            <w:szCs w:val="24"/>
            <w:lang w:val="sv-SE"/>
          </w:rPr>
          <w:tab/>
        </w:r>
        <w:r w:rsidRPr="009902DD">
          <w:rPr>
            <w:rStyle w:val="Hyperlink"/>
            <w:lang w:val="en-US"/>
          </w:rPr>
          <w:t>11358 Axis 1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_Toc59116357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11</w:t>
        </w:r>
        <w:r>
          <w:rPr>
            <w:webHidden/>
          </w:rPr>
          <w:fldChar w:fldCharType="end"/>
        </w:r>
      </w:hyperlink>
    </w:p>
    <w:p w14:paraId="44B3682D" w14:textId="2BEAE216" w:rsidR="00E93CF6" w:rsidRDefault="00E93CF6">
      <w:pPr>
        <w:pStyle w:val="TOC2"/>
        <w:rPr>
          <w:rFonts w:asciiTheme="minorHAnsi" w:eastAsiaTheme="minorEastAsia" w:hAnsiTheme="minorHAnsi" w:cstheme="minorBidi"/>
          <w:sz w:val="24"/>
          <w:szCs w:val="24"/>
          <w:lang w:val="sv-SE"/>
        </w:rPr>
      </w:pPr>
      <w:hyperlink w:anchor="_Toc59116358" w:history="1">
        <w:r w:rsidRPr="009902DD">
          <w:rPr>
            <w:rStyle w:val="Hyperlink"/>
            <w:lang w:val="en-US"/>
          </w:rPr>
          <w:t>5.2.</w:t>
        </w:r>
        <w:r>
          <w:rPr>
            <w:rFonts w:asciiTheme="minorHAnsi" w:eastAsiaTheme="minorEastAsia" w:hAnsiTheme="minorHAnsi" w:cstheme="minorBidi"/>
            <w:sz w:val="24"/>
            <w:szCs w:val="24"/>
            <w:lang w:val="sv-SE"/>
          </w:rPr>
          <w:tab/>
        </w:r>
        <w:r w:rsidRPr="009902DD">
          <w:rPr>
            <w:rStyle w:val="Hyperlink"/>
            <w:lang w:val="en-US"/>
          </w:rPr>
          <w:t>11358 Axis 2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_Toc59116358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12</w:t>
        </w:r>
        <w:r>
          <w:rPr>
            <w:webHidden/>
          </w:rPr>
          <w:fldChar w:fldCharType="end"/>
        </w:r>
      </w:hyperlink>
    </w:p>
    <w:p w14:paraId="31B06CA0" w14:textId="6AF13EFF" w:rsidR="00E93CF6" w:rsidRDefault="00E93CF6">
      <w:pPr>
        <w:pStyle w:val="TOC2"/>
        <w:rPr>
          <w:rFonts w:asciiTheme="minorHAnsi" w:eastAsiaTheme="minorEastAsia" w:hAnsiTheme="minorHAnsi" w:cstheme="minorBidi"/>
          <w:sz w:val="24"/>
          <w:szCs w:val="24"/>
          <w:lang w:val="sv-SE"/>
        </w:rPr>
      </w:pPr>
      <w:hyperlink w:anchor="_Toc59116359" w:history="1">
        <w:r w:rsidRPr="009902DD">
          <w:rPr>
            <w:rStyle w:val="Hyperlink"/>
            <w:lang w:val="en-US"/>
          </w:rPr>
          <w:t>5.3.</w:t>
        </w:r>
        <w:r>
          <w:rPr>
            <w:rFonts w:asciiTheme="minorHAnsi" w:eastAsiaTheme="minorEastAsia" w:hAnsiTheme="minorHAnsi" w:cstheme="minorBidi"/>
            <w:sz w:val="24"/>
            <w:szCs w:val="24"/>
            <w:lang w:val="sv-SE"/>
          </w:rPr>
          <w:tab/>
        </w:r>
        <w:r w:rsidRPr="009902DD">
          <w:rPr>
            <w:rStyle w:val="Hyperlink"/>
            <w:lang w:val="en-US"/>
          </w:rPr>
          <w:t>11359 Axis 1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_Toc59116359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14</w:t>
        </w:r>
        <w:r>
          <w:rPr>
            <w:webHidden/>
          </w:rPr>
          <w:fldChar w:fldCharType="end"/>
        </w:r>
      </w:hyperlink>
    </w:p>
    <w:p w14:paraId="58440DA4" w14:textId="75D55AE3" w:rsidR="00E93CF6" w:rsidRDefault="00E93CF6">
      <w:pPr>
        <w:pStyle w:val="TOC2"/>
        <w:rPr>
          <w:rFonts w:asciiTheme="minorHAnsi" w:eastAsiaTheme="minorEastAsia" w:hAnsiTheme="minorHAnsi" w:cstheme="minorBidi"/>
          <w:sz w:val="24"/>
          <w:szCs w:val="24"/>
          <w:lang w:val="sv-SE"/>
        </w:rPr>
      </w:pPr>
      <w:hyperlink w:anchor="_Toc59116360" w:history="1">
        <w:r w:rsidRPr="009902DD">
          <w:rPr>
            <w:rStyle w:val="Hyperlink"/>
            <w:lang w:val="en-US"/>
          </w:rPr>
          <w:t>5.4.</w:t>
        </w:r>
        <w:r>
          <w:rPr>
            <w:rFonts w:asciiTheme="minorHAnsi" w:eastAsiaTheme="minorEastAsia" w:hAnsiTheme="minorHAnsi" w:cstheme="minorBidi"/>
            <w:sz w:val="24"/>
            <w:szCs w:val="24"/>
            <w:lang w:val="sv-SE"/>
          </w:rPr>
          <w:tab/>
        </w:r>
        <w:r w:rsidRPr="009902DD">
          <w:rPr>
            <w:rStyle w:val="Hyperlink"/>
            <w:lang w:val="en-US"/>
          </w:rPr>
          <w:t>11359 Axis 2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_Toc59116360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16</w:t>
        </w:r>
        <w:r>
          <w:rPr>
            <w:webHidden/>
          </w:rPr>
          <w:fldChar w:fldCharType="end"/>
        </w:r>
      </w:hyperlink>
    </w:p>
    <w:p w14:paraId="45CC2C69" w14:textId="35330FA0" w:rsidR="00E93CF6" w:rsidRDefault="00E93CF6">
      <w:pPr>
        <w:pStyle w:val="TOC2"/>
        <w:rPr>
          <w:rFonts w:asciiTheme="minorHAnsi" w:eastAsiaTheme="minorEastAsia" w:hAnsiTheme="minorHAnsi" w:cstheme="minorBidi"/>
          <w:sz w:val="24"/>
          <w:szCs w:val="24"/>
          <w:lang w:val="sv-SE"/>
        </w:rPr>
      </w:pPr>
      <w:hyperlink w:anchor="_Toc59116361" w:history="1">
        <w:r w:rsidRPr="009902DD">
          <w:rPr>
            <w:rStyle w:val="Hyperlink"/>
            <w:lang w:val="en-US"/>
          </w:rPr>
          <w:t>5.5.</w:t>
        </w:r>
        <w:r>
          <w:rPr>
            <w:rFonts w:asciiTheme="minorHAnsi" w:eastAsiaTheme="minorEastAsia" w:hAnsiTheme="minorHAnsi" w:cstheme="minorBidi"/>
            <w:sz w:val="24"/>
            <w:szCs w:val="24"/>
            <w:lang w:val="sv-SE"/>
          </w:rPr>
          <w:tab/>
        </w:r>
        <w:r w:rsidRPr="009902DD">
          <w:rPr>
            <w:rStyle w:val="Hyperlink"/>
            <w:lang w:val="en-US"/>
          </w:rPr>
          <w:t>11360 Axis 1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_Toc59116361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17</w:t>
        </w:r>
        <w:r>
          <w:rPr>
            <w:webHidden/>
          </w:rPr>
          <w:fldChar w:fldCharType="end"/>
        </w:r>
      </w:hyperlink>
    </w:p>
    <w:p w14:paraId="44D09E32" w14:textId="2C56AD77" w:rsidR="00E93CF6" w:rsidRDefault="00E93CF6">
      <w:pPr>
        <w:pStyle w:val="TOC2"/>
        <w:rPr>
          <w:rFonts w:asciiTheme="minorHAnsi" w:eastAsiaTheme="minorEastAsia" w:hAnsiTheme="minorHAnsi" w:cstheme="minorBidi"/>
          <w:sz w:val="24"/>
          <w:szCs w:val="24"/>
          <w:lang w:val="sv-SE"/>
        </w:rPr>
      </w:pPr>
      <w:hyperlink w:anchor="_Toc59116362" w:history="1">
        <w:r w:rsidRPr="009902DD">
          <w:rPr>
            <w:rStyle w:val="Hyperlink"/>
            <w:lang w:val="en-US"/>
          </w:rPr>
          <w:t>5.6.</w:t>
        </w:r>
        <w:r>
          <w:rPr>
            <w:rFonts w:asciiTheme="minorHAnsi" w:eastAsiaTheme="minorEastAsia" w:hAnsiTheme="minorHAnsi" w:cstheme="minorBidi"/>
            <w:sz w:val="24"/>
            <w:szCs w:val="24"/>
            <w:lang w:val="sv-SE"/>
          </w:rPr>
          <w:tab/>
        </w:r>
        <w:r w:rsidRPr="009902DD">
          <w:rPr>
            <w:rStyle w:val="Hyperlink"/>
            <w:lang w:val="en-US"/>
          </w:rPr>
          <w:t>11360 Axis 2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_Toc59116362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18</w:t>
        </w:r>
        <w:r>
          <w:rPr>
            <w:webHidden/>
          </w:rPr>
          <w:fldChar w:fldCharType="end"/>
        </w:r>
      </w:hyperlink>
    </w:p>
    <w:p w14:paraId="1251CD24" w14:textId="1F1D720C" w:rsidR="00E93CF6" w:rsidRDefault="00E93CF6">
      <w:pPr>
        <w:pStyle w:val="TOC2"/>
        <w:rPr>
          <w:rFonts w:asciiTheme="minorHAnsi" w:eastAsiaTheme="minorEastAsia" w:hAnsiTheme="minorHAnsi" w:cstheme="minorBidi"/>
          <w:sz w:val="24"/>
          <w:szCs w:val="24"/>
          <w:lang w:val="sv-SE"/>
        </w:rPr>
      </w:pPr>
      <w:hyperlink w:anchor="_Toc59116363" w:history="1">
        <w:r w:rsidRPr="009902DD">
          <w:rPr>
            <w:rStyle w:val="Hyperlink"/>
            <w:lang w:val="en-US"/>
          </w:rPr>
          <w:t>5.7.</w:t>
        </w:r>
        <w:r>
          <w:rPr>
            <w:rFonts w:asciiTheme="minorHAnsi" w:eastAsiaTheme="minorEastAsia" w:hAnsiTheme="minorHAnsi" w:cstheme="minorBidi"/>
            <w:sz w:val="24"/>
            <w:szCs w:val="24"/>
            <w:lang w:val="sv-SE"/>
          </w:rPr>
          <w:tab/>
        </w:r>
        <w:r w:rsidRPr="009902DD">
          <w:rPr>
            <w:rStyle w:val="Hyperlink"/>
            <w:lang w:val="en-US"/>
          </w:rPr>
          <w:t>11361 Axis 1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_Toc59116363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19</w:t>
        </w:r>
        <w:r>
          <w:rPr>
            <w:webHidden/>
          </w:rPr>
          <w:fldChar w:fldCharType="end"/>
        </w:r>
      </w:hyperlink>
    </w:p>
    <w:p w14:paraId="6737A3E9" w14:textId="244CA628" w:rsidR="00E93CF6" w:rsidRDefault="00E93CF6">
      <w:pPr>
        <w:pStyle w:val="TOC2"/>
        <w:rPr>
          <w:rFonts w:asciiTheme="minorHAnsi" w:eastAsiaTheme="minorEastAsia" w:hAnsiTheme="minorHAnsi" w:cstheme="minorBidi"/>
          <w:sz w:val="24"/>
          <w:szCs w:val="24"/>
          <w:lang w:val="sv-SE"/>
        </w:rPr>
      </w:pPr>
      <w:hyperlink w:anchor="_Toc59116364" w:history="1">
        <w:r w:rsidRPr="009902DD">
          <w:rPr>
            <w:rStyle w:val="Hyperlink"/>
            <w:lang w:val="en-US"/>
          </w:rPr>
          <w:t>5.1.</w:t>
        </w:r>
        <w:r>
          <w:rPr>
            <w:rFonts w:asciiTheme="minorHAnsi" w:eastAsiaTheme="minorEastAsia" w:hAnsiTheme="minorHAnsi" w:cstheme="minorBidi"/>
            <w:sz w:val="24"/>
            <w:szCs w:val="24"/>
            <w:lang w:val="sv-SE"/>
          </w:rPr>
          <w:tab/>
        </w:r>
        <w:r w:rsidRPr="009902DD">
          <w:rPr>
            <w:rStyle w:val="Hyperlink"/>
            <w:lang w:val="en-US"/>
          </w:rPr>
          <w:t>11361 Axis 2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_Toc59116364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20</w:t>
        </w:r>
        <w:r>
          <w:rPr>
            <w:webHidden/>
          </w:rPr>
          <w:fldChar w:fldCharType="end"/>
        </w:r>
      </w:hyperlink>
    </w:p>
    <w:p w14:paraId="5C980692" w14:textId="203C7017" w:rsidR="00E93CF6" w:rsidRDefault="00E93CF6">
      <w:pPr>
        <w:pStyle w:val="TOC1"/>
        <w:rPr>
          <w:rFonts w:asciiTheme="minorHAnsi" w:eastAsiaTheme="minorEastAsia" w:hAnsiTheme="minorHAnsi" w:cstheme="minorBidi"/>
          <w:caps w:val="0"/>
          <w:sz w:val="24"/>
          <w:szCs w:val="24"/>
          <w:lang w:val="sv-SE"/>
        </w:rPr>
      </w:pPr>
      <w:hyperlink w:anchor="_Toc59116365" w:history="1">
        <w:r w:rsidRPr="009902DD">
          <w:rPr>
            <w:rStyle w:val="Hyperlink"/>
            <w:lang w:val="en-US"/>
          </w:rPr>
          <w:t>6.</w:t>
        </w:r>
        <w:r>
          <w:rPr>
            <w:rFonts w:asciiTheme="minorHAnsi" w:eastAsiaTheme="minorEastAsia" w:hAnsiTheme="minorHAnsi" w:cstheme="minorBidi"/>
            <w:caps w:val="0"/>
            <w:sz w:val="24"/>
            <w:szCs w:val="24"/>
            <w:lang w:val="sv-SE"/>
          </w:rPr>
          <w:tab/>
        </w:r>
        <w:r w:rsidRPr="009902DD">
          <w:rPr>
            <w:rStyle w:val="Hyperlink"/>
            <w:lang w:val="en-US"/>
          </w:rPr>
          <w:t>CONCLUSIONS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_Toc59116365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21</w:t>
        </w:r>
        <w:r>
          <w:rPr>
            <w:webHidden/>
          </w:rPr>
          <w:fldChar w:fldCharType="end"/>
        </w:r>
      </w:hyperlink>
    </w:p>
    <w:p w14:paraId="4F410294" w14:textId="2CFF909B" w:rsidR="00E93CF6" w:rsidRDefault="00E93CF6">
      <w:pPr>
        <w:pStyle w:val="TOC1"/>
        <w:rPr>
          <w:rFonts w:asciiTheme="minorHAnsi" w:eastAsiaTheme="minorEastAsia" w:hAnsiTheme="minorHAnsi" w:cstheme="minorBidi"/>
          <w:caps w:val="0"/>
          <w:sz w:val="24"/>
          <w:szCs w:val="24"/>
          <w:lang w:val="sv-SE"/>
        </w:rPr>
      </w:pPr>
      <w:hyperlink w:anchor="_Toc59116366" w:history="1">
        <w:r w:rsidRPr="009902DD">
          <w:rPr>
            <w:rStyle w:val="Hyperlink"/>
            <w:lang w:val="en-US"/>
          </w:rPr>
          <w:t>7.</w:t>
        </w:r>
        <w:r>
          <w:rPr>
            <w:rFonts w:asciiTheme="minorHAnsi" w:eastAsiaTheme="minorEastAsia" w:hAnsiTheme="minorHAnsi" w:cstheme="minorBidi"/>
            <w:caps w:val="0"/>
            <w:sz w:val="24"/>
            <w:szCs w:val="24"/>
            <w:lang w:val="sv-SE"/>
          </w:rPr>
          <w:tab/>
        </w:r>
        <w:r w:rsidRPr="009902DD">
          <w:rPr>
            <w:rStyle w:val="Hyperlink"/>
            <w:lang w:val="en-US"/>
          </w:rPr>
          <w:t>references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_Toc59116366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22</w:t>
        </w:r>
        <w:r>
          <w:rPr>
            <w:webHidden/>
          </w:rPr>
          <w:fldChar w:fldCharType="end"/>
        </w:r>
      </w:hyperlink>
    </w:p>
    <w:p w14:paraId="0C0CC50E" w14:textId="28C862B7" w:rsidR="00E93CF6" w:rsidRDefault="00E93CF6">
      <w:pPr>
        <w:pStyle w:val="TOC1"/>
        <w:rPr>
          <w:rFonts w:asciiTheme="minorHAnsi" w:eastAsiaTheme="minorEastAsia" w:hAnsiTheme="minorHAnsi" w:cstheme="minorBidi"/>
          <w:caps w:val="0"/>
          <w:sz w:val="24"/>
          <w:szCs w:val="24"/>
          <w:lang w:val="sv-SE"/>
        </w:rPr>
      </w:pPr>
      <w:hyperlink w:anchor="_Toc59116367" w:history="1">
        <w:r w:rsidRPr="009902DD">
          <w:rPr>
            <w:rStyle w:val="Hyperlink"/>
            <w:lang w:val="en-US"/>
          </w:rPr>
          <w:t>8.</w:t>
        </w:r>
        <w:r>
          <w:rPr>
            <w:rFonts w:asciiTheme="minorHAnsi" w:eastAsiaTheme="minorEastAsia" w:hAnsiTheme="minorHAnsi" w:cstheme="minorBidi"/>
            <w:caps w:val="0"/>
            <w:sz w:val="24"/>
            <w:szCs w:val="24"/>
            <w:lang w:val="sv-SE"/>
          </w:rPr>
          <w:tab/>
        </w:r>
        <w:r w:rsidRPr="009902DD">
          <w:rPr>
            <w:rStyle w:val="Hyperlink"/>
            <w:lang w:val="en-US"/>
          </w:rPr>
          <w:t>Appendix A Micro Epsilon ILD2300 Calibration REPORT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_Toc59116367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23</w:t>
        </w:r>
        <w:r>
          <w:rPr>
            <w:webHidden/>
          </w:rPr>
          <w:fldChar w:fldCharType="end"/>
        </w:r>
      </w:hyperlink>
    </w:p>
    <w:p w14:paraId="11C856C9" w14:textId="10724F76" w:rsidR="00923A51" w:rsidRPr="009458B8" w:rsidRDefault="00197B0F" w:rsidP="00E84932">
      <w:pPr>
        <w:pStyle w:val="ESSTOC"/>
        <w:rPr>
          <w:lang w:val="en-US"/>
        </w:rPr>
      </w:pPr>
      <w:r w:rsidRPr="009458B8">
        <w:rPr>
          <w:lang w:val="en-US"/>
        </w:rPr>
        <w:fldChar w:fldCharType="end"/>
      </w:r>
    </w:p>
    <w:p w14:paraId="4DB62A7F" w14:textId="77777777" w:rsidR="009C6F7F" w:rsidRPr="009458B8" w:rsidRDefault="009C6F7F" w:rsidP="00197B0F">
      <w:pPr>
        <w:pStyle w:val="Headingunnumbered"/>
        <w:rPr>
          <w:lang w:val="en-US"/>
        </w:rPr>
      </w:pPr>
      <w:r w:rsidRPr="009458B8">
        <w:rPr>
          <w:lang w:val="en-US"/>
        </w:rPr>
        <w:t>list of tables</w:t>
      </w:r>
    </w:p>
    <w:p w14:paraId="4BB760FB" w14:textId="3C6AEB53" w:rsidR="00E93CF6" w:rsidRPr="00E93CF6" w:rsidRDefault="009C6F7F">
      <w:pPr>
        <w:pStyle w:val="TableofFigures"/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r w:rsidRPr="009458B8">
        <w:rPr>
          <w:lang w:val="en-US"/>
        </w:rPr>
        <w:fldChar w:fldCharType="begin"/>
      </w:r>
      <w:r w:rsidRPr="009458B8">
        <w:rPr>
          <w:lang w:val="en-US"/>
        </w:rPr>
        <w:instrText xml:space="preserve"> TOC \c "Table" </w:instrText>
      </w:r>
      <w:r w:rsidRPr="009458B8">
        <w:rPr>
          <w:lang w:val="en-US"/>
        </w:rPr>
        <w:fldChar w:fldCharType="separate"/>
      </w:r>
      <w:r w:rsidR="00E93CF6" w:rsidRPr="001F5DEB">
        <w:rPr>
          <w:noProof/>
          <w:lang w:val="en-US"/>
        </w:rPr>
        <w:t>Table 1:Status</w:t>
      </w:r>
      <w:r w:rsidR="00E93CF6">
        <w:rPr>
          <w:noProof/>
        </w:rPr>
        <w:tab/>
      </w:r>
      <w:r w:rsidR="00E93CF6">
        <w:rPr>
          <w:noProof/>
        </w:rPr>
        <w:fldChar w:fldCharType="begin"/>
      </w:r>
      <w:r w:rsidR="00E93CF6">
        <w:rPr>
          <w:noProof/>
        </w:rPr>
        <w:instrText xml:space="preserve"> PAGEREF _Toc59116377 \h </w:instrText>
      </w:r>
      <w:r w:rsidR="00E93CF6">
        <w:rPr>
          <w:noProof/>
        </w:rPr>
      </w:r>
      <w:r w:rsidR="00E93CF6">
        <w:rPr>
          <w:noProof/>
        </w:rPr>
        <w:fldChar w:fldCharType="separate"/>
      </w:r>
      <w:r w:rsidR="00E93CF6">
        <w:rPr>
          <w:noProof/>
        </w:rPr>
        <w:t>10</w:t>
      </w:r>
      <w:r w:rsidR="00E93CF6">
        <w:rPr>
          <w:noProof/>
        </w:rPr>
        <w:fldChar w:fldCharType="end"/>
      </w:r>
    </w:p>
    <w:p w14:paraId="55105A3E" w14:textId="65A4C953" w:rsidR="00E93CF6" w:rsidRPr="00E93CF6" w:rsidRDefault="00E93CF6">
      <w:pPr>
        <w:pStyle w:val="TableofFigures"/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r w:rsidRPr="001F5DEB">
        <w:rPr>
          <w:noProof/>
          <w:lang w:val="en-US"/>
        </w:rPr>
        <w:t>Table 2: Results 11358, axis 1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_Toc59116378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</w:t>
      </w:r>
      <w:r>
        <w:rPr>
          <w:noProof/>
        </w:rPr>
        <w:fldChar w:fldCharType="end"/>
      </w:r>
    </w:p>
    <w:p w14:paraId="6F62ED4A" w14:textId="759F7681" w:rsidR="00E93CF6" w:rsidRPr="00E93CF6" w:rsidRDefault="00E93CF6">
      <w:pPr>
        <w:pStyle w:val="TableofFigures"/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r w:rsidRPr="001F5DEB">
        <w:rPr>
          <w:noProof/>
          <w:lang w:val="en-US"/>
        </w:rPr>
        <w:t>Table 4: Results 11358, axis 2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_Toc59116379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12</w:t>
      </w:r>
      <w:r>
        <w:rPr>
          <w:noProof/>
        </w:rPr>
        <w:fldChar w:fldCharType="end"/>
      </w:r>
    </w:p>
    <w:p w14:paraId="413617E2" w14:textId="13937B8D" w:rsidR="00E93CF6" w:rsidRPr="00E93CF6" w:rsidRDefault="00E93CF6">
      <w:pPr>
        <w:pStyle w:val="TableofFigures"/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r w:rsidRPr="001F5DEB">
        <w:rPr>
          <w:noProof/>
          <w:lang w:val="en-US"/>
        </w:rPr>
        <w:t>Table 5: Results 11359, axis 1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_Toc59116380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14:paraId="533F176F" w14:textId="2B157E49" w:rsidR="00E93CF6" w:rsidRPr="00060CE5" w:rsidRDefault="00E93CF6">
      <w:pPr>
        <w:pStyle w:val="TableofFigures"/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r w:rsidRPr="001F5DEB">
        <w:rPr>
          <w:noProof/>
          <w:lang w:val="en-US"/>
        </w:rPr>
        <w:t>Table 6: Results 11359, axis 2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_Toc59116381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16</w:t>
      </w:r>
      <w:r>
        <w:rPr>
          <w:noProof/>
        </w:rPr>
        <w:fldChar w:fldCharType="end"/>
      </w:r>
    </w:p>
    <w:p w14:paraId="3672F177" w14:textId="7ACA127E" w:rsidR="00E93CF6" w:rsidRPr="00060CE5" w:rsidRDefault="00E93CF6">
      <w:pPr>
        <w:pStyle w:val="TableofFigures"/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r w:rsidRPr="001F5DEB">
        <w:rPr>
          <w:noProof/>
          <w:lang w:val="en-US"/>
        </w:rPr>
        <w:t>Table 7: Results 11360, axis 1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_Toc59116382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17</w:t>
      </w:r>
      <w:r>
        <w:rPr>
          <w:noProof/>
        </w:rPr>
        <w:fldChar w:fldCharType="end"/>
      </w:r>
    </w:p>
    <w:p w14:paraId="72A62A89" w14:textId="002E16C5" w:rsidR="00E93CF6" w:rsidRPr="00060CE5" w:rsidRDefault="00E93CF6">
      <w:pPr>
        <w:pStyle w:val="TableofFigures"/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r w:rsidRPr="001F5DEB">
        <w:rPr>
          <w:noProof/>
          <w:lang w:val="en-US"/>
        </w:rPr>
        <w:t>Table 8: Results 11360, axis 2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_Toc59116383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18</w:t>
      </w:r>
      <w:r>
        <w:rPr>
          <w:noProof/>
        </w:rPr>
        <w:fldChar w:fldCharType="end"/>
      </w:r>
    </w:p>
    <w:p w14:paraId="6BBAAE79" w14:textId="5423892A" w:rsidR="00E93CF6" w:rsidRPr="00060CE5" w:rsidRDefault="00E93CF6">
      <w:pPr>
        <w:pStyle w:val="TableofFigures"/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r w:rsidRPr="001F5DEB">
        <w:rPr>
          <w:noProof/>
          <w:lang w:val="en-US"/>
        </w:rPr>
        <w:t>Table 9: Results 11361, axis 1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_Toc59116384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19</w:t>
      </w:r>
      <w:r>
        <w:rPr>
          <w:noProof/>
        </w:rPr>
        <w:fldChar w:fldCharType="end"/>
      </w:r>
    </w:p>
    <w:p w14:paraId="73C43697" w14:textId="3F3C5FE9" w:rsidR="00E93CF6" w:rsidRDefault="00E93CF6">
      <w:pPr>
        <w:pStyle w:val="TableofFigures"/>
        <w:rPr>
          <w:rFonts w:asciiTheme="minorHAnsi" w:eastAsiaTheme="minorEastAsia" w:hAnsiTheme="minorHAnsi"/>
          <w:noProof/>
          <w:sz w:val="24"/>
          <w:szCs w:val="24"/>
          <w:lang w:val="sv-SE"/>
        </w:rPr>
      </w:pPr>
      <w:r w:rsidRPr="001F5DEB">
        <w:rPr>
          <w:noProof/>
          <w:lang w:val="en-US"/>
        </w:rPr>
        <w:t>Table 10: Results 11361, axis 2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_Toc59116385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20</w:t>
      </w:r>
      <w:r>
        <w:rPr>
          <w:noProof/>
        </w:rPr>
        <w:fldChar w:fldCharType="end"/>
      </w:r>
    </w:p>
    <w:p w14:paraId="0727CBA7" w14:textId="1D687759" w:rsidR="009C6F7F" w:rsidRPr="009458B8" w:rsidRDefault="009C6F7F" w:rsidP="00C437AB">
      <w:pPr>
        <w:pStyle w:val="Space-standard"/>
        <w:rPr>
          <w:lang w:val="en-US"/>
        </w:rPr>
      </w:pPr>
      <w:r w:rsidRPr="009458B8">
        <w:rPr>
          <w:lang w:val="en-US"/>
        </w:rPr>
        <w:fldChar w:fldCharType="end"/>
      </w:r>
    </w:p>
    <w:p w14:paraId="1CBC7C71" w14:textId="77777777" w:rsidR="002B2C7F" w:rsidRPr="009458B8" w:rsidRDefault="002B2C7F" w:rsidP="00197B0F">
      <w:pPr>
        <w:pStyle w:val="Headingunnumbered"/>
        <w:rPr>
          <w:lang w:val="en-US"/>
        </w:rPr>
      </w:pPr>
      <w:r w:rsidRPr="009458B8">
        <w:rPr>
          <w:lang w:val="en-US"/>
        </w:rPr>
        <w:t>list of Figures</w:t>
      </w:r>
    </w:p>
    <w:p w14:paraId="473DFE4C" w14:textId="6597FFAB" w:rsidR="00E93CF6" w:rsidRPr="00E93CF6" w:rsidRDefault="002B2C7F">
      <w:pPr>
        <w:pStyle w:val="TableofFigures"/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r w:rsidRPr="009458B8">
        <w:rPr>
          <w:lang w:val="en-US"/>
        </w:rPr>
        <w:fldChar w:fldCharType="begin"/>
      </w:r>
      <w:r w:rsidRPr="009458B8">
        <w:rPr>
          <w:lang w:val="en-US"/>
        </w:rPr>
        <w:instrText xml:space="preserve"> TOC \c "Figure" </w:instrText>
      </w:r>
      <w:r w:rsidRPr="009458B8">
        <w:rPr>
          <w:lang w:val="en-US"/>
        </w:rPr>
        <w:fldChar w:fldCharType="separate"/>
      </w:r>
      <w:r w:rsidR="00E93CF6" w:rsidRPr="003837F1">
        <w:rPr>
          <w:noProof/>
          <w:lang w:val="en-US"/>
        </w:rPr>
        <w:t>Figure 1: JJ X-RAY: Slit set</w:t>
      </w:r>
      <w:r w:rsidR="00E93CF6">
        <w:rPr>
          <w:noProof/>
        </w:rPr>
        <w:tab/>
      </w:r>
      <w:r w:rsidR="00E93CF6">
        <w:rPr>
          <w:noProof/>
        </w:rPr>
        <w:fldChar w:fldCharType="begin"/>
      </w:r>
      <w:r w:rsidR="00E93CF6">
        <w:rPr>
          <w:noProof/>
        </w:rPr>
        <w:instrText xml:space="preserve"> PAGEREF _Toc59116386 \h </w:instrText>
      </w:r>
      <w:r w:rsidR="00E93CF6">
        <w:rPr>
          <w:noProof/>
        </w:rPr>
      </w:r>
      <w:r w:rsidR="00E93CF6">
        <w:rPr>
          <w:noProof/>
        </w:rPr>
        <w:fldChar w:fldCharType="separate"/>
      </w:r>
      <w:r w:rsidR="00E93CF6">
        <w:rPr>
          <w:noProof/>
        </w:rPr>
        <w:t>4</w:t>
      </w:r>
      <w:r w:rsidR="00E93CF6">
        <w:rPr>
          <w:noProof/>
        </w:rPr>
        <w:fldChar w:fldCharType="end"/>
      </w:r>
    </w:p>
    <w:p w14:paraId="305194E8" w14:textId="64BF9EA4" w:rsidR="00E93CF6" w:rsidRPr="00060CE5" w:rsidRDefault="00E93CF6">
      <w:pPr>
        <w:pStyle w:val="TableofFigures"/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r w:rsidRPr="003837F1">
        <w:rPr>
          <w:noProof/>
          <w:lang w:val="en-US"/>
        </w:rPr>
        <w:t>Figure 2: Test setup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_Toc59116387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44CA6651" w14:textId="2D6C6EE6" w:rsidR="00E93CF6" w:rsidRPr="00060CE5" w:rsidRDefault="00E93CF6">
      <w:pPr>
        <w:pStyle w:val="TableofFigures"/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r w:rsidRPr="003837F1">
        <w:rPr>
          <w:noProof/>
          <w:lang w:val="en-US"/>
        </w:rPr>
        <w:t>Figure 3: Bent levers of limit switches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_Toc59116388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13</w:t>
      </w:r>
      <w:r>
        <w:rPr>
          <w:noProof/>
        </w:rPr>
        <w:fldChar w:fldCharType="end"/>
      </w:r>
    </w:p>
    <w:p w14:paraId="23C409B1" w14:textId="76B69500" w:rsidR="00E93CF6" w:rsidRPr="00060CE5" w:rsidRDefault="00E93CF6">
      <w:pPr>
        <w:pStyle w:val="TableofFigures"/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r w:rsidRPr="003837F1">
        <w:rPr>
          <w:noProof/>
          <w:lang w:val="en-US"/>
        </w:rPr>
        <w:t>Figure 4: Bent limit switch lever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_Toc59116389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15</w:t>
      </w:r>
      <w:r>
        <w:rPr>
          <w:noProof/>
        </w:rPr>
        <w:fldChar w:fldCharType="end"/>
      </w:r>
    </w:p>
    <w:p w14:paraId="1AF52F1E" w14:textId="2B5DC43C" w:rsidR="00835F28" w:rsidRPr="009458B8" w:rsidRDefault="002B2C7F" w:rsidP="00C437AB">
      <w:pPr>
        <w:pStyle w:val="Space-standard"/>
        <w:rPr>
          <w:lang w:val="en-US"/>
        </w:rPr>
      </w:pPr>
      <w:r w:rsidRPr="009458B8">
        <w:rPr>
          <w:lang w:val="en-US"/>
        </w:rPr>
        <w:fldChar w:fldCharType="end"/>
      </w:r>
    </w:p>
    <w:p w14:paraId="4B1D4A3F" w14:textId="77777777" w:rsidR="00835F28" w:rsidRPr="009458B8" w:rsidRDefault="00835F28">
      <w:pPr>
        <w:rPr>
          <w:lang w:val="en-US"/>
        </w:rPr>
      </w:pPr>
      <w:r w:rsidRPr="009458B8">
        <w:rPr>
          <w:lang w:val="en-US"/>
        </w:rPr>
        <w:br w:type="page"/>
      </w:r>
    </w:p>
    <w:p w14:paraId="3DB61D24" w14:textId="77777777" w:rsidR="00663E4D" w:rsidRPr="009458B8" w:rsidRDefault="00663E4D" w:rsidP="001C7398">
      <w:pPr>
        <w:pStyle w:val="Heading1"/>
        <w:rPr>
          <w:lang w:val="en-US"/>
        </w:rPr>
      </w:pPr>
      <w:bookmarkStart w:id="0" w:name="_Toc30500562"/>
      <w:bookmarkStart w:id="1" w:name="_Toc59116333"/>
      <w:r w:rsidRPr="009458B8">
        <w:rPr>
          <w:lang w:val="en-US"/>
        </w:rPr>
        <w:lastRenderedPageBreak/>
        <w:t>Background</w:t>
      </w:r>
      <w:bookmarkEnd w:id="1"/>
    </w:p>
    <w:p w14:paraId="0E88C825" w14:textId="71BC4195" w:rsidR="00663E4D" w:rsidRPr="009458B8" w:rsidRDefault="00663E4D" w:rsidP="00663E4D">
      <w:pPr>
        <w:rPr>
          <w:lang w:val="en-US"/>
        </w:rPr>
      </w:pPr>
      <w:r w:rsidRPr="009458B8">
        <w:rPr>
          <w:lang w:val="en-US"/>
        </w:rPr>
        <w:t xml:space="preserve">The ESS BIFROST </w:t>
      </w:r>
      <w:r w:rsidR="00060CE5">
        <w:rPr>
          <w:lang w:val="en-US"/>
        </w:rPr>
        <w:t xml:space="preserve">instrument </w:t>
      </w:r>
      <w:r w:rsidRPr="009458B8">
        <w:rPr>
          <w:lang w:val="en-US"/>
        </w:rPr>
        <w:t>have acquired 3 slit sets form JJ X-RAY.</w:t>
      </w:r>
      <w:r w:rsidR="0001647E" w:rsidRPr="009458B8">
        <w:rPr>
          <w:lang w:val="en-US"/>
        </w:rPr>
        <w:t xml:space="preserve"> One extra </w:t>
      </w:r>
      <w:r w:rsidR="00060CE5">
        <w:rPr>
          <w:lang w:val="en-US"/>
        </w:rPr>
        <w:t>id</w:t>
      </w:r>
      <w:r w:rsidR="00427A01">
        <w:rPr>
          <w:lang w:val="en-US"/>
        </w:rPr>
        <w:t xml:space="preserve">entical </w:t>
      </w:r>
      <w:r w:rsidR="0001647E" w:rsidRPr="009458B8">
        <w:rPr>
          <w:lang w:val="en-US"/>
        </w:rPr>
        <w:t>slit set was delivered to ESS MCAG group.</w:t>
      </w:r>
    </w:p>
    <w:p w14:paraId="3072F3A8" w14:textId="15B07F53" w:rsidR="008F3F0D" w:rsidRPr="009458B8" w:rsidRDefault="00663E4D" w:rsidP="00663E4D">
      <w:pPr>
        <w:rPr>
          <w:lang w:val="en-US"/>
        </w:rPr>
      </w:pPr>
      <w:r w:rsidRPr="009458B8">
        <w:rPr>
          <w:lang w:val="en-US"/>
        </w:rPr>
        <w:t>This document covers SAT</w:t>
      </w:r>
      <w:r w:rsidR="0001647E" w:rsidRPr="009458B8">
        <w:rPr>
          <w:lang w:val="en-US"/>
        </w:rPr>
        <w:t xml:space="preserve"> of all 4 slit systems</w:t>
      </w:r>
      <w:r w:rsidR="009C043E" w:rsidRPr="009458B8">
        <w:rPr>
          <w:lang w:val="en-US"/>
        </w:rPr>
        <w:t xml:space="preserve">. The SAT is </w:t>
      </w:r>
      <w:r w:rsidRPr="009458B8">
        <w:rPr>
          <w:lang w:val="en-US"/>
        </w:rPr>
        <w:t>performed by ESS MCAG</w:t>
      </w:r>
      <w:r w:rsidR="00F01113" w:rsidRPr="009458B8">
        <w:rPr>
          <w:lang w:val="en-US"/>
        </w:rPr>
        <w:t xml:space="preserve"> (Motion Control and Automation Group)</w:t>
      </w:r>
      <w:r w:rsidRPr="009458B8">
        <w:rPr>
          <w:lang w:val="en-US"/>
        </w:rPr>
        <w:t>.</w:t>
      </w:r>
    </w:p>
    <w:p w14:paraId="44FA410F" w14:textId="77777777" w:rsidR="00663E4D" w:rsidRPr="009458B8" w:rsidRDefault="00952F33" w:rsidP="00952F33">
      <w:pPr>
        <w:pStyle w:val="Heading2"/>
        <w:rPr>
          <w:lang w:val="en-US"/>
        </w:rPr>
      </w:pPr>
      <w:bookmarkStart w:id="2" w:name="_Toc59116334"/>
      <w:r w:rsidRPr="009458B8">
        <w:rPr>
          <w:lang w:val="en-US"/>
        </w:rPr>
        <w:t>Equipment in scope</w:t>
      </w:r>
      <w:bookmarkEnd w:id="2"/>
    </w:p>
    <w:p w14:paraId="2228925F" w14:textId="77777777" w:rsidR="00C66453" w:rsidRPr="009458B8" w:rsidRDefault="00DF0025" w:rsidP="008F3F0D">
      <w:pPr>
        <w:rPr>
          <w:lang w:val="en-US"/>
        </w:rPr>
      </w:pPr>
      <w:r w:rsidRPr="009458B8">
        <w:rPr>
          <w:lang w:val="en-US"/>
        </w:rPr>
        <w:t>Each</w:t>
      </w:r>
      <w:r w:rsidR="008F3F0D" w:rsidRPr="009458B8">
        <w:rPr>
          <w:lang w:val="en-US"/>
        </w:rPr>
        <w:t xml:space="preserve"> JJ X-RAY slit</w:t>
      </w:r>
      <w:r w:rsidR="00A749F7" w:rsidRPr="009458B8">
        <w:rPr>
          <w:lang w:val="en-US"/>
        </w:rPr>
        <w:t xml:space="preserve"> </w:t>
      </w:r>
      <w:r w:rsidRPr="009458B8">
        <w:rPr>
          <w:lang w:val="en-US"/>
        </w:rPr>
        <w:t xml:space="preserve">set </w:t>
      </w:r>
      <w:r w:rsidR="00A749F7" w:rsidRPr="009458B8">
        <w:rPr>
          <w:lang w:val="en-US"/>
        </w:rPr>
        <w:t xml:space="preserve">consists of two </w:t>
      </w:r>
      <w:r w:rsidRPr="009458B8">
        <w:rPr>
          <w:lang w:val="en-US"/>
        </w:rPr>
        <w:t xml:space="preserve">motorized translation stages. </w:t>
      </w:r>
      <w:r w:rsidR="00C66453" w:rsidRPr="009458B8">
        <w:rPr>
          <w:lang w:val="en-US"/>
        </w:rPr>
        <w:t xml:space="preserve">Each translation stage can be </w:t>
      </w:r>
    </w:p>
    <w:p w14:paraId="4F9EABCC" w14:textId="0983FF63" w:rsidR="00A749F7" w:rsidRPr="009458B8" w:rsidRDefault="00A749F7" w:rsidP="008F3F0D">
      <w:pPr>
        <w:rPr>
          <w:lang w:val="en-US"/>
        </w:rPr>
      </w:pPr>
      <w:r w:rsidRPr="009458B8">
        <w:rPr>
          <w:lang w:val="en-US"/>
        </w:rPr>
        <w:t xml:space="preserve">individually positioned in the vertical direction, </w:t>
      </w:r>
      <w:r w:rsidRPr="009458B8">
        <w:rPr>
          <w:lang w:val="en-US"/>
        </w:rPr>
        <w:fldChar w:fldCharType="begin"/>
      </w:r>
      <w:r w:rsidRPr="009458B8">
        <w:rPr>
          <w:lang w:val="en-US"/>
        </w:rPr>
        <w:instrText xml:space="preserve"> REF _Ref58928197 \h </w:instrText>
      </w:r>
      <w:r w:rsidRPr="009458B8">
        <w:rPr>
          <w:lang w:val="en-US"/>
        </w:rPr>
      </w:r>
      <w:r w:rsidRPr="009458B8">
        <w:rPr>
          <w:lang w:val="en-US"/>
        </w:rPr>
        <w:fldChar w:fldCharType="separate"/>
      </w:r>
      <w:r w:rsidRPr="009458B8">
        <w:rPr>
          <w:lang w:val="en-US"/>
        </w:rPr>
        <w:t xml:space="preserve">Figure </w:t>
      </w:r>
      <w:r w:rsidRPr="009458B8">
        <w:rPr>
          <w:noProof/>
          <w:lang w:val="en-US"/>
        </w:rPr>
        <w:t>1</w:t>
      </w:r>
      <w:r w:rsidRPr="009458B8">
        <w:rPr>
          <w:lang w:val="en-US"/>
        </w:rPr>
        <w:fldChar w:fldCharType="end"/>
      </w:r>
      <w:r w:rsidRPr="009458B8">
        <w:rPr>
          <w:lang w:val="en-US"/>
        </w:rPr>
        <w:t>.</w:t>
      </w:r>
    </w:p>
    <w:p w14:paraId="27E92746" w14:textId="77777777" w:rsidR="00C66453" w:rsidRPr="009458B8" w:rsidRDefault="00C66453" w:rsidP="008F3F0D">
      <w:pPr>
        <w:rPr>
          <w:lang w:val="en-US"/>
        </w:rPr>
      </w:pPr>
    </w:p>
    <w:p w14:paraId="153198AA" w14:textId="77777777" w:rsidR="00A749F7" w:rsidRPr="009458B8" w:rsidRDefault="008F3F0D" w:rsidP="00A749F7">
      <w:pPr>
        <w:keepNext/>
        <w:rPr>
          <w:lang w:val="en-US"/>
        </w:rPr>
      </w:pPr>
      <w:r w:rsidRPr="009458B8">
        <w:rPr>
          <w:lang w:val="en-US"/>
        </w:rPr>
        <w:t xml:space="preserve"> </w:t>
      </w:r>
      <w:r w:rsidR="00A749F7" w:rsidRPr="009458B8">
        <w:rPr>
          <w:noProof/>
          <w:lang w:val="en-US"/>
        </w:rPr>
        <w:drawing>
          <wp:inline distT="0" distB="0" distL="0" distR="0" wp14:anchorId="592B707C" wp14:editId="72873536">
            <wp:extent cx="2002804" cy="1197531"/>
            <wp:effectExtent l="0" t="3493" r="318" b="317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G_5546 2.JPG"/>
                    <pic:cNvPicPr/>
                  </pic:nvPicPr>
                  <pic:blipFill rotWithShape="1">
                    <a:blip r:embed="rId9"/>
                    <a:srcRect t="12576" r="24322" b="27361"/>
                    <a:stretch/>
                  </pic:blipFill>
                  <pic:spPr bwMode="auto">
                    <a:xfrm rot="5400000">
                      <a:off x="0" y="0"/>
                      <a:ext cx="2023648" cy="12099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BA6649" w14:textId="46FFECB9" w:rsidR="008F3F0D" w:rsidRPr="009458B8" w:rsidRDefault="00A749F7" w:rsidP="00A749F7">
      <w:pPr>
        <w:pStyle w:val="Caption"/>
        <w:rPr>
          <w:lang w:val="en-US"/>
        </w:rPr>
      </w:pPr>
      <w:bookmarkStart w:id="3" w:name="_Ref58928197"/>
      <w:bookmarkStart w:id="4" w:name="_Toc59116386"/>
      <w:r w:rsidRPr="009458B8">
        <w:rPr>
          <w:lang w:val="en-US"/>
        </w:rPr>
        <w:t xml:space="preserve">Figure </w:t>
      </w:r>
      <w:r w:rsidRPr="009458B8">
        <w:rPr>
          <w:lang w:val="en-US"/>
        </w:rPr>
        <w:fldChar w:fldCharType="begin"/>
      </w:r>
      <w:r w:rsidRPr="009458B8">
        <w:rPr>
          <w:lang w:val="en-US"/>
        </w:rPr>
        <w:instrText xml:space="preserve"> SEQ Figure \* ARABIC </w:instrText>
      </w:r>
      <w:r w:rsidRPr="009458B8">
        <w:rPr>
          <w:lang w:val="en-US"/>
        </w:rPr>
        <w:fldChar w:fldCharType="separate"/>
      </w:r>
      <w:r w:rsidR="00E374BD" w:rsidRPr="009458B8">
        <w:rPr>
          <w:noProof/>
          <w:lang w:val="en-US"/>
        </w:rPr>
        <w:t>1</w:t>
      </w:r>
      <w:r w:rsidRPr="009458B8">
        <w:rPr>
          <w:lang w:val="en-US"/>
        </w:rPr>
        <w:fldChar w:fldCharType="end"/>
      </w:r>
      <w:bookmarkEnd w:id="3"/>
      <w:r w:rsidRPr="009458B8">
        <w:rPr>
          <w:lang w:val="en-US"/>
        </w:rPr>
        <w:t>: JJ X-RAY: Slit set</w:t>
      </w:r>
      <w:bookmarkEnd w:id="4"/>
    </w:p>
    <w:p w14:paraId="4BF2BEA8" w14:textId="77777777" w:rsidR="00A749F7" w:rsidRPr="009458B8" w:rsidRDefault="003604A3" w:rsidP="00A749F7">
      <w:pPr>
        <w:rPr>
          <w:lang w:val="en-US"/>
        </w:rPr>
      </w:pPr>
      <w:r w:rsidRPr="009458B8">
        <w:rPr>
          <w:lang w:val="en-US"/>
        </w:rPr>
        <w:t>Each axis is equipped with the following components:</w:t>
      </w:r>
    </w:p>
    <w:p w14:paraId="3A891F74" w14:textId="77777777" w:rsidR="003604A3" w:rsidRPr="009458B8" w:rsidRDefault="003604A3" w:rsidP="003604A3">
      <w:pPr>
        <w:pStyle w:val="ListParagraph"/>
        <w:numPr>
          <w:ilvl w:val="0"/>
          <w:numId w:val="20"/>
        </w:numPr>
        <w:rPr>
          <w:rFonts w:ascii="Segoe UI Historic" w:eastAsiaTheme="minorEastAsia" w:hAnsi="Segoe UI Historic"/>
          <w:lang w:val="en-US"/>
        </w:rPr>
      </w:pPr>
      <w:r w:rsidRPr="009458B8">
        <w:rPr>
          <w:lang w:val="en-US"/>
        </w:rPr>
        <w:t>Stepper motor</w:t>
      </w:r>
      <w:r w:rsidR="00952F33" w:rsidRPr="009458B8">
        <w:rPr>
          <w:lang w:val="en-US"/>
        </w:rPr>
        <w:t>:</w:t>
      </w:r>
      <w:r w:rsidRPr="009458B8">
        <w:rPr>
          <w:lang w:val="en-US"/>
        </w:rPr>
        <w:t xml:space="preserve"> </w:t>
      </w:r>
      <w:r w:rsidR="00555191" w:rsidRPr="009458B8">
        <w:rPr>
          <w:lang w:val="en-US"/>
        </w:rPr>
        <w:tab/>
      </w:r>
      <w:r w:rsidR="00C3328D" w:rsidRPr="009458B8">
        <w:rPr>
          <w:lang w:val="en-US"/>
        </w:rPr>
        <w:tab/>
      </w:r>
      <w:r w:rsidR="00C3328D" w:rsidRPr="009458B8">
        <w:rPr>
          <w:lang w:val="en-US"/>
        </w:rPr>
        <w:tab/>
      </w:r>
      <w:r w:rsidRPr="009458B8">
        <w:rPr>
          <w:rFonts w:ascii="Segoe UI Historic" w:hAnsi="Segoe UI Historic" w:cstheme="minorBidi"/>
          <w:sz w:val="22"/>
          <w:szCs w:val="22"/>
          <w:lang w:val="en-US"/>
        </w:rPr>
        <w:t>AML-D42.3</w:t>
      </w:r>
      <w:r w:rsidR="0029573C" w:rsidRPr="009458B8">
        <w:rPr>
          <w:rFonts w:ascii="Segoe UI Historic" w:hAnsi="Segoe UI Historic" w:cstheme="minorBidi"/>
          <w:sz w:val="22"/>
          <w:szCs w:val="22"/>
          <w:lang w:val="en-US"/>
        </w:rPr>
        <w:t xml:space="preserve"> </w:t>
      </w:r>
      <w:r w:rsidR="0029573C" w:rsidRPr="009458B8">
        <w:rPr>
          <w:rFonts w:ascii="Segoe UI Historic" w:hAnsi="Segoe UI Historic" w:cstheme="minorBidi"/>
          <w:sz w:val="22"/>
          <w:szCs w:val="22"/>
          <w:lang w:val="en-US"/>
        </w:rPr>
        <w:fldChar w:fldCharType="begin"/>
      </w:r>
      <w:r w:rsidR="0029573C" w:rsidRPr="009458B8">
        <w:rPr>
          <w:rFonts w:ascii="Segoe UI Historic" w:hAnsi="Segoe UI Historic" w:cstheme="minorBidi"/>
          <w:sz w:val="22"/>
          <w:szCs w:val="22"/>
          <w:lang w:val="en-US"/>
        </w:rPr>
        <w:instrText xml:space="preserve"> REF _Ref58934634 \r \h </w:instrText>
      </w:r>
      <w:r w:rsidR="0029573C" w:rsidRPr="009458B8">
        <w:rPr>
          <w:rFonts w:ascii="Segoe UI Historic" w:hAnsi="Segoe UI Historic" w:cstheme="minorBidi"/>
          <w:sz w:val="22"/>
          <w:szCs w:val="22"/>
          <w:lang w:val="en-US"/>
        </w:rPr>
      </w:r>
      <w:r w:rsidR="0029573C" w:rsidRPr="009458B8">
        <w:rPr>
          <w:rFonts w:ascii="Segoe UI Historic" w:hAnsi="Segoe UI Historic" w:cstheme="minorBidi"/>
          <w:sz w:val="22"/>
          <w:szCs w:val="22"/>
          <w:lang w:val="en-US"/>
        </w:rPr>
        <w:fldChar w:fldCharType="separate"/>
      </w:r>
      <w:r w:rsidR="0029573C" w:rsidRPr="009458B8">
        <w:rPr>
          <w:rFonts w:ascii="Segoe UI Historic" w:hAnsi="Segoe UI Historic" w:cstheme="minorBidi"/>
          <w:sz w:val="22"/>
          <w:szCs w:val="22"/>
          <w:lang w:val="en-US"/>
        </w:rPr>
        <w:t>[8]</w:t>
      </w:r>
      <w:r w:rsidR="0029573C" w:rsidRPr="009458B8">
        <w:rPr>
          <w:rFonts w:ascii="Segoe UI Historic" w:hAnsi="Segoe UI Historic" w:cstheme="minorBidi"/>
          <w:sz w:val="22"/>
          <w:szCs w:val="22"/>
          <w:lang w:val="en-US"/>
        </w:rPr>
        <w:fldChar w:fldCharType="end"/>
      </w:r>
    </w:p>
    <w:p w14:paraId="3988789D" w14:textId="77777777" w:rsidR="00A749F7" w:rsidRPr="009458B8" w:rsidRDefault="003604A3" w:rsidP="00A749F7">
      <w:pPr>
        <w:pStyle w:val="ListParagraph"/>
        <w:numPr>
          <w:ilvl w:val="0"/>
          <w:numId w:val="20"/>
        </w:numPr>
        <w:rPr>
          <w:lang w:val="en-US"/>
        </w:rPr>
      </w:pPr>
      <w:r w:rsidRPr="009458B8">
        <w:rPr>
          <w:lang w:val="en-US"/>
        </w:rPr>
        <w:t>Resolver</w:t>
      </w:r>
      <w:r w:rsidR="00952F33" w:rsidRPr="009458B8">
        <w:rPr>
          <w:lang w:val="en-US"/>
        </w:rPr>
        <w:t>:</w:t>
      </w:r>
      <w:r w:rsidRPr="009458B8">
        <w:rPr>
          <w:lang w:val="en-US"/>
        </w:rPr>
        <w:t xml:space="preserve"> </w:t>
      </w:r>
      <w:r w:rsidR="009A246A" w:rsidRPr="009458B8">
        <w:rPr>
          <w:lang w:val="en-US"/>
        </w:rPr>
        <w:tab/>
      </w:r>
      <w:r w:rsidR="009A246A" w:rsidRPr="009458B8">
        <w:rPr>
          <w:lang w:val="en-US"/>
        </w:rPr>
        <w:tab/>
      </w:r>
      <w:r w:rsidR="00C3328D" w:rsidRPr="009458B8">
        <w:rPr>
          <w:lang w:val="en-US"/>
        </w:rPr>
        <w:tab/>
      </w:r>
      <w:r w:rsidR="00C3328D" w:rsidRPr="009458B8">
        <w:rPr>
          <w:lang w:val="en-US"/>
        </w:rPr>
        <w:tab/>
      </w:r>
      <w:r w:rsidRPr="009458B8">
        <w:rPr>
          <w:lang w:val="en-US"/>
        </w:rPr>
        <w:t xml:space="preserve">AMCI </w:t>
      </w:r>
      <w:r w:rsidR="00555191" w:rsidRPr="009458B8">
        <w:rPr>
          <w:lang w:val="en-US"/>
        </w:rPr>
        <w:tab/>
      </w:r>
      <w:r w:rsidRPr="009458B8">
        <w:rPr>
          <w:lang w:val="en-US"/>
        </w:rPr>
        <w:t>R11X-J10/N</w:t>
      </w:r>
      <w:r w:rsidR="0029573C" w:rsidRPr="009458B8">
        <w:rPr>
          <w:lang w:val="en-US"/>
        </w:rPr>
        <w:t xml:space="preserve"> </w:t>
      </w:r>
      <w:r w:rsidR="0029573C" w:rsidRPr="009458B8">
        <w:rPr>
          <w:lang w:val="en-US"/>
        </w:rPr>
        <w:fldChar w:fldCharType="begin"/>
      </w:r>
      <w:r w:rsidR="0029573C" w:rsidRPr="009458B8">
        <w:rPr>
          <w:lang w:val="en-US"/>
        </w:rPr>
        <w:instrText xml:space="preserve"> REF _Ref58934652 \r \h </w:instrText>
      </w:r>
      <w:r w:rsidR="0029573C" w:rsidRPr="009458B8">
        <w:rPr>
          <w:lang w:val="en-US"/>
        </w:rPr>
      </w:r>
      <w:r w:rsidR="0029573C" w:rsidRPr="009458B8">
        <w:rPr>
          <w:lang w:val="en-US"/>
        </w:rPr>
        <w:fldChar w:fldCharType="separate"/>
      </w:r>
      <w:r w:rsidR="0029573C" w:rsidRPr="009458B8">
        <w:rPr>
          <w:lang w:val="en-US"/>
        </w:rPr>
        <w:t>[10]</w:t>
      </w:r>
      <w:r w:rsidR="0029573C" w:rsidRPr="009458B8">
        <w:rPr>
          <w:lang w:val="en-US"/>
        </w:rPr>
        <w:fldChar w:fldCharType="end"/>
      </w:r>
    </w:p>
    <w:p w14:paraId="4387DFD9" w14:textId="77777777" w:rsidR="00952F33" w:rsidRPr="009458B8" w:rsidRDefault="00952F33" w:rsidP="00A749F7">
      <w:pPr>
        <w:pStyle w:val="ListParagraph"/>
        <w:numPr>
          <w:ilvl w:val="0"/>
          <w:numId w:val="20"/>
        </w:numPr>
        <w:rPr>
          <w:lang w:val="en-US"/>
        </w:rPr>
      </w:pPr>
      <w:r w:rsidRPr="009458B8">
        <w:rPr>
          <w:lang w:val="en-US"/>
        </w:rPr>
        <w:t xml:space="preserve">Limit </w:t>
      </w:r>
      <w:r w:rsidR="000237A6" w:rsidRPr="009458B8">
        <w:rPr>
          <w:lang w:val="en-US"/>
        </w:rPr>
        <w:t>s</w:t>
      </w:r>
      <w:r w:rsidRPr="009458B8">
        <w:rPr>
          <w:lang w:val="en-US"/>
        </w:rPr>
        <w:t>witches</w:t>
      </w:r>
      <w:r w:rsidR="00C3328D" w:rsidRPr="009458B8">
        <w:rPr>
          <w:lang w:val="en-US"/>
        </w:rPr>
        <w:t xml:space="preserve"> (</w:t>
      </w:r>
      <w:proofErr w:type="spellStart"/>
      <w:r w:rsidR="00C3328D" w:rsidRPr="009458B8">
        <w:rPr>
          <w:lang w:val="en-US"/>
        </w:rPr>
        <w:t>fwd</w:t>
      </w:r>
      <w:proofErr w:type="spellEnd"/>
      <w:r w:rsidR="00C3328D" w:rsidRPr="009458B8">
        <w:rPr>
          <w:lang w:val="en-US"/>
        </w:rPr>
        <w:t xml:space="preserve"> and </w:t>
      </w:r>
      <w:proofErr w:type="spellStart"/>
      <w:r w:rsidR="00C3328D" w:rsidRPr="009458B8">
        <w:rPr>
          <w:lang w:val="en-US"/>
        </w:rPr>
        <w:t>bwd</w:t>
      </w:r>
      <w:proofErr w:type="spellEnd"/>
      <w:r w:rsidR="00C3328D" w:rsidRPr="009458B8">
        <w:rPr>
          <w:lang w:val="en-US"/>
        </w:rPr>
        <w:t>)</w:t>
      </w:r>
      <w:r w:rsidRPr="009458B8">
        <w:rPr>
          <w:lang w:val="en-US"/>
        </w:rPr>
        <w:t xml:space="preserve">: </w:t>
      </w:r>
      <w:r w:rsidR="00555191" w:rsidRPr="009458B8">
        <w:rPr>
          <w:lang w:val="en-US"/>
        </w:rPr>
        <w:tab/>
        <w:t>Saia-Burgess F4T7YC-GP-UL</w:t>
      </w:r>
    </w:p>
    <w:p w14:paraId="4EA3663E" w14:textId="77777777" w:rsidR="005D68D8" w:rsidRPr="009458B8" w:rsidRDefault="005D68D8" w:rsidP="00555191">
      <w:pPr>
        <w:pStyle w:val="ListParagraph"/>
        <w:numPr>
          <w:ilvl w:val="0"/>
          <w:numId w:val="20"/>
        </w:numPr>
        <w:rPr>
          <w:lang w:val="en-US"/>
        </w:rPr>
      </w:pPr>
      <w:r w:rsidRPr="009458B8">
        <w:rPr>
          <w:lang w:val="en-US"/>
        </w:rPr>
        <w:t>Stroke:</w:t>
      </w:r>
      <w:r w:rsidRPr="009458B8">
        <w:rPr>
          <w:lang w:val="en-US"/>
        </w:rPr>
        <w:tab/>
      </w:r>
      <w:r w:rsidRPr="009458B8">
        <w:rPr>
          <w:lang w:val="en-US"/>
        </w:rPr>
        <w:tab/>
      </w:r>
      <w:r w:rsidRPr="009458B8">
        <w:rPr>
          <w:lang w:val="en-US"/>
        </w:rPr>
        <w:tab/>
      </w:r>
      <w:r w:rsidR="00C3328D" w:rsidRPr="009458B8">
        <w:rPr>
          <w:lang w:val="en-US"/>
        </w:rPr>
        <w:tab/>
      </w:r>
      <w:r w:rsidR="00C3328D" w:rsidRPr="009458B8">
        <w:rPr>
          <w:lang w:val="en-US"/>
        </w:rPr>
        <w:tab/>
      </w:r>
      <w:r w:rsidRPr="009458B8">
        <w:rPr>
          <w:lang w:val="en-US"/>
        </w:rPr>
        <w:t>Approx. 70mm</w:t>
      </w:r>
    </w:p>
    <w:p w14:paraId="6D962D44" w14:textId="77777777" w:rsidR="00C3328D" w:rsidRPr="009458B8" w:rsidRDefault="00C3328D" w:rsidP="00C3328D">
      <w:pPr>
        <w:pStyle w:val="ListParagraph"/>
        <w:numPr>
          <w:ilvl w:val="0"/>
          <w:numId w:val="20"/>
        </w:numPr>
        <w:rPr>
          <w:lang w:val="en-US"/>
        </w:rPr>
      </w:pPr>
      <w:r w:rsidRPr="009458B8">
        <w:rPr>
          <w:lang w:val="en-US"/>
        </w:rPr>
        <w:t>Leadscrew (1mm pitch)</w:t>
      </w:r>
    </w:p>
    <w:p w14:paraId="35537441" w14:textId="77777777" w:rsidR="00A749F7" w:rsidRPr="009458B8" w:rsidRDefault="00A749F7" w:rsidP="00A749F7">
      <w:pPr>
        <w:pStyle w:val="Heading1"/>
        <w:rPr>
          <w:lang w:val="en-US"/>
        </w:rPr>
      </w:pPr>
      <w:bookmarkStart w:id="5" w:name="_Toc59116335"/>
      <w:r w:rsidRPr="009458B8">
        <w:rPr>
          <w:lang w:val="en-US"/>
        </w:rPr>
        <w:t>Requirements</w:t>
      </w:r>
      <w:bookmarkEnd w:id="5"/>
    </w:p>
    <w:p w14:paraId="5D9FA07A" w14:textId="77777777" w:rsidR="0022707B" w:rsidRPr="009458B8" w:rsidRDefault="0022707B" w:rsidP="0022707B">
      <w:pPr>
        <w:rPr>
          <w:lang w:val="en-US"/>
        </w:rPr>
      </w:pPr>
      <w:r w:rsidRPr="009458B8">
        <w:rPr>
          <w:lang w:val="en-US"/>
        </w:rPr>
        <w:t>The following requirements have been set by the BIFROST team:</w:t>
      </w:r>
    </w:p>
    <w:p w14:paraId="4FDC515E" w14:textId="77777777" w:rsidR="0022707B" w:rsidRPr="009458B8" w:rsidRDefault="0022707B" w:rsidP="0022707B">
      <w:pPr>
        <w:pStyle w:val="ListParagraph"/>
        <w:numPr>
          <w:ilvl w:val="0"/>
          <w:numId w:val="33"/>
        </w:numPr>
        <w:rPr>
          <w:lang w:val="en-US"/>
        </w:rPr>
      </w:pPr>
      <w:r w:rsidRPr="009458B8">
        <w:rPr>
          <w:lang w:val="en-US"/>
        </w:rPr>
        <w:t xml:space="preserve">Stroke: </w:t>
      </w:r>
      <w:r w:rsidRPr="009458B8">
        <w:rPr>
          <w:lang w:val="en-US"/>
        </w:rPr>
        <w:tab/>
        <w:t>40mm</w:t>
      </w:r>
    </w:p>
    <w:p w14:paraId="522A7650" w14:textId="77777777" w:rsidR="0022707B" w:rsidRPr="009458B8" w:rsidRDefault="0022707B" w:rsidP="0022707B">
      <w:pPr>
        <w:pStyle w:val="ListParagraph"/>
        <w:numPr>
          <w:ilvl w:val="0"/>
          <w:numId w:val="33"/>
        </w:numPr>
        <w:rPr>
          <w:lang w:val="en-US"/>
        </w:rPr>
      </w:pPr>
      <w:r w:rsidRPr="009458B8">
        <w:rPr>
          <w:lang w:val="en-US"/>
        </w:rPr>
        <w:t>Accuracy:</w:t>
      </w:r>
      <w:r w:rsidRPr="009458B8">
        <w:rPr>
          <w:lang w:val="en-US"/>
        </w:rPr>
        <w:tab/>
        <w:t>+-0.1mm</w:t>
      </w:r>
    </w:p>
    <w:p w14:paraId="4209BBDF" w14:textId="77777777" w:rsidR="0022707B" w:rsidRPr="009458B8" w:rsidRDefault="0022707B" w:rsidP="0022707B">
      <w:pPr>
        <w:pStyle w:val="ListParagraph"/>
        <w:numPr>
          <w:ilvl w:val="0"/>
          <w:numId w:val="33"/>
        </w:numPr>
        <w:rPr>
          <w:lang w:val="en-US"/>
        </w:rPr>
      </w:pPr>
      <w:r w:rsidRPr="009458B8">
        <w:rPr>
          <w:lang w:val="en-US"/>
        </w:rPr>
        <w:t>Repeatability:</w:t>
      </w:r>
      <w:r w:rsidRPr="009458B8">
        <w:rPr>
          <w:lang w:val="en-US"/>
        </w:rPr>
        <w:tab/>
        <w:t>+-0.05mm</w:t>
      </w:r>
    </w:p>
    <w:p w14:paraId="0A792791" w14:textId="77777777" w:rsidR="0022707B" w:rsidRPr="009458B8" w:rsidRDefault="0022707B" w:rsidP="0022707B">
      <w:pPr>
        <w:pStyle w:val="ListParagraph"/>
        <w:numPr>
          <w:ilvl w:val="0"/>
          <w:numId w:val="33"/>
        </w:numPr>
        <w:rPr>
          <w:lang w:val="en-US"/>
        </w:rPr>
      </w:pPr>
      <w:r w:rsidRPr="009458B8">
        <w:rPr>
          <w:lang w:val="en-US"/>
        </w:rPr>
        <w:t>Resolution:</w:t>
      </w:r>
      <w:r w:rsidRPr="009458B8">
        <w:rPr>
          <w:lang w:val="en-US"/>
        </w:rPr>
        <w:tab/>
        <w:t>0.01mm minimum</w:t>
      </w:r>
    </w:p>
    <w:p w14:paraId="3244BE6F" w14:textId="77777777" w:rsidR="00A10104" w:rsidRDefault="00A10104">
      <w:pPr>
        <w:rPr>
          <w:rFonts w:ascii="Segoe UI Historic" w:eastAsiaTheme="majorEastAsia" w:hAnsi="Segoe UI Historic" w:cs="Times New Roman (Headings CS)"/>
          <w:b/>
          <w:bCs/>
          <w:caps/>
          <w:color w:val="000000" w:themeColor="text1"/>
          <w:sz w:val="26"/>
          <w:szCs w:val="28"/>
          <w:lang w:val="en-US"/>
        </w:rPr>
      </w:pPr>
      <w:bookmarkStart w:id="6" w:name="_Toc59116336"/>
      <w:r>
        <w:rPr>
          <w:lang w:val="en-US"/>
        </w:rPr>
        <w:br w:type="page"/>
      </w:r>
    </w:p>
    <w:p w14:paraId="64EF9913" w14:textId="1F379466" w:rsidR="00F71193" w:rsidRPr="009458B8" w:rsidRDefault="00F71193" w:rsidP="00F71193">
      <w:pPr>
        <w:pStyle w:val="Heading1"/>
        <w:rPr>
          <w:lang w:val="en-US"/>
        </w:rPr>
      </w:pPr>
      <w:r w:rsidRPr="009458B8">
        <w:rPr>
          <w:lang w:val="en-US"/>
        </w:rPr>
        <w:lastRenderedPageBreak/>
        <w:t>CONTROL SYSTEM</w:t>
      </w:r>
      <w:bookmarkEnd w:id="6"/>
    </w:p>
    <w:p w14:paraId="56D05EF8" w14:textId="5E83D56D" w:rsidR="00C06A3F" w:rsidRPr="009458B8" w:rsidRDefault="00D80F20" w:rsidP="00952F33">
      <w:pPr>
        <w:rPr>
          <w:lang w:val="en-US"/>
        </w:rPr>
      </w:pPr>
      <w:r w:rsidRPr="009458B8">
        <w:rPr>
          <w:lang w:val="en-US"/>
        </w:rPr>
        <w:t>The SAT was performed with a</w:t>
      </w:r>
      <w:r w:rsidR="00BA6710" w:rsidRPr="009458B8">
        <w:rPr>
          <w:lang w:val="en-US"/>
        </w:rPr>
        <w:t>n</w:t>
      </w:r>
      <w:r w:rsidRPr="009458B8">
        <w:rPr>
          <w:lang w:val="en-US"/>
        </w:rPr>
        <w:t xml:space="preserve"> </w:t>
      </w:r>
      <w:proofErr w:type="spellStart"/>
      <w:r w:rsidRPr="009458B8">
        <w:rPr>
          <w:lang w:val="en-US"/>
        </w:rPr>
        <w:t>EtherCAT</w:t>
      </w:r>
      <w:proofErr w:type="spellEnd"/>
      <w:r w:rsidRPr="009458B8">
        <w:rPr>
          <w:lang w:val="en-US"/>
        </w:rPr>
        <w:t xml:space="preserve"> </w:t>
      </w:r>
      <w:r w:rsidR="00383154" w:rsidRPr="009458B8">
        <w:rPr>
          <w:lang w:val="en-US"/>
        </w:rPr>
        <w:fldChar w:fldCharType="begin"/>
      </w:r>
      <w:r w:rsidR="00383154" w:rsidRPr="009458B8">
        <w:rPr>
          <w:lang w:val="en-US"/>
        </w:rPr>
        <w:instrText xml:space="preserve"> REF _Ref58931755 \r \h </w:instrText>
      </w:r>
      <w:r w:rsidR="00383154" w:rsidRPr="009458B8">
        <w:rPr>
          <w:lang w:val="en-US"/>
        </w:rPr>
      </w:r>
      <w:r w:rsidR="00383154" w:rsidRPr="009458B8">
        <w:rPr>
          <w:lang w:val="en-US"/>
        </w:rPr>
        <w:fldChar w:fldCharType="separate"/>
      </w:r>
      <w:r w:rsidR="00383154" w:rsidRPr="009458B8">
        <w:rPr>
          <w:lang w:val="en-US"/>
        </w:rPr>
        <w:t>[1]</w:t>
      </w:r>
      <w:r w:rsidR="00383154" w:rsidRPr="009458B8">
        <w:rPr>
          <w:lang w:val="en-US"/>
        </w:rPr>
        <w:fldChar w:fldCharType="end"/>
      </w:r>
      <w:r w:rsidR="00383154" w:rsidRPr="009458B8">
        <w:rPr>
          <w:lang w:val="en-US"/>
        </w:rPr>
        <w:t xml:space="preserve"> </w:t>
      </w:r>
      <w:r w:rsidRPr="009458B8">
        <w:rPr>
          <w:lang w:val="en-US"/>
        </w:rPr>
        <w:t>based control system</w:t>
      </w:r>
      <w:r w:rsidR="007E5FAB" w:rsidRPr="009458B8">
        <w:rPr>
          <w:lang w:val="en-US"/>
        </w:rPr>
        <w:t xml:space="preserve">, </w:t>
      </w:r>
      <w:proofErr w:type="spellStart"/>
      <w:r w:rsidR="00C06A3F" w:rsidRPr="009458B8">
        <w:rPr>
          <w:lang w:val="en-US"/>
        </w:rPr>
        <w:t>ecmc</w:t>
      </w:r>
      <w:proofErr w:type="spellEnd"/>
      <w:r w:rsidR="00C06A3F" w:rsidRPr="009458B8">
        <w:rPr>
          <w:lang w:val="en-US"/>
        </w:rPr>
        <w:t xml:space="preserve"> </w:t>
      </w:r>
      <w:r w:rsidR="00C06A3F" w:rsidRPr="009458B8">
        <w:rPr>
          <w:lang w:val="en-US"/>
        </w:rPr>
        <w:fldChar w:fldCharType="begin"/>
      </w:r>
      <w:r w:rsidR="00C06A3F" w:rsidRPr="009458B8">
        <w:rPr>
          <w:lang w:val="en-US"/>
        </w:rPr>
        <w:instrText xml:space="preserve"> REF _Ref58931431 \r \h </w:instrText>
      </w:r>
      <w:r w:rsidR="00C06A3F" w:rsidRPr="009458B8">
        <w:rPr>
          <w:lang w:val="en-US"/>
        </w:rPr>
      </w:r>
      <w:r w:rsidR="00C06A3F" w:rsidRPr="009458B8">
        <w:rPr>
          <w:lang w:val="en-US"/>
        </w:rPr>
        <w:fldChar w:fldCharType="separate"/>
      </w:r>
      <w:r w:rsidR="00383154" w:rsidRPr="009458B8">
        <w:rPr>
          <w:lang w:val="en-US"/>
        </w:rPr>
        <w:t>[2]</w:t>
      </w:r>
      <w:r w:rsidR="00C06A3F" w:rsidRPr="009458B8">
        <w:rPr>
          <w:lang w:val="en-US"/>
        </w:rPr>
        <w:fldChar w:fldCharType="end"/>
      </w:r>
      <w:r w:rsidR="00C06A3F" w:rsidRPr="009458B8">
        <w:rPr>
          <w:lang w:val="en-US"/>
        </w:rPr>
        <w:t xml:space="preserve">. </w:t>
      </w:r>
      <w:r w:rsidR="00591D31" w:rsidRPr="009458B8">
        <w:rPr>
          <w:lang w:val="en-US"/>
        </w:rPr>
        <w:t>The configuration files</w:t>
      </w:r>
      <w:r w:rsidR="007E5FAB" w:rsidRPr="009458B8">
        <w:rPr>
          <w:lang w:val="en-US"/>
        </w:rPr>
        <w:t xml:space="preserve">, raw data and analysis results </w:t>
      </w:r>
      <w:r w:rsidR="00591D31" w:rsidRPr="009458B8">
        <w:rPr>
          <w:lang w:val="en-US"/>
        </w:rPr>
        <w:t xml:space="preserve">for the SAT have been added to a git repository </w:t>
      </w:r>
      <w:r w:rsidR="00591D31" w:rsidRPr="009458B8">
        <w:rPr>
          <w:lang w:val="en-US"/>
        </w:rPr>
        <w:fldChar w:fldCharType="begin"/>
      </w:r>
      <w:r w:rsidR="00591D31" w:rsidRPr="009458B8">
        <w:rPr>
          <w:lang w:val="en-US"/>
        </w:rPr>
        <w:instrText xml:space="preserve"> REF _Ref58932961 \r \h </w:instrText>
      </w:r>
      <w:r w:rsidR="00591D31" w:rsidRPr="009458B8">
        <w:rPr>
          <w:lang w:val="en-US"/>
        </w:rPr>
      </w:r>
      <w:r w:rsidR="00591D31" w:rsidRPr="009458B8">
        <w:rPr>
          <w:lang w:val="en-US"/>
        </w:rPr>
        <w:fldChar w:fldCharType="separate"/>
      </w:r>
      <w:r w:rsidR="00591D31" w:rsidRPr="009458B8">
        <w:rPr>
          <w:lang w:val="en-US"/>
        </w:rPr>
        <w:t>[3]</w:t>
      </w:r>
      <w:r w:rsidR="00591D31" w:rsidRPr="009458B8">
        <w:rPr>
          <w:lang w:val="en-US"/>
        </w:rPr>
        <w:fldChar w:fldCharType="end"/>
      </w:r>
      <w:r w:rsidR="00591D31" w:rsidRPr="009458B8">
        <w:rPr>
          <w:lang w:val="en-US"/>
        </w:rPr>
        <w:t>.</w:t>
      </w:r>
    </w:p>
    <w:p w14:paraId="12D82D9B" w14:textId="1FA4DB81" w:rsidR="00101C8D" w:rsidRPr="009458B8" w:rsidRDefault="00997ADE" w:rsidP="00952F33">
      <w:pPr>
        <w:rPr>
          <w:lang w:val="en-US"/>
        </w:rPr>
      </w:pPr>
      <w:r w:rsidRPr="009458B8">
        <w:rPr>
          <w:lang w:val="en-US"/>
        </w:rPr>
        <w:t>All hardware needed for the tests have been integrated into the same system</w:t>
      </w:r>
      <w:r w:rsidR="00962ACC" w:rsidRPr="009458B8">
        <w:rPr>
          <w:lang w:val="en-US"/>
        </w:rPr>
        <w:t xml:space="preserve"> which then leads to that all sampled data have the same </w:t>
      </w:r>
      <w:r w:rsidR="00A674D3" w:rsidRPr="009458B8">
        <w:rPr>
          <w:lang w:val="en-US"/>
        </w:rPr>
        <w:t>time base</w:t>
      </w:r>
      <w:r w:rsidR="001409E0" w:rsidRPr="009458B8">
        <w:rPr>
          <w:lang w:val="en-US"/>
        </w:rPr>
        <w:t>.</w:t>
      </w:r>
    </w:p>
    <w:p w14:paraId="0A5A612A" w14:textId="77777777" w:rsidR="00101C8D" w:rsidRPr="009458B8" w:rsidRDefault="00101C8D" w:rsidP="00101C8D">
      <w:pPr>
        <w:pStyle w:val="Heading2"/>
        <w:rPr>
          <w:lang w:val="en-US"/>
        </w:rPr>
      </w:pPr>
      <w:bookmarkStart w:id="7" w:name="_Toc59116337"/>
      <w:r w:rsidRPr="009458B8">
        <w:rPr>
          <w:lang w:val="en-US"/>
        </w:rPr>
        <w:t>Hardware</w:t>
      </w:r>
      <w:bookmarkEnd w:id="7"/>
    </w:p>
    <w:p w14:paraId="484E312B" w14:textId="77777777" w:rsidR="00F675D8" w:rsidRPr="009458B8" w:rsidRDefault="00677EDD" w:rsidP="00952F33">
      <w:pPr>
        <w:rPr>
          <w:lang w:val="en-US"/>
        </w:rPr>
      </w:pPr>
      <w:r w:rsidRPr="009458B8">
        <w:rPr>
          <w:lang w:val="en-US"/>
        </w:rPr>
        <w:t>The following control hardware was used:</w:t>
      </w:r>
    </w:p>
    <w:p w14:paraId="7AC11F33" w14:textId="77777777" w:rsidR="00677EDD" w:rsidRPr="009458B8" w:rsidRDefault="00677EDD" w:rsidP="00677EDD">
      <w:pPr>
        <w:pStyle w:val="ListParagraph"/>
        <w:numPr>
          <w:ilvl w:val="0"/>
          <w:numId w:val="26"/>
        </w:numPr>
        <w:rPr>
          <w:lang w:val="en-US"/>
        </w:rPr>
      </w:pPr>
      <w:r w:rsidRPr="009458B8">
        <w:rPr>
          <w:lang w:val="en-US"/>
        </w:rPr>
        <w:t>EL7037</w:t>
      </w:r>
      <w:r w:rsidR="00591D31" w:rsidRPr="009458B8">
        <w:rPr>
          <w:lang w:val="en-US"/>
        </w:rPr>
        <w:t>:</w:t>
      </w:r>
      <w:r w:rsidRPr="009458B8">
        <w:rPr>
          <w:lang w:val="en-US"/>
        </w:rPr>
        <w:t xml:space="preserve"> </w:t>
      </w:r>
      <w:r w:rsidR="00591D31" w:rsidRPr="009458B8">
        <w:rPr>
          <w:lang w:val="en-US"/>
        </w:rPr>
        <w:tab/>
        <w:t>S</w:t>
      </w:r>
      <w:r w:rsidRPr="009458B8">
        <w:rPr>
          <w:lang w:val="en-US"/>
        </w:rPr>
        <w:t>tepper motor drive</w:t>
      </w:r>
      <w:r w:rsidR="00DD76B7" w:rsidRPr="009458B8">
        <w:rPr>
          <w:lang w:val="en-US"/>
        </w:rPr>
        <w:t xml:space="preserve"> </w:t>
      </w:r>
      <w:r w:rsidR="00DD76B7" w:rsidRPr="009458B8">
        <w:rPr>
          <w:lang w:val="en-US"/>
        </w:rPr>
        <w:fldChar w:fldCharType="begin"/>
      </w:r>
      <w:r w:rsidR="00DD76B7" w:rsidRPr="009458B8">
        <w:rPr>
          <w:lang w:val="en-US"/>
        </w:rPr>
        <w:instrText xml:space="preserve"> REF _Ref58933326 \r \h </w:instrText>
      </w:r>
      <w:r w:rsidR="00DD76B7" w:rsidRPr="009458B8">
        <w:rPr>
          <w:lang w:val="en-US"/>
        </w:rPr>
      </w:r>
      <w:r w:rsidR="00DD76B7" w:rsidRPr="009458B8">
        <w:rPr>
          <w:lang w:val="en-US"/>
        </w:rPr>
        <w:fldChar w:fldCharType="separate"/>
      </w:r>
      <w:r w:rsidR="00DD76B7" w:rsidRPr="009458B8">
        <w:rPr>
          <w:lang w:val="en-US"/>
        </w:rPr>
        <w:t>[4]</w:t>
      </w:r>
      <w:r w:rsidR="00DD76B7" w:rsidRPr="009458B8">
        <w:rPr>
          <w:lang w:val="en-US"/>
        </w:rPr>
        <w:fldChar w:fldCharType="end"/>
      </w:r>
    </w:p>
    <w:p w14:paraId="5DD6ECE6" w14:textId="77777777" w:rsidR="00677EDD" w:rsidRPr="009458B8" w:rsidRDefault="00591D31" w:rsidP="00677EDD">
      <w:pPr>
        <w:pStyle w:val="ListParagraph"/>
        <w:numPr>
          <w:ilvl w:val="0"/>
          <w:numId w:val="26"/>
        </w:numPr>
        <w:rPr>
          <w:lang w:val="en-US"/>
        </w:rPr>
      </w:pPr>
      <w:r w:rsidRPr="009458B8">
        <w:rPr>
          <w:lang w:val="en-US"/>
        </w:rPr>
        <w:t xml:space="preserve">EL1808: </w:t>
      </w:r>
      <w:r w:rsidRPr="009458B8">
        <w:rPr>
          <w:lang w:val="en-US"/>
        </w:rPr>
        <w:tab/>
        <w:t>Digital input for switches</w:t>
      </w:r>
      <w:r w:rsidR="00DD76B7" w:rsidRPr="009458B8">
        <w:rPr>
          <w:lang w:val="en-US"/>
        </w:rPr>
        <w:t xml:space="preserve"> </w:t>
      </w:r>
      <w:r w:rsidR="00DD76B7" w:rsidRPr="009458B8">
        <w:rPr>
          <w:lang w:val="en-US"/>
        </w:rPr>
        <w:fldChar w:fldCharType="begin"/>
      </w:r>
      <w:r w:rsidR="00DD76B7" w:rsidRPr="009458B8">
        <w:rPr>
          <w:lang w:val="en-US"/>
        </w:rPr>
        <w:instrText xml:space="preserve"> REF _Ref58933336 \r \h </w:instrText>
      </w:r>
      <w:r w:rsidR="00DD76B7" w:rsidRPr="009458B8">
        <w:rPr>
          <w:lang w:val="en-US"/>
        </w:rPr>
      </w:r>
      <w:r w:rsidR="00DD76B7" w:rsidRPr="009458B8">
        <w:rPr>
          <w:lang w:val="en-US"/>
        </w:rPr>
        <w:fldChar w:fldCharType="separate"/>
      </w:r>
      <w:r w:rsidR="00DD76B7" w:rsidRPr="009458B8">
        <w:rPr>
          <w:lang w:val="en-US"/>
        </w:rPr>
        <w:t>[5]</w:t>
      </w:r>
      <w:r w:rsidR="00DD76B7" w:rsidRPr="009458B8">
        <w:rPr>
          <w:lang w:val="en-US"/>
        </w:rPr>
        <w:fldChar w:fldCharType="end"/>
      </w:r>
    </w:p>
    <w:p w14:paraId="194B19AF" w14:textId="77777777" w:rsidR="00591D31" w:rsidRPr="009458B8" w:rsidRDefault="00591D31" w:rsidP="00677EDD">
      <w:pPr>
        <w:pStyle w:val="ListParagraph"/>
        <w:numPr>
          <w:ilvl w:val="0"/>
          <w:numId w:val="26"/>
        </w:numPr>
        <w:rPr>
          <w:lang w:val="en-US"/>
        </w:rPr>
      </w:pPr>
      <w:r w:rsidRPr="009458B8">
        <w:rPr>
          <w:lang w:val="en-US"/>
        </w:rPr>
        <w:t>EL2808:</w:t>
      </w:r>
      <w:r w:rsidRPr="009458B8">
        <w:rPr>
          <w:lang w:val="en-US"/>
        </w:rPr>
        <w:tab/>
        <w:t>Digital output to feed switches</w:t>
      </w:r>
      <w:r w:rsidR="00DD76B7" w:rsidRPr="009458B8">
        <w:rPr>
          <w:lang w:val="en-US"/>
        </w:rPr>
        <w:t xml:space="preserve"> </w:t>
      </w:r>
      <w:r w:rsidR="00DD76B7" w:rsidRPr="009458B8">
        <w:rPr>
          <w:lang w:val="en-US"/>
        </w:rPr>
        <w:fldChar w:fldCharType="begin"/>
      </w:r>
      <w:r w:rsidR="00DD76B7" w:rsidRPr="009458B8">
        <w:rPr>
          <w:lang w:val="en-US"/>
        </w:rPr>
        <w:instrText xml:space="preserve"> REF _Ref58933341 \r \h </w:instrText>
      </w:r>
      <w:r w:rsidR="00DD76B7" w:rsidRPr="009458B8">
        <w:rPr>
          <w:lang w:val="en-US"/>
        </w:rPr>
      </w:r>
      <w:r w:rsidR="00DD76B7" w:rsidRPr="009458B8">
        <w:rPr>
          <w:lang w:val="en-US"/>
        </w:rPr>
        <w:fldChar w:fldCharType="separate"/>
      </w:r>
      <w:r w:rsidR="00DD76B7" w:rsidRPr="009458B8">
        <w:rPr>
          <w:lang w:val="en-US"/>
        </w:rPr>
        <w:t>[6]</w:t>
      </w:r>
      <w:r w:rsidR="00DD76B7" w:rsidRPr="009458B8">
        <w:rPr>
          <w:lang w:val="en-US"/>
        </w:rPr>
        <w:fldChar w:fldCharType="end"/>
      </w:r>
    </w:p>
    <w:p w14:paraId="71251827" w14:textId="77777777" w:rsidR="00591D31" w:rsidRPr="009458B8" w:rsidRDefault="00591D31" w:rsidP="00677EDD">
      <w:pPr>
        <w:pStyle w:val="ListParagraph"/>
        <w:numPr>
          <w:ilvl w:val="0"/>
          <w:numId w:val="26"/>
        </w:numPr>
        <w:rPr>
          <w:lang w:val="en-US"/>
        </w:rPr>
      </w:pPr>
      <w:r w:rsidRPr="009458B8">
        <w:rPr>
          <w:lang w:val="en-US"/>
        </w:rPr>
        <w:t>El7201:</w:t>
      </w:r>
      <w:r w:rsidRPr="009458B8">
        <w:rPr>
          <w:lang w:val="en-US"/>
        </w:rPr>
        <w:tab/>
        <w:t>Resolver interface</w:t>
      </w:r>
      <w:r w:rsidR="00DD76B7" w:rsidRPr="009458B8">
        <w:rPr>
          <w:lang w:val="en-US"/>
        </w:rPr>
        <w:t xml:space="preserve"> </w:t>
      </w:r>
      <w:r w:rsidR="00DD76B7" w:rsidRPr="009458B8">
        <w:rPr>
          <w:lang w:val="en-US"/>
        </w:rPr>
        <w:fldChar w:fldCharType="begin"/>
      </w:r>
      <w:r w:rsidR="00DD76B7" w:rsidRPr="009458B8">
        <w:rPr>
          <w:lang w:val="en-US"/>
        </w:rPr>
        <w:instrText xml:space="preserve"> REF _Ref58933347 \r \h </w:instrText>
      </w:r>
      <w:r w:rsidR="00DD76B7" w:rsidRPr="009458B8">
        <w:rPr>
          <w:lang w:val="en-US"/>
        </w:rPr>
      </w:r>
      <w:r w:rsidR="00DD76B7" w:rsidRPr="009458B8">
        <w:rPr>
          <w:lang w:val="en-US"/>
        </w:rPr>
        <w:fldChar w:fldCharType="separate"/>
      </w:r>
      <w:r w:rsidR="00DD76B7" w:rsidRPr="009458B8">
        <w:rPr>
          <w:lang w:val="en-US"/>
        </w:rPr>
        <w:t>[7]</w:t>
      </w:r>
      <w:r w:rsidR="00DD76B7" w:rsidRPr="009458B8">
        <w:rPr>
          <w:lang w:val="en-US"/>
        </w:rPr>
        <w:fldChar w:fldCharType="end"/>
      </w:r>
    </w:p>
    <w:p w14:paraId="371C783F" w14:textId="77777777" w:rsidR="00211880" w:rsidRPr="009458B8" w:rsidRDefault="00591D31" w:rsidP="00952F33">
      <w:pPr>
        <w:pStyle w:val="ListParagraph"/>
        <w:numPr>
          <w:ilvl w:val="0"/>
          <w:numId w:val="26"/>
        </w:numPr>
        <w:rPr>
          <w:lang w:val="en-US"/>
        </w:rPr>
      </w:pPr>
      <w:r w:rsidRPr="009458B8">
        <w:rPr>
          <w:lang w:val="en-US"/>
        </w:rPr>
        <w:t xml:space="preserve">ILD2300: </w:t>
      </w:r>
      <w:r w:rsidR="00101C8D" w:rsidRPr="009458B8">
        <w:rPr>
          <w:lang w:val="en-US"/>
        </w:rPr>
        <w:tab/>
        <w:t>Micro Epsilon l</w:t>
      </w:r>
      <w:r w:rsidRPr="009458B8">
        <w:rPr>
          <w:lang w:val="en-US"/>
        </w:rPr>
        <w:t>aser triangulation sensor</w:t>
      </w:r>
      <w:r w:rsidR="00DD76B7" w:rsidRPr="009458B8">
        <w:rPr>
          <w:lang w:val="en-US"/>
        </w:rPr>
        <w:t xml:space="preserve"> </w:t>
      </w:r>
      <w:r w:rsidR="00DD76B7" w:rsidRPr="009458B8">
        <w:rPr>
          <w:lang w:val="en-US"/>
        </w:rPr>
        <w:fldChar w:fldCharType="begin"/>
      </w:r>
      <w:r w:rsidR="00DD76B7" w:rsidRPr="009458B8">
        <w:rPr>
          <w:lang w:val="en-US"/>
        </w:rPr>
        <w:instrText xml:space="preserve"> REF _Ref58933352 \r \h </w:instrText>
      </w:r>
      <w:r w:rsidR="00DD76B7" w:rsidRPr="009458B8">
        <w:rPr>
          <w:lang w:val="en-US"/>
        </w:rPr>
      </w:r>
      <w:r w:rsidR="00DD76B7" w:rsidRPr="009458B8">
        <w:rPr>
          <w:lang w:val="en-US"/>
        </w:rPr>
        <w:fldChar w:fldCharType="separate"/>
      </w:r>
      <w:r w:rsidR="00DD76B7" w:rsidRPr="009458B8">
        <w:rPr>
          <w:lang w:val="en-US"/>
        </w:rPr>
        <w:t>[8]</w:t>
      </w:r>
      <w:r w:rsidR="00DD76B7" w:rsidRPr="009458B8">
        <w:rPr>
          <w:lang w:val="en-US"/>
        </w:rPr>
        <w:fldChar w:fldCharType="end"/>
      </w:r>
      <w:r w:rsidRPr="009458B8">
        <w:rPr>
          <w:lang w:val="en-US"/>
        </w:rPr>
        <w:t>.</w:t>
      </w:r>
    </w:p>
    <w:p w14:paraId="5A3DC7E6" w14:textId="77777777" w:rsidR="001409E0" w:rsidRPr="009458B8" w:rsidRDefault="001409E0" w:rsidP="00101C8D">
      <w:pPr>
        <w:pStyle w:val="Heading2"/>
        <w:rPr>
          <w:lang w:val="en-US"/>
        </w:rPr>
      </w:pPr>
      <w:bookmarkStart w:id="8" w:name="_Toc59116338"/>
      <w:r w:rsidRPr="009458B8">
        <w:rPr>
          <w:lang w:val="en-US"/>
        </w:rPr>
        <w:t>EL7037 Stepper drive</w:t>
      </w:r>
      <w:bookmarkEnd w:id="8"/>
    </w:p>
    <w:p w14:paraId="0F2AB98B" w14:textId="77777777" w:rsidR="001A248B" w:rsidRPr="009458B8" w:rsidRDefault="002945B9" w:rsidP="001409E0">
      <w:pPr>
        <w:rPr>
          <w:lang w:val="en-US"/>
        </w:rPr>
      </w:pPr>
      <w:r w:rsidRPr="009458B8">
        <w:rPr>
          <w:lang w:val="en-US"/>
        </w:rPr>
        <w:t xml:space="preserve">The </w:t>
      </w:r>
      <w:r w:rsidR="001409E0" w:rsidRPr="009458B8">
        <w:rPr>
          <w:lang w:val="en-US"/>
        </w:rPr>
        <w:t xml:space="preserve">EL7037 </w:t>
      </w:r>
      <w:r w:rsidR="001A248B" w:rsidRPr="009458B8">
        <w:rPr>
          <w:lang w:val="en-US"/>
        </w:rPr>
        <w:t xml:space="preserve">stepper </w:t>
      </w:r>
      <w:r w:rsidR="001409E0" w:rsidRPr="009458B8">
        <w:rPr>
          <w:lang w:val="en-US"/>
        </w:rPr>
        <w:t>drive was confi</w:t>
      </w:r>
      <w:r w:rsidRPr="009458B8">
        <w:rPr>
          <w:lang w:val="en-US"/>
        </w:rPr>
        <w:t xml:space="preserve">gured </w:t>
      </w:r>
      <w:r w:rsidR="001A248B" w:rsidRPr="009458B8">
        <w:rPr>
          <w:lang w:val="en-US"/>
        </w:rPr>
        <w:t xml:space="preserve">in a similar way as was done in the JJ X-RAY FAT procedure, </w:t>
      </w:r>
      <w:r w:rsidR="001A248B" w:rsidRPr="009458B8">
        <w:rPr>
          <w:lang w:val="en-US"/>
        </w:rPr>
        <w:fldChar w:fldCharType="begin"/>
      </w:r>
      <w:r w:rsidR="001A248B" w:rsidRPr="009458B8">
        <w:rPr>
          <w:lang w:val="en-US"/>
        </w:rPr>
        <w:instrText xml:space="preserve"> REF _Ref58933894 \r \h </w:instrText>
      </w:r>
      <w:r w:rsidR="001A248B" w:rsidRPr="009458B8">
        <w:rPr>
          <w:lang w:val="en-US"/>
        </w:rPr>
      </w:r>
      <w:r w:rsidR="001A248B" w:rsidRPr="009458B8">
        <w:rPr>
          <w:lang w:val="en-US"/>
        </w:rPr>
        <w:fldChar w:fldCharType="separate"/>
      </w:r>
      <w:r w:rsidR="001A248B" w:rsidRPr="009458B8">
        <w:rPr>
          <w:lang w:val="en-US"/>
        </w:rPr>
        <w:t>[9]</w:t>
      </w:r>
      <w:r w:rsidR="001A248B" w:rsidRPr="009458B8">
        <w:rPr>
          <w:lang w:val="en-US"/>
        </w:rPr>
        <w:fldChar w:fldCharType="end"/>
      </w:r>
      <w:r w:rsidR="001A248B" w:rsidRPr="009458B8">
        <w:rPr>
          <w:lang w:val="en-US"/>
        </w:rPr>
        <w:t>:</w:t>
      </w:r>
    </w:p>
    <w:p w14:paraId="751CCE0D" w14:textId="77777777" w:rsidR="001409E0" w:rsidRPr="009458B8" w:rsidRDefault="001A248B" w:rsidP="001A248B">
      <w:pPr>
        <w:pStyle w:val="ListParagraph"/>
        <w:numPr>
          <w:ilvl w:val="0"/>
          <w:numId w:val="28"/>
        </w:numPr>
        <w:rPr>
          <w:lang w:val="en-US"/>
        </w:rPr>
      </w:pPr>
      <w:r w:rsidRPr="009458B8">
        <w:rPr>
          <w:lang w:val="en-US"/>
        </w:rPr>
        <w:t>Control mode:</w:t>
      </w:r>
      <w:r w:rsidRPr="009458B8">
        <w:rPr>
          <w:lang w:val="en-US"/>
        </w:rPr>
        <w:tab/>
      </w:r>
      <w:r w:rsidRPr="009458B8">
        <w:rPr>
          <w:lang w:val="en-US"/>
        </w:rPr>
        <w:tab/>
        <w:t>Open loop</w:t>
      </w:r>
    </w:p>
    <w:p w14:paraId="6D19D0A4" w14:textId="77777777" w:rsidR="001A248B" w:rsidRPr="009458B8" w:rsidRDefault="001A248B" w:rsidP="001A248B">
      <w:pPr>
        <w:pStyle w:val="ListParagraph"/>
        <w:numPr>
          <w:ilvl w:val="0"/>
          <w:numId w:val="28"/>
        </w:numPr>
        <w:rPr>
          <w:lang w:val="en-US"/>
        </w:rPr>
      </w:pPr>
      <w:r w:rsidRPr="009458B8">
        <w:rPr>
          <w:lang w:val="en-US"/>
        </w:rPr>
        <w:t xml:space="preserve">Run current: </w:t>
      </w:r>
      <w:r w:rsidRPr="009458B8">
        <w:rPr>
          <w:lang w:val="en-US"/>
        </w:rPr>
        <w:tab/>
      </w:r>
      <w:r w:rsidRPr="009458B8">
        <w:rPr>
          <w:lang w:val="en-US"/>
        </w:rPr>
        <w:tab/>
        <w:t>0.61A</w:t>
      </w:r>
    </w:p>
    <w:p w14:paraId="1266109A" w14:textId="77777777" w:rsidR="008E4433" w:rsidRPr="009458B8" w:rsidRDefault="001A248B" w:rsidP="008E4433">
      <w:pPr>
        <w:pStyle w:val="ListParagraph"/>
        <w:numPr>
          <w:ilvl w:val="0"/>
          <w:numId w:val="28"/>
        </w:numPr>
        <w:rPr>
          <w:lang w:val="en-US"/>
        </w:rPr>
      </w:pPr>
      <w:r w:rsidRPr="009458B8">
        <w:rPr>
          <w:lang w:val="en-US"/>
        </w:rPr>
        <w:t>Standby current:</w:t>
      </w:r>
      <w:r w:rsidRPr="009458B8">
        <w:rPr>
          <w:lang w:val="en-US"/>
        </w:rPr>
        <w:tab/>
        <w:t>0.087A</w:t>
      </w:r>
    </w:p>
    <w:p w14:paraId="7097A282" w14:textId="4EC7E9AB" w:rsidR="008E4433" w:rsidRPr="009458B8" w:rsidRDefault="000240B4" w:rsidP="008E4433">
      <w:pPr>
        <w:pStyle w:val="ListParagraph"/>
        <w:numPr>
          <w:ilvl w:val="0"/>
          <w:numId w:val="28"/>
        </w:numPr>
        <w:rPr>
          <w:lang w:val="en-US"/>
        </w:rPr>
      </w:pPr>
      <w:r w:rsidRPr="009458B8">
        <w:rPr>
          <w:lang w:val="en-US"/>
        </w:rPr>
        <w:t>Micro stepping</w:t>
      </w:r>
      <w:r w:rsidR="008E4433" w:rsidRPr="009458B8">
        <w:rPr>
          <w:lang w:val="en-US"/>
        </w:rPr>
        <w:t>:</w:t>
      </w:r>
      <w:r w:rsidR="008E4433" w:rsidRPr="009458B8">
        <w:rPr>
          <w:lang w:val="en-US"/>
        </w:rPr>
        <w:tab/>
        <w:t>64fold (resolution 12800steps/rev</w:t>
      </w:r>
      <w:r w:rsidR="008F2346" w:rsidRPr="009458B8">
        <w:rPr>
          <w:lang w:val="en-US"/>
        </w:rPr>
        <w:t xml:space="preserve"> for the 200m step motor</w:t>
      </w:r>
      <w:r w:rsidR="008E4433" w:rsidRPr="009458B8">
        <w:rPr>
          <w:lang w:val="en-US"/>
        </w:rPr>
        <w:t>)</w:t>
      </w:r>
    </w:p>
    <w:p w14:paraId="044248C5" w14:textId="77777777" w:rsidR="00BF7205" w:rsidRPr="009458B8" w:rsidRDefault="00BF7205" w:rsidP="008E4433">
      <w:pPr>
        <w:pStyle w:val="ListParagraph"/>
        <w:numPr>
          <w:ilvl w:val="0"/>
          <w:numId w:val="28"/>
        </w:numPr>
        <w:rPr>
          <w:lang w:val="en-US"/>
        </w:rPr>
      </w:pPr>
      <w:r w:rsidRPr="009458B8">
        <w:rPr>
          <w:lang w:val="en-US"/>
        </w:rPr>
        <w:t>Velocity:</w:t>
      </w:r>
      <w:r w:rsidRPr="009458B8">
        <w:rPr>
          <w:lang w:val="en-US"/>
        </w:rPr>
        <w:tab/>
      </w:r>
      <w:r w:rsidRPr="009458B8">
        <w:rPr>
          <w:lang w:val="en-US"/>
        </w:rPr>
        <w:tab/>
        <w:t>0.75</w:t>
      </w:r>
      <w:r w:rsidR="00002A2D" w:rsidRPr="009458B8">
        <w:rPr>
          <w:lang w:val="en-US"/>
        </w:rPr>
        <w:t>mm/s</w:t>
      </w:r>
      <w:r w:rsidRPr="009458B8">
        <w:rPr>
          <w:lang w:val="en-US"/>
        </w:rPr>
        <w:t xml:space="preserve"> (slower than </w:t>
      </w:r>
      <w:r w:rsidR="00002A2D" w:rsidRPr="009458B8">
        <w:rPr>
          <w:lang w:val="en-US"/>
        </w:rPr>
        <w:t>the 2.5mm/s what JJX-RAY used at FAT</w:t>
      </w:r>
      <w:r w:rsidRPr="009458B8">
        <w:rPr>
          <w:lang w:val="en-US"/>
        </w:rPr>
        <w:t>)</w:t>
      </w:r>
    </w:p>
    <w:p w14:paraId="7DEE64A3" w14:textId="77777777" w:rsidR="008E4433" w:rsidRPr="009458B8" w:rsidRDefault="008E4433" w:rsidP="00101C8D">
      <w:pPr>
        <w:pStyle w:val="Heading2"/>
        <w:rPr>
          <w:lang w:val="en-US"/>
        </w:rPr>
      </w:pPr>
      <w:bookmarkStart w:id="9" w:name="_Toc59116339"/>
      <w:r w:rsidRPr="009458B8">
        <w:rPr>
          <w:lang w:val="en-US"/>
        </w:rPr>
        <w:t>EL7201 Resolver interface</w:t>
      </w:r>
      <w:bookmarkEnd w:id="9"/>
    </w:p>
    <w:p w14:paraId="3D97AE76" w14:textId="77777777" w:rsidR="008E4433" w:rsidRPr="009458B8" w:rsidRDefault="008E4433" w:rsidP="008E4433">
      <w:pPr>
        <w:rPr>
          <w:lang w:val="en-US"/>
        </w:rPr>
      </w:pPr>
      <w:r w:rsidRPr="009458B8">
        <w:rPr>
          <w:lang w:val="en-US"/>
        </w:rPr>
        <w:t>The EL7201 resolver interface delivers a single</w:t>
      </w:r>
      <w:r w:rsidR="00386306" w:rsidRPr="009458B8">
        <w:rPr>
          <w:lang w:val="en-US"/>
        </w:rPr>
        <w:t xml:space="preserve"> </w:t>
      </w:r>
      <w:r w:rsidRPr="009458B8">
        <w:rPr>
          <w:lang w:val="en-US"/>
        </w:rPr>
        <w:t xml:space="preserve">turn resolution of </w:t>
      </w:r>
      <w:r w:rsidR="00386306" w:rsidRPr="009458B8">
        <w:rPr>
          <w:lang w:val="en-US"/>
        </w:rPr>
        <w:t>20bits</w:t>
      </w:r>
      <w:r w:rsidR="00AF1B42" w:rsidRPr="009458B8">
        <w:rPr>
          <w:lang w:val="en-US"/>
        </w:rPr>
        <w:t xml:space="preserve"> (1048576 counts/rev)</w:t>
      </w:r>
      <w:r w:rsidR="00386306" w:rsidRPr="009458B8">
        <w:rPr>
          <w:lang w:val="en-US"/>
        </w:rPr>
        <w:t>.</w:t>
      </w:r>
    </w:p>
    <w:p w14:paraId="7F0CB869" w14:textId="77777777" w:rsidR="00F675D8" w:rsidRPr="009458B8" w:rsidRDefault="00F675D8" w:rsidP="00101C8D">
      <w:pPr>
        <w:pStyle w:val="Heading2"/>
        <w:rPr>
          <w:lang w:val="en-US"/>
        </w:rPr>
      </w:pPr>
      <w:bookmarkStart w:id="10" w:name="_Toc59116340"/>
      <w:r w:rsidRPr="009458B8">
        <w:rPr>
          <w:lang w:val="en-US"/>
        </w:rPr>
        <w:t>Feedback systems</w:t>
      </w:r>
      <w:bookmarkEnd w:id="10"/>
    </w:p>
    <w:p w14:paraId="260B824B" w14:textId="77777777" w:rsidR="001409E0" w:rsidRPr="009458B8" w:rsidRDefault="001409E0" w:rsidP="001409E0">
      <w:pPr>
        <w:rPr>
          <w:lang w:val="en-US"/>
        </w:rPr>
      </w:pPr>
      <w:r w:rsidRPr="009458B8">
        <w:rPr>
          <w:lang w:val="en-US"/>
        </w:rPr>
        <w:t>Two different sensors are used as position feedback</w:t>
      </w:r>
      <w:r w:rsidR="002945B9" w:rsidRPr="009458B8">
        <w:rPr>
          <w:lang w:val="en-US"/>
        </w:rPr>
        <w:t xml:space="preserve"> for the tests.</w:t>
      </w:r>
    </w:p>
    <w:p w14:paraId="22922B53" w14:textId="77777777" w:rsidR="009A246A" w:rsidRPr="009458B8" w:rsidRDefault="00F675D8" w:rsidP="009A246A">
      <w:pPr>
        <w:pStyle w:val="ListParagraph"/>
        <w:numPr>
          <w:ilvl w:val="0"/>
          <w:numId w:val="27"/>
        </w:numPr>
        <w:rPr>
          <w:lang w:val="en-US"/>
        </w:rPr>
      </w:pPr>
      <w:r w:rsidRPr="009458B8">
        <w:rPr>
          <w:lang w:val="en-US"/>
        </w:rPr>
        <w:t>ILD2300</w:t>
      </w:r>
      <w:r w:rsidR="00930F8C" w:rsidRPr="009458B8">
        <w:rPr>
          <w:lang w:val="en-US"/>
        </w:rPr>
        <w:t xml:space="preserve"> </w:t>
      </w:r>
      <w:r w:rsidR="00930F8C" w:rsidRPr="009458B8">
        <w:rPr>
          <w:lang w:val="en-US"/>
        </w:rPr>
        <w:tab/>
        <w:t>:</w:t>
      </w:r>
      <w:r w:rsidR="0029573C" w:rsidRPr="009458B8">
        <w:rPr>
          <w:lang w:val="en-US"/>
        </w:rPr>
        <w:t xml:space="preserve"> Micro Epsilon Laser triangulation sensor</w:t>
      </w:r>
      <w:r w:rsidR="009A246A" w:rsidRPr="009458B8">
        <w:rPr>
          <w:lang w:val="en-US"/>
        </w:rPr>
        <w:t xml:space="preserve"> </w:t>
      </w:r>
      <w:r w:rsidR="009A246A" w:rsidRPr="009458B8">
        <w:rPr>
          <w:lang w:val="en-US"/>
        </w:rPr>
        <w:fldChar w:fldCharType="begin"/>
      </w:r>
      <w:r w:rsidR="009A246A" w:rsidRPr="009458B8">
        <w:rPr>
          <w:lang w:val="en-US"/>
        </w:rPr>
        <w:instrText xml:space="preserve"> REF _Ref58934706 \r \h </w:instrText>
      </w:r>
      <w:r w:rsidR="009A246A" w:rsidRPr="009458B8">
        <w:rPr>
          <w:lang w:val="en-US"/>
        </w:rPr>
      </w:r>
      <w:r w:rsidR="009A246A" w:rsidRPr="009458B8">
        <w:rPr>
          <w:lang w:val="en-US"/>
        </w:rPr>
        <w:fldChar w:fldCharType="separate"/>
      </w:r>
      <w:r w:rsidR="009A246A" w:rsidRPr="009458B8">
        <w:rPr>
          <w:lang w:val="en-US"/>
        </w:rPr>
        <w:t>[9]</w:t>
      </w:r>
      <w:r w:rsidR="009A246A" w:rsidRPr="009458B8">
        <w:rPr>
          <w:lang w:val="en-US"/>
        </w:rPr>
        <w:fldChar w:fldCharType="end"/>
      </w:r>
      <w:r w:rsidR="0029573C" w:rsidRPr="009458B8">
        <w:rPr>
          <w:lang w:val="en-US"/>
        </w:rPr>
        <w:t>.</w:t>
      </w:r>
    </w:p>
    <w:p w14:paraId="5C94CBD8" w14:textId="77777777" w:rsidR="009A246A" w:rsidRPr="009458B8" w:rsidRDefault="00F675D8" w:rsidP="009A246A">
      <w:pPr>
        <w:pStyle w:val="ListParagraph"/>
        <w:numPr>
          <w:ilvl w:val="0"/>
          <w:numId w:val="27"/>
        </w:numPr>
        <w:rPr>
          <w:lang w:val="en-US"/>
        </w:rPr>
      </w:pPr>
      <w:r w:rsidRPr="009458B8">
        <w:rPr>
          <w:lang w:val="en-US"/>
        </w:rPr>
        <w:t>Resolver</w:t>
      </w:r>
      <w:r w:rsidR="009A246A" w:rsidRPr="009458B8">
        <w:rPr>
          <w:lang w:val="en-US"/>
        </w:rPr>
        <w:tab/>
        <w:t xml:space="preserve">: AMCI R11X-J10/N </w:t>
      </w:r>
      <w:r w:rsidR="009A246A" w:rsidRPr="009458B8">
        <w:rPr>
          <w:lang w:val="en-US"/>
        </w:rPr>
        <w:fldChar w:fldCharType="begin"/>
      </w:r>
      <w:r w:rsidR="009A246A" w:rsidRPr="009458B8">
        <w:rPr>
          <w:lang w:val="en-US"/>
        </w:rPr>
        <w:instrText xml:space="preserve"> REF _Ref58934652 \r \h </w:instrText>
      </w:r>
      <w:r w:rsidR="009A246A" w:rsidRPr="009458B8">
        <w:rPr>
          <w:lang w:val="en-US"/>
        </w:rPr>
      </w:r>
      <w:r w:rsidR="009A246A" w:rsidRPr="009458B8">
        <w:rPr>
          <w:lang w:val="en-US"/>
        </w:rPr>
        <w:fldChar w:fldCharType="separate"/>
      </w:r>
      <w:r w:rsidR="009A246A" w:rsidRPr="009458B8">
        <w:rPr>
          <w:lang w:val="en-US"/>
        </w:rPr>
        <w:t>[10]</w:t>
      </w:r>
      <w:r w:rsidR="009A246A" w:rsidRPr="009458B8">
        <w:rPr>
          <w:lang w:val="en-US"/>
        </w:rPr>
        <w:fldChar w:fldCharType="end"/>
      </w:r>
    </w:p>
    <w:p w14:paraId="535CFC41" w14:textId="77777777" w:rsidR="002945B9" w:rsidRPr="009458B8" w:rsidRDefault="003D211C" w:rsidP="009A246A">
      <w:pPr>
        <w:pStyle w:val="Heading3"/>
        <w:rPr>
          <w:lang w:val="en-US"/>
        </w:rPr>
      </w:pPr>
      <w:r w:rsidRPr="009458B8">
        <w:rPr>
          <w:lang w:val="en-US"/>
        </w:rPr>
        <w:t xml:space="preserve"> </w:t>
      </w:r>
      <w:bookmarkStart w:id="11" w:name="_Toc59116341"/>
      <w:r w:rsidRPr="009458B8">
        <w:rPr>
          <w:lang w:val="en-US"/>
        </w:rPr>
        <w:t xml:space="preserve">Laser triangulation sensor Micro Epsilon </w:t>
      </w:r>
      <w:r w:rsidR="009A246A" w:rsidRPr="009458B8">
        <w:rPr>
          <w:lang w:val="en-US"/>
        </w:rPr>
        <w:t>ILD2300</w:t>
      </w:r>
      <w:bookmarkEnd w:id="11"/>
      <w:r w:rsidR="00FB2CB6" w:rsidRPr="009458B8">
        <w:rPr>
          <w:lang w:val="en-US"/>
        </w:rPr>
        <w:t xml:space="preserve"> </w:t>
      </w:r>
    </w:p>
    <w:p w14:paraId="31461AD6" w14:textId="641C5B0F" w:rsidR="009A246A" w:rsidRPr="009458B8" w:rsidRDefault="009A246A" w:rsidP="009A246A">
      <w:pPr>
        <w:rPr>
          <w:lang w:val="en-US"/>
        </w:rPr>
      </w:pPr>
      <w:r w:rsidRPr="009458B8">
        <w:rPr>
          <w:lang w:val="en-US"/>
        </w:rPr>
        <w:t>The Micro Epsilon ILD2300 sensor was used as external measurement</w:t>
      </w:r>
      <w:r w:rsidR="00CB062B" w:rsidRPr="009458B8">
        <w:rPr>
          <w:lang w:val="en-US"/>
        </w:rPr>
        <w:t xml:space="preserve"> and verification</w:t>
      </w:r>
      <w:r w:rsidRPr="009458B8">
        <w:rPr>
          <w:lang w:val="en-US"/>
        </w:rPr>
        <w:t xml:space="preserve"> system. The ILD2300 have the following specs:</w:t>
      </w:r>
    </w:p>
    <w:p w14:paraId="698059AF" w14:textId="77777777" w:rsidR="009A246A" w:rsidRPr="009458B8" w:rsidRDefault="009A246A" w:rsidP="009A246A">
      <w:pPr>
        <w:pStyle w:val="ListParagraph"/>
        <w:numPr>
          <w:ilvl w:val="0"/>
          <w:numId w:val="29"/>
        </w:numPr>
        <w:rPr>
          <w:lang w:val="en-US"/>
        </w:rPr>
      </w:pPr>
      <w:r w:rsidRPr="009458B8">
        <w:rPr>
          <w:lang w:val="en-US"/>
        </w:rPr>
        <w:t>Range:</w:t>
      </w:r>
      <w:r w:rsidRPr="009458B8">
        <w:rPr>
          <w:lang w:val="en-US"/>
        </w:rPr>
        <w:tab/>
      </w:r>
      <w:r w:rsidRPr="009458B8">
        <w:rPr>
          <w:lang w:val="en-US"/>
        </w:rPr>
        <w:tab/>
        <w:t>50mm</w:t>
      </w:r>
    </w:p>
    <w:p w14:paraId="7BFD7586" w14:textId="7A7BD84C" w:rsidR="009A246A" w:rsidRPr="009458B8" w:rsidRDefault="009A246A" w:rsidP="009A246A">
      <w:pPr>
        <w:pStyle w:val="ListParagraph"/>
        <w:numPr>
          <w:ilvl w:val="0"/>
          <w:numId w:val="29"/>
        </w:numPr>
        <w:rPr>
          <w:lang w:val="en-US"/>
        </w:rPr>
      </w:pPr>
      <w:r w:rsidRPr="009458B8">
        <w:rPr>
          <w:lang w:val="en-US"/>
        </w:rPr>
        <w:t>Linearity:</w:t>
      </w:r>
      <w:r w:rsidRPr="009458B8">
        <w:rPr>
          <w:lang w:val="en-US"/>
        </w:rPr>
        <w:tab/>
        <w:t xml:space="preserve">+-10 </w:t>
      </w:r>
      <w:r w:rsidR="00610A9B" w:rsidRPr="009458B8">
        <w:rPr>
          <w:lang w:val="en-US"/>
        </w:rPr>
        <w:sym w:font="Symbol" w:char="F06D"/>
      </w:r>
      <w:r w:rsidR="00610A9B" w:rsidRPr="009458B8">
        <w:rPr>
          <w:lang w:val="en-US"/>
        </w:rPr>
        <w:t>m</w:t>
      </w:r>
      <w:r w:rsidR="00153518" w:rsidRPr="009458B8">
        <w:rPr>
          <w:lang w:val="en-US"/>
        </w:rPr>
        <w:t xml:space="preserve"> (protocol: </w:t>
      </w:r>
      <w:r w:rsidR="00153518" w:rsidRPr="009458B8">
        <w:rPr>
          <w:lang w:val="en-US"/>
        </w:rPr>
        <w:fldChar w:fldCharType="begin"/>
      </w:r>
      <w:r w:rsidR="00153518" w:rsidRPr="009458B8">
        <w:rPr>
          <w:lang w:val="en-US"/>
        </w:rPr>
        <w:instrText xml:space="preserve"> REF _Ref59111983 \h </w:instrText>
      </w:r>
      <w:r w:rsidR="00153518" w:rsidRPr="009458B8">
        <w:rPr>
          <w:lang w:val="en-US"/>
        </w:rPr>
      </w:r>
      <w:r w:rsidR="00153518" w:rsidRPr="009458B8">
        <w:rPr>
          <w:lang w:val="en-US"/>
        </w:rPr>
        <w:fldChar w:fldCharType="separate"/>
      </w:r>
      <w:r w:rsidR="00153518" w:rsidRPr="009458B8">
        <w:rPr>
          <w:noProof/>
          <w:lang w:val="en-US"/>
        </w:rPr>
        <w:t>A</w:t>
      </w:r>
      <w:r w:rsidR="00153518" w:rsidRPr="009458B8">
        <w:rPr>
          <w:noProof/>
          <w:lang w:val="en-US"/>
        </w:rPr>
        <w:t>p</w:t>
      </w:r>
      <w:r w:rsidR="00153518" w:rsidRPr="009458B8">
        <w:rPr>
          <w:noProof/>
          <w:lang w:val="en-US"/>
        </w:rPr>
        <w:t>pendix A Micro Epsilon ILD2300 Calibration</w:t>
      </w:r>
      <w:r w:rsidR="00153518" w:rsidRPr="009458B8">
        <w:rPr>
          <w:lang w:val="en-US"/>
        </w:rPr>
        <w:fldChar w:fldCharType="end"/>
      </w:r>
      <w:r w:rsidR="00153518" w:rsidRPr="009458B8">
        <w:rPr>
          <w:lang w:val="en-US"/>
        </w:rPr>
        <w:t>)</w:t>
      </w:r>
    </w:p>
    <w:p w14:paraId="4592858C" w14:textId="77777777" w:rsidR="009A246A" w:rsidRPr="009458B8" w:rsidRDefault="00B62E3B" w:rsidP="009A246A">
      <w:pPr>
        <w:pStyle w:val="ListParagraph"/>
        <w:numPr>
          <w:ilvl w:val="0"/>
          <w:numId w:val="29"/>
        </w:numPr>
        <w:rPr>
          <w:lang w:val="en-US"/>
        </w:rPr>
      </w:pPr>
      <w:r w:rsidRPr="009458B8">
        <w:rPr>
          <w:lang w:val="en-US"/>
        </w:rPr>
        <w:t>Resolution:</w:t>
      </w:r>
      <w:r w:rsidRPr="009458B8">
        <w:rPr>
          <w:lang w:val="en-US"/>
        </w:rPr>
        <w:tab/>
        <w:t xml:space="preserve">0.8 </w:t>
      </w:r>
      <w:r w:rsidR="00610A9B" w:rsidRPr="009458B8">
        <w:rPr>
          <w:lang w:val="en-US"/>
        </w:rPr>
        <w:sym w:font="Symbol" w:char="F06D"/>
      </w:r>
      <w:r w:rsidR="00610A9B" w:rsidRPr="009458B8">
        <w:rPr>
          <w:lang w:val="en-US"/>
        </w:rPr>
        <w:t>m</w:t>
      </w:r>
    </w:p>
    <w:p w14:paraId="211A2D0B" w14:textId="77777777" w:rsidR="009A246A" w:rsidRPr="009458B8" w:rsidRDefault="009A246A" w:rsidP="009A246A">
      <w:pPr>
        <w:rPr>
          <w:lang w:val="en-US"/>
        </w:rPr>
      </w:pPr>
    </w:p>
    <w:p w14:paraId="6097257F" w14:textId="504B9F9F" w:rsidR="00153518" w:rsidRPr="009458B8" w:rsidRDefault="00D01FED" w:rsidP="009A246A">
      <w:pPr>
        <w:rPr>
          <w:lang w:val="en-US"/>
        </w:rPr>
      </w:pPr>
      <w:r w:rsidRPr="009458B8">
        <w:rPr>
          <w:lang w:val="en-US"/>
        </w:rPr>
        <w:t>This sensor can only cover parts of the approximate 70mm stroke.</w:t>
      </w:r>
    </w:p>
    <w:p w14:paraId="77B2D6B3" w14:textId="77777777" w:rsidR="003D211C" w:rsidRPr="009458B8" w:rsidRDefault="003D211C" w:rsidP="009A246A">
      <w:pPr>
        <w:rPr>
          <w:lang w:val="en-US"/>
        </w:rPr>
      </w:pPr>
    </w:p>
    <w:p w14:paraId="22E383F8" w14:textId="77777777" w:rsidR="003D211C" w:rsidRPr="009458B8" w:rsidRDefault="00D50579" w:rsidP="00D50579">
      <w:pPr>
        <w:pStyle w:val="Heading3"/>
        <w:rPr>
          <w:lang w:val="en-US"/>
        </w:rPr>
      </w:pPr>
      <w:bookmarkStart w:id="12" w:name="_Toc59116342"/>
      <w:r w:rsidRPr="009458B8">
        <w:rPr>
          <w:lang w:val="en-US"/>
        </w:rPr>
        <w:lastRenderedPageBreak/>
        <w:t>Resolver, AMCI R11X-J10/N</w:t>
      </w:r>
      <w:bookmarkEnd w:id="12"/>
    </w:p>
    <w:p w14:paraId="0D4A8D26" w14:textId="77777777" w:rsidR="00D50579" w:rsidRPr="009458B8" w:rsidRDefault="00D50579" w:rsidP="00D50579">
      <w:pPr>
        <w:rPr>
          <w:lang w:val="en-US"/>
        </w:rPr>
      </w:pPr>
      <w:r w:rsidRPr="009458B8">
        <w:rPr>
          <w:lang w:val="en-US"/>
        </w:rPr>
        <w:t>The AMCI resolver was delivered with the slits mounted on the second shaft of the motor. The AMCI R11X-J10/N resolver have the following specs:</w:t>
      </w:r>
    </w:p>
    <w:p w14:paraId="0015AC4C" w14:textId="2FE24ED8" w:rsidR="00D50579" w:rsidRPr="009458B8" w:rsidRDefault="00D50579" w:rsidP="00D50579">
      <w:pPr>
        <w:pStyle w:val="ListParagraph"/>
        <w:numPr>
          <w:ilvl w:val="0"/>
          <w:numId w:val="30"/>
        </w:numPr>
        <w:rPr>
          <w:lang w:val="en-US"/>
        </w:rPr>
      </w:pPr>
      <w:r w:rsidRPr="009458B8">
        <w:rPr>
          <w:lang w:val="en-US"/>
        </w:rPr>
        <w:t>Accuracy:</w:t>
      </w:r>
      <w:r w:rsidRPr="009458B8">
        <w:rPr>
          <w:lang w:val="en-US"/>
        </w:rPr>
        <w:tab/>
      </w:r>
      <w:r w:rsidRPr="009458B8">
        <w:rPr>
          <w:lang w:val="en-US"/>
        </w:rPr>
        <w:tab/>
        <w:t>7</w:t>
      </w:r>
      <w:r w:rsidR="00106EE6" w:rsidRPr="009458B8">
        <w:rPr>
          <w:lang w:val="en-US"/>
        </w:rPr>
        <w:t xml:space="preserve"> </w:t>
      </w:r>
      <w:proofErr w:type="gramStart"/>
      <w:r w:rsidRPr="009458B8">
        <w:rPr>
          <w:lang w:val="en-US"/>
        </w:rPr>
        <w:t>arcmin  (</w:t>
      </w:r>
      <w:proofErr w:type="gramEnd"/>
      <w:r w:rsidRPr="009458B8">
        <w:rPr>
          <w:lang w:val="en-US"/>
        </w:rPr>
        <w:t xml:space="preserve">0.12deg) </w:t>
      </w:r>
    </w:p>
    <w:p w14:paraId="5A7F89A5" w14:textId="77777777" w:rsidR="00D50579" w:rsidRPr="009458B8" w:rsidRDefault="00D50579" w:rsidP="00D50579">
      <w:pPr>
        <w:pStyle w:val="ListParagraph"/>
        <w:numPr>
          <w:ilvl w:val="0"/>
          <w:numId w:val="30"/>
        </w:numPr>
        <w:rPr>
          <w:lang w:val="en-US"/>
        </w:rPr>
      </w:pPr>
      <w:r w:rsidRPr="009458B8">
        <w:rPr>
          <w:lang w:val="en-US"/>
        </w:rPr>
        <w:t>Input voltage:</w:t>
      </w:r>
      <w:r w:rsidRPr="009458B8">
        <w:rPr>
          <w:lang w:val="en-US"/>
        </w:rPr>
        <w:tab/>
      </w:r>
      <w:r w:rsidRPr="009458B8">
        <w:rPr>
          <w:lang w:val="en-US"/>
        </w:rPr>
        <w:tab/>
        <w:t>7V</w:t>
      </w:r>
    </w:p>
    <w:p w14:paraId="69D054F5" w14:textId="2D998937" w:rsidR="00D50579" w:rsidRPr="009458B8" w:rsidRDefault="00D50579" w:rsidP="00D50579">
      <w:pPr>
        <w:pStyle w:val="ListParagraph"/>
        <w:numPr>
          <w:ilvl w:val="0"/>
          <w:numId w:val="30"/>
        </w:numPr>
        <w:rPr>
          <w:lang w:val="en-US"/>
        </w:rPr>
      </w:pPr>
      <w:r w:rsidRPr="009458B8">
        <w:rPr>
          <w:lang w:val="en-US"/>
        </w:rPr>
        <w:t>Input freq</w:t>
      </w:r>
      <w:r w:rsidR="00A674D3" w:rsidRPr="009458B8">
        <w:rPr>
          <w:lang w:val="en-US"/>
        </w:rPr>
        <w:t>uency</w:t>
      </w:r>
      <w:r w:rsidRPr="009458B8">
        <w:rPr>
          <w:lang w:val="en-US"/>
        </w:rPr>
        <w:t>:</w:t>
      </w:r>
      <w:r w:rsidRPr="009458B8">
        <w:rPr>
          <w:lang w:val="en-US"/>
        </w:rPr>
        <w:tab/>
      </w:r>
      <w:r w:rsidRPr="009458B8">
        <w:rPr>
          <w:lang w:val="en-US"/>
        </w:rPr>
        <w:tab/>
        <w:t>5000Hz</w:t>
      </w:r>
    </w:p>
    <w:p w14:paraId="6B31F9F1" w14:textId="6B8EC79F" w:rsidR="00D50579" w:rsidRPr="009458B8" w:rsidRDefault="00D50579" w:rsidP="00D50579">
      <w:pPr>
        <w:pStyle w:val="ListParagraph"/>
        <w:numPr>
          <w:ilvl w:val="0"/>
          <w:numId w:val="30"/>
        </w:numPr>
        <w:rPr>
          <w:lang w:val="en-US"/>
        </w:rPr>
      </w:pPr>
      <w:r w:rsidRPr="009458B8">
        <w:rPr>
          <w:lang w:val="en-US"/>
        </w:rPr>
        <w:t>Transformation ratio:</w:t>
      </w:r>
      <w:r w:rsidRPr="009458B8">
        <w:rPr>
          <w:lang w:val="en-US"/>
        </w:rPr>
        <w:tab/>
        <w:t>0.95+-5%</w:t>
      </w:r>
    </w:p>
    <w:p w14:paraId="774E8543" w14:textId="77777777" w:rsidR="00D50579" w:rsidRPr="009458B8" w:rsidRDefault="00D50579" w:rsidP="00D50579">
      <w:pPr>
        <w:rPr>
          <w:lang w:val="en-US"/>
        </w:rPr>
      </w:pPr>
      <w:r w:rsidRPr="009458B8">
        <w:rPr>
          <w:lang w:val="en-US"/>
        </w:rPr>
        <w:t>The accuracy of</w:t>
      </w:r>
      <w:r w:rsidR="00610A9B" w:rsidRPr="009458B8">
        <w:rPr>
          <w:lang w:val="en-US"/>
        </w:rPr>
        <w:t xml:space="preserve"> 7arcmin</w:t>
      </w:r>
      <w:r w:rsidRPr="009458B8">
        <w:rPr>
          <w:lang w:val="en-US"/>
        </w:rPr>
        <w:t xml:space="preserve"> corres</w:t>
      </w:r>
      <w:r w:rsidR="00610A9B" w:rsidRPr="009458B8">
        <w:rPr>
          <w:lang w:val="en-US"/>
        </w:rPr>
        <w:t>ponds to a linear accuracy of 0.32</w:t>
      </w:r>
      <w:r w:rsidR="00610A9B" w:rsidRPr="009458B8">
        <w:rPr>
          <w:lang w:val="en-US"/>
        </w:rPr>
        <w:sym w:font="Symbol" w:char="F06D"/>
      </w:r>
      <w:r w:rsidR="00610A9B" w:rsidRPr="009458B8">
        <w:rPr>
          <w:lang w:val="en-US"/>
        </w:rPr>
        <w:t>m.</w:t>
      </w:r>
    </w:p>
    <w:p w14:paraId="1A5B5F24" w14:textId="77777777" w:rsidR="00D94F40" w:rsidRPr="009458B8" w:rsidRDefault="00D94F40">
      <w:pPr>
        <w:rPr>
          <w:rFonts w:ascii="Segoe UI Historic" w:eastAsiaTheme="majorEastAsia" w:hAnsi="Segoe UI Historic" w:cs="Times New Roman (Headings CS)"/>
          <w:b/>
          <w:bCs/>
          <w:caps/>
          <w:color w:val="000000" w:themeColor="text1"/>
          <w:sz w:val="26"/>
          <w:szCs w:val="28"/>
          <w:lang w:val="en-US"/>
        </w:rPr>
      </w:pPr>
      <w:r w:rsidRPr="009458B8">
        <w:rPr>
          <w:lang w:val="en-US"/>
        </w:rPr>
        <w:br w:type="page"/>
      </w:r>
    </w:p>
    <w:p w14:paraId="3E5DAF09" w14:textId="77777777" w:rsidR="000237A6" w:rsidRPr="009458B8" w:rsidRDefault="000237A6" w:rsidP="000237A6">
      <w:pPr>
        <w:pStyle w:val="Heading1"/>
        <w:rPr>
          <w:lang w:val="en-US"/>
        </w:rPr>
      </w:pPr>
      <w:bookmarkStart w:id="13" w:name="_Toc59116343"/>
      <w:r w:rsidRPr="009458B8">
        <w:rPr>
          <w:lang w:val="en-US"/>
        </w:rPr>
        <w:lastRenderedPageBreak/>
        <w:t>METHOD</w:t>
      </w:r>
      <w:bookmarkEnd w:id="13"/>
    </w:p>
    <w:p w14:paraId="2B10C6A2" w14:textId="77777777" w:rsidR="0001647E" w:rsidRPr="009458B8" w:rsidRDefault="003A4E11" w:rsidP="003A4E11">
      <w:pPr>
        <w:rPr>
          <w:lang w:val="en-US"/>
        </w:rPr>
      </w:pPr>
      <w:r w:rsidRPr="009458B8">
        <w:rPr>
          <w:lang w:val="en-US"/>
        </w:rPr>
        <w:t xml:space="preserve">Each axis of the </w:t>
      </w:r>
      <w:r w:rsidR="0001647E" w:rsidRPr="009458B8">
        <w:rPr>
          <w:lang w:val="en-US"/>
        </w:rPr>
        <w:t>4</w:t>
      </w:r>
      <w:r w:rsidRPr="009458B8">
        <w:rPr>
          <w:lang w:val="en-US"/>
        </w:rPr>
        <w:t xml:space="preserve"> slit</w:t>
      </w:r>
      <w:r w:rsidR="00131A81" w:rsidRPr="009458B8">
        <w:rPr>
          <w:lang w:val="en-US"/>
        </w:rPr>
        <w:t xml:space="preserve"> sets, in total </w:t>
      </w:r>
      <w:r w:rsidR="00900E2B" w:rsidRPr="009458B8">
        <w:rPr>
          <w:lang w:val="en-US"/>
        </w:rPr>
        <w:t>8</w:t>
      </w:r>
      <w:r w:rsidR="00131A81" w:rsidRPr="009458B8">
        <w:rPr>
          <w:lang w:val="en-US"/>
        </w:rPr>
        <w:t xml:space="preserve"> ax</w:t>
      </w:r>
      <w:r w:rsidR="00EB02E8" w:rsidRPr="009458B8">
        <w:rPr>
          <w:lang w:val="en-US"/>
        </w:rPr>
        <w:t>e</w:t>
      </w:r>
      <w:r w:rsidR="00131A81" w:rsidRPr="009458B8">
        <w:rPr>
          <w:lang w:val="en-US"/>
        </w:rPr>
        <w:t xml:space="preserve">s, </w:t>
      </w:r>
      <w:r w:rsidRPr="009458B8">
        <w:rPr>
          <w:lang w:val="en-US"/>
        </w:rPr>
        <w:t>have been tested in the same way.</w:t>
      </w:r>
      <w:r w:rsidR="0001647E" w:rsidRPr="009458B8">
        <w:rPr>
          <w:lang w:val="en-US"/>
        </w:rPr>
        <w:t xml:space="preserve"> </w:t>
      </w:r>
    </w:p>
    <w:p w14:paraId="3DA110F0" w14:textId="2D54D1A3" w:rsidR="003A4E11" w:rsidRPr="009458B8" w:rsidRDefault="0001647E" w:rsidP="003A4E11">
      <w:pPr>
        <w:rPr>
          <w:lang w:val="en-US"/>
        </w:rPr>
      </w:pPr>
      <w:r w:rsidRPr="009458B8">
        <w:rPr>
          <w:lang w:val="en-US"/>
        </w:rPr>
        <w:t xml:space="preserve">As a first step, a general inspection of the slit set from a mechanical and electrical perspective was performed. </w:t>
      </w:r>
      <w:r w:rsidR="002458BE" w:rsidRPr="009458B8">
        <w:rPr>
          <w:lang w:val="en-US"/>
        </w:rPr>
        <w:t>If no issues w</w:t>
      </w:r>
      <w:r w:rsidR="00086F0D" w:rsidRPr="009458B8">
        <w:rPr>
          <w:lang w:val="en-US"/>
        </w:rPr>
        <w:t>ere</w:t>
      </w:r>
      <w:r w:rsidR="002458BE" w:rsidRPr="009458B8">
        <w:rPr>
          <w:lang w:val="en-US"/>
        </w:rPr>
        <w:t xml:space="preserve"> found during the general inspection</w:t>
      </w:r>
      <w:r w:rsidRPr="009458B8">
        <w:rPr>
          <w:lang w:val="en-US"/>
        </w:rPr>
        <w:t xml:space="preserve"> </w:t>
      </w:r>
      <w:r w:rsidR="002458BE" w:rsidRPr="009458B8">
        <w:rPr>
          <w:lang w:val="en-US"/>
        </w:rPr>
        <w:t xml:space="preserve">then motion tests </w:t>
      </w:r>
      <w:r w:rsidR="00715CF6" w:rsidRPr="009458B8">
        <w:rPr>
          <w:lang w:val="en-US"/>
        </w:rPr>
        <w:t>were</w:t>
      </w:r>
      <w:r w:rsidR="002458BE" w:rsidRPr="009458B8">
        <w:rPr>
          <w:lang w:val="en-US"/>
        </w:rPr>
        <w:t xml:space="preserve"> performed.</w:t>
      </w:r>
      <w:r w:rsidR="00E4373F" w:rsidRPr="009458B8">
        <w:rPr>
          <w:lang w:val="en-US"/>
        </w:rPr>
        <w:t xml:space="preserve"> </w:t>
      </w:r>
    </w:p>
    <w:p w14:paraId="29FB2D3D" w14:textId="6DFF05AB" w:rsidR="00E4373F" w:rsidRPr="009458B8" w:rsidRDefault="003C0E6D" w:rsidP="003A4E11">
      <w:pPr>
        <w:rPr>
          <w:lang w:val="en-US"/>
        </w:rPr>
      </w:pPr>
      <w:r w:rsidRPr="009458B8">
        <w:rPr>
          <w:lang w:val="en-US"/>
        </w:rPr>
        <w:fldChar w:fldCharType="begin"/>
      </w:r>
      <w:r w:rsidRPr="009458B8">
        <w:rPr>
          <w:lang w:val="en-US"/>
        </w:rPr>
        <w:instrText xml:space="preserve"> REF _Ref59113823 \h </w:instrText>
      </w:r>
      <w:r w:rsidRPr="009458B8">
        <w:rPr>
          <w:lang w:val="en-US"/>
        </w:rPr>
      </w:r>
      <w:r w:rsidRPr="009458B8">
        <w:rPr>
          <w:lang w:val="en-US"/>
        </w:rPr>
        <w:fldChar w:fldCharType="separate"/>
      </w:r>
      <w:r w:rsidRPr="009458B8">
        <w:rPr>
          <w:lang w:val="en-US"/>
        </w:rPr>
        <w:t xml:space="preserve">Figure </w:t>
      </w:r>
      <w:r w:rsidRPr="009458B8">
        <w:rPr>
          <w:noProof/>
          <w:lang w:val="en-US"/>
        </w:rPr>
        <w:t>2</w:t>
      </w:r>
      <w:r w:rsidRPr="009458B8">
        <w:rPr>
          <w:lang w:val="en-US"/>
        </w:rPr>
        <w:fldChar w:fldCharType="end"/>
      </w:r>
      <w:r w:rsidRPr="009458B8">
        <w:rPr>
          <w:lang w:val="en-US"/>
        </w:rPr>
        <w:t>, shows the test setup.</w:t>
      </w:r>
    </w:p>
    <w:p w14:paraId="6B8952D3" w14:textId="77777777" w:rsidR="003C0E6D" w:rsidRPr="009458B8" w:rsidRDefault="003C0E6D" w:rsidP="003A4E11">
      <w:pPr>
        <w:rPr>
          <w:lang w:val="en-US"/>
        </w:rPr>
      </w:pPr>
    </w:p>
    <w:p w14:paraId="15F5EA46" w14:textId="77777777" w:rsidR="00E4373F" w:rsidRPr="009458B8" w:rsidRDefault="00E4373F" w:rsidP="00E4373F">
      <w:pPr>
        <w:keepNext/>
        <w:rPr>
          <w:lang w:val="en-US"/>
        </w:rPr>
      </w:pPr>
      <w:r w:rsidRPr="009458B8">
        <w:rPr>
          <w:noProof/>
          <w:lang w:val="en-US"/>
        </w:rPr>
        <w:drawing>
          <wp:inline distT="0" distB="0" distL="0" distR="0" wp14:anchorId="46909165" wp14:editId="08CEA26E">
            <wp:extent cx="5132771" cy="3358933"/>
            <wp:effectExtent l="0" t="1905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G_5560.JPG"/>
                    <pic:cNvPicPr/>
                  </pic:nvPicPr>
                  <pic:blipFill rotWithShape="1">
                    <a:blip r:embed="rId10"/>
                    <a:srcRect l="4674" t="28165" r="12998"/>
                    <a:stretch/>
                  </pic:blipFill>
                  <pic:spPr bwMode="auto">
                    <a:xfrm rot="5400000">
                      <a:off x="0" y="0"/>
                      <a:ext cx="5145332" cy="33671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DCB1C4" w14:textId="283EA537" w:rsidR="00E4373F" w:rsidRPr="009458B8" w:rsidRDefault="00E4373F" w:rsidP="00E4373F">
      <w:pPr>
        <w:pStyle w:val="Caption"/>
        <w:rPr>
          <w:lang w:val="en-US"/>
        </w:rPr>
      </w:pPr>
      <w:bookmarkStart w:id="14" w:name="_Ref59113823"/>
      <w:bookmarkStart w:id="15" w:name="_Toc59116387"/>
      <w:r w:rsidRPr="009458B8">
        <w:rPr>
          <w:lang w:val="en-US"/>
        </w:rPr>
        <w:t xml:space="preserve">Figure </w:t>
      </w:r>
      <w:r w:rsidRPr="009458B8">
        <w:rPr>
          <w:lang w:val="en-US"/>
        </w:rPr>
        <w:fldChar w:fldCharType="begin"/>
      </w:r>
      <w:r w:rsidRPr="009458B8">
        <w:rPr>
          <w:lang w:val="en-US"/>
        </w:rPr>
        <w:instrText xml:space="preserve"> SEQ Figure \* ARABIC </w:instrText>
      </w:r>
      <w:r w:rsidRPr="009458B8">
        <w:rPr>
          <w:lang w:val="en-US"/>
        </w:rPr>
        <w:fldChar w:fldCharType="separate"/>
      </w:r>
      <w:r w:rsidR="00E374BD" w:rsidRPr="009458B8">
        <w:rPr>
          <w:noProof/>
          <w:lang w:val="en-US"/>
        </w:rPr>
        <w:t>2</w:t>
      </w:r>
      <w:r w:rsidRPr="009458B8">
        <w:rPr>
          <w:lang w:val="en-US"/>
        </w:rPr>
        <w:fldChar w:fldCharType="end"/>
      </w:r>
      <w:bookmarkEnd w:id="14"/>
      <w:r w:rsidRPr="009458B8">
        <w:rPr>
          <w:lang w:val="en-US"/>
        </w:rPr>
        <w:t>: Test setup</w:t>
      </w:r>
      <w:bookmarkEnd w:id="15"/>
    </w:p>
    <w:p w14:paraId="0C99818C" w14:textId="77777777" w:rsidR="009502AA" w:rsidRPr="009458B8" w:rsidRDefault="009502AA">
      <w:pPr>
        <w:rPr>
          <w:rFonts w:ascii="Segoe UI Historic" w:eastAsiaTheme="majorEastAsia" w:hAnsi="Segoe UI Historic" w:cstheme="majorBidi"/>
          <w:b/>
          <w:bCs/>
          <w:sz w:val="22"/>
          <w:szCs w:val="26"/>
          <w:highlight w:val="lightGray"/>
          <w:lang w:val="en-US"/>
        </w:rPr>
      </w:pPr>
      <w:r w:rsidRPr="009458B8">
        <w:rPr>
          <w:highlight w:val="lightGray"/>
          <w:lang w:val="en-US"/>
        </w:rPr>
        <w:br w:type="page"/>
      </w:r>
    </w:p>
    <w:p w14:paraId="6713AA17" w14:textId="1BC26B42" w:rsidR="000237A6" w:rsidRPr="009458B8" w:rsidRDefault="00131A81" w:rsidP="009502AA">
      <w:pPr>
        <w:pStyle w:val="Heading2"/>
        <w:rPr>
          <w:lang w:val="en-US"/>
        </w:rPr>
      </w:pPr>
      <w:bookmarkStart w:id="16" w:name="_Toc59116344"/>
      <w:r w:rsidRPr="009458B8">
        <w:rPr>
          <w:lang w:val="en-US"/>
        </w:rPr>
        <w:lastRenderedPageBreak/>
        <w:t>General</w:t>
      </w:r>
      <w:r w:rsidR="002458BE" w:rsidRPr="009458B8">
        <w:rPr>
          <w:lang w:val="en-US"/>
        </w:rPr>
        <w:t xml:space="preserve"> Inspection</w:t>
      </w:r>
      <w:bookmarkEnd w:id="16"/>
    </w:p>
    <w:p w14:paraId="78712B90" w14:textId="77777777" w:rsidR="00131A81" w:rsidRPr="009458B8" w:rsidRDefault="00131A81" w:rsidP="00131A81">
      <w:pPr>
        <w:rPr>
          <w:lang w:val="en-US"/>
        </w:rPr>
      </w:pPr>
      <w:r w:rsidRPr="009458B8">
        <w:rPr>
          <w:lang w:val="en-US"/>
        </w:rPr>
        <w:t xml:space="preserve">Inspection of all axis components from a mechanical and electrical perspective. </w:t>
      </w:r>
    </w:p>
    <w:p w14:paraId="28A13324" w14:textId="77777777" w:rsidR="00131A81" w:rsidRPr="009458B8" w:rsidRDefault="00131A81" w:rsidP="00131A81">
      <w:pPr>
        <w:pStyle w:val="Heading3"/>
        <w:rPr>
          <w:lang w:val="en-US"/>
        </w:rPr>
      </w:pPr>
      <w:bookmarkStart w:id="17" w:name="_Toc59116345"/>
      <w:r w:rsidRPr="009458B8">
        <w:rPr>
          <w:lang w:val="en-US"/>
        </w:rPr>
        <w:t>Mechanical</w:t>
      </w:r>
      <w:bookmarkEnd w:id="17"/>
    </w:p>
    <w:p w14:paraId="4B33C16C" w14:textId="77777777" w:rsidR="00131A81" w:rsidRPr="009458B8" w:rsidRDefault="00131A81" w:rsidP="00131A81">
      <w:pPr>
        <w:rPr>
          <w:lang w:val="en-US"/>
        </w:rPr>
      </w:pPr>
      <w:r w:rsidRPr="009458B8">
        <w:rPr>
          <w:lang w:val="en-US"/>
        </w:rPr>
        <w:t>The following checklist was followed:</w:t>
      </w:r>
    </w:p>
    <w:p w14:paraId="1B9021CE" w14:textId="77777777" w:rsidR="00131A81" w:rsidRPr="009458B8" w:rsidRDefault="00131A81" w:rsidP="00131A81">
      <w:pPr>
        <w:pStyle w:val="ListParagraph"/>
        <w:numPr>
          <w:ilvl w:val="0"/>
          <w:numId w:val="21"/>
        </w:numPr>
        <w:rPr>
          <w:lang w:val="en-US"/>
        </w:rPr>
      </w:pPr>
      <w:r w:rsidRPr="009458B8">
        <w:rPr>
          <w:lang w:val="en-US"/>
        </w:rPr>
        <w:t>Ensure no loose components</w:t>
      </w:r>
      <w:r w:rsidR="00A5477A" w:rsidRPr="009458B8">
        <w:rPr>
          <w:lang w:val="en-US"/>
        </w:rPr>
        <w:t>.</w:t>
      </w:r>
    </w:p>
    <w:p w14:paraId="036D9FF3" w14:textId="77777777" w:rsidR="000237A6" w:rsidRPr="009458B8" w:rsidRDefault="00131A81" w:rsidP="00131A81">
      <w:pPr>
        <w:pStyle w:val="ListParagraph"/>
        <w:numPr>
          <w:ilvl w:val="0"/>
          <w:numId w:val="20"/>
        </w:numPr>
        <w:rPr>
          <w:lang w:val="en-US"/>
        </w:rPr>
      </w:pPr>
      <w:r w:rsidRPr="009458B8">
        <w:rPr>
          <w:lang w:val="en-US"/>
        </w:rPr>
        <w:t xml:space="preserve">Ensure </w:t>
      </w:r>
      <w:r w:rsidR="00A5477A" w:rsidRPr="009458B8">
        <w:rPr>
          <w:lang w:val="en-US"/>
        </w:rPr>
        <w:t>no</w:t>
      </w:r>
      <w:r w:rsidR="00EB02E8" w:rsidRPr="009458B8">
        <w:rPr>
          <w:lang w:val="en-US"/>
        </w:rPr>
        <w:t xml:space="preserve"> risk of collisions</w:t>
      </w:r>
      <w:r w:rsidR="00A5477A" w:rsidRPr="009458B8">
        <w:rPr>
          <w:lang w:val="en-US"/>
        </w:rPr>
        <w:t>.</w:t>
      </w:r>
    </w:p>
    <w:p w14:paraId="1F9DE507" w14:textId="77777777" w:rsidR="00EB02E8" w:rsidRPr="009458B8" w:rsidRDefault="00086F0D" w:rsidP="00131A81">
      <w:pPr>
        <w:pStyle w:val="ListParagraph"/>
        <w:numPr>
          <w:ilvl w:val="0"/>
          <w:numId w:val="20"/>
        </w:numPr>
        <w:rPr>
          <w:lang w:val="en-US"/>
        </w:rPr>
      </w:pPr>
      <w:r w:rsidRPr="009458B8">
        <w:rPr>
          <w:lang w:val="en-US"/>
        </w:rPr>
        <w:t>Status of limit switches and cams</w:t>
      </w:r>
    </w:p>
    <w:p w14:paraId="0767F66B" w14:textId="77777777" w:rsidR="00131A81" w:rsidRPr="009458B8" w:rsidRDefault="005847F6" w:rsidP="000237A6">
      <w:pPr>
        <w:pStyle w:val="ListParagraph"/>
        <w:numPr>
          <w:ilvl w:val="0"/>
          <w:numId w:val="20"/>
        </w:numPr>
        <w:rPr>
          <w:lang w:val="en-US"/>
        </w:rPr>
      </w:pPr>
      <w:r w:rsidRPr="009458B8">
        <w:rPr>
          <w:lang w:val="en-US"/>
        </w:rPr>
        <w:t>Lemo connectors fixed</w:t>
      </w:r>
    </w:p>
    <w:p w14:paraId="3A65152D" w14:textId="77777777" w:rsidR="00131A81" w:rsidRPr="009458B8" w:rsidRDefault="00131A81" w:rsidP="00131A81">
      <w:pPr>
        <w:pStyle w:val="Heading3"/>
        <w:rPr>
          <w:lang w:val="en-US"/>
        </w:rPr>
      </w:pPr>
      <w:bookmarkStart w:id="18" w:name="_Toc59116346"/>
      <w:r w:rsidRPr="009458B8">
        <w:rPr>
          <w:lang w:val="en-US"/>
        </w:rPr>
        <w:t>Electrical</w:t>
      </w:r>
      <w:bookmarkEnd w:id="18"/>
    </w:p>
    <w:p w14:paraId="52EA42ED" w14:textId="77777777" w:rsidR="00131A81" w:rsidRPr="009458B8" w:rsidRDefault="00BA6D7B" w:rsidP="00A5477A">
      <w:pPr>
        <w:rPr>
          <w:lang w:val="en-US"/>
        </w:rPr>
      </w:pPr>
      <w:r w:rsidRPr="009458B8">
        <w:rPr>
          <w:lang w:val="en-US"/>
        </w:rPr>
        <w:t xml:space="preserve">Mainly tests of </w:t>
      </w:r>
      <w:r w:rsidR="00E63994" w:rsidRPr="009458B8">
        <w:rPr>
          <w:lang w:val="en-US"/>
        </w:rPr>
        <w:t>electrical</w:t>
      </w:r>
      <w:r w:rsidR="00EB02E8" w:rsidRPr="009458B8">
        <w:rPr>
          <w:lang w:val="en-US"/>
        </w:rPr>
        <w:t xml:space="preserve"> wiring</w:t>
      </w:r>
      <w:r w:rsidR="00086F0D" w:rsidRPr="009458B8">
        <w:rPr>
          <w:lang w:val="en-US"/>
        </w:rPr>
        <w:t>:</w:t>
      </w:r>
    </w:p>
    <w:p w14:paraId="0016674D" w14:textId="77777777" w:rsidR="00086F0D" w:rsidRPr="009458B8" w:rsidRDefault="00086F0D" w:rsidP="00A5477A">
      <w:pPr>
        <w:pStyle w:val="ListParagraph"/>
        <w:numPr>
          <w:ilvl w:val="0"/>
          <w:numId w:val="25"/>
        </w:numPr>
        <w:rPr>
          <w:lang w:val="en-US"/>
        </w:rPr>
      </w:pPr>
      <w:r w:rsidRPr="009458B8">
        <w:rPr>
          <w:lang w:val="en-US"/>
        </w:rPr>
        <w:t>Measure coil resistance of stepper motor (A and B)</w:t>
      </w:r>
      <w:r w:rsidR="00A5477A" w:rsidRPr="009458B8">
        <w:rPr>
          <w:lang w:val="en-US"/>
        </w:rPr>
        <w:t>.</w:t>
      </w:r>
    </w:p>
    <w:p w14:paraId="7685A958" w14:textId="2CCEC118" w:rsidR="00086F0D" w:rsidRPr="009458B8" w:rsidRDefault="00086F0D" w:rsidP="00A5477A">
      <w:pPr>
        <w:pStyle w:val="ListParagraph"/>
        <w:numPr>
          <w:ilvl w:val="0"/>
          <w:numId w:val="25"/>
        </w:numPr>
        <w:rPr>
          <w:lang w:val="en-US"/>
        </w:rPr>
      </w:pPr>
      <w:r w:rsidRPr="009458B8">
        <w:rPr>
          <w:lang w:val="en-US"/>
        </w:rPr>
        <w:t>Measure coil resistance of resolver (</w:t>
      </w:r>
      <w:r w:rsidR="00322D08" w:rsidRPr="009458B8">
        <w:rPr>
          <w:lang w:val="en-US"/>
        </w:rPr>
        <w:t>rotor</w:t>
      </w:r>
      <w:r w:rsidRPr="009458B8">
        <w:rPr>
          <w:lang w:val="en-US"/>
        </w:rPr>
        <w:t xml:space="preserve">, </w:t>
      </w:r>
      <w:r w:rsidR="00322D08" w:rsidRPr="009458B8">
        <w:rPr>
          <w:lang w:val="en-US"/>
        </w:rPr>
        <w:t>sin</w:t>
      </w:r>
      <w:r w:rsidRPr="009458B8">
        <w:rPr>
          <w:lang w:val="en-US"/>
        </w:rPr>
        <w:t xml:space="preserve">, </w:t>
      </w:r>
      <w:r w:rsidR="00322D08" w:rsidRPr="009458B8">
        <w:rPr>
          <w:lang w:val="en-US"/>
        </w:rPr>
        <w:t>cos</w:t>
      </w:r>
      <w:r w:rsidRPr="009458B8">
        <w:rPr>
          <w:lang w:val="en-US"/>
        </w:rPr>
        <w:t>)</w:t>
      </w:r>
      <w:r w:rsidR="00A5477A" w:rsidRPr="009458B8">
        <w:rPr>
          <w:lang w:val="en-US"/>
        </w:rPr>
        <w:t>.</w:t>
      </w:r>
    </w:p>
    <w:p w14:paraId="00BE93E7" w14:textId="77777777" w:rsidR="00EB02E8" w:rsidRPr="009458B8" w:rsidRDefault="00086F0D" w:rsidP="00A5477A">
      <w:pPr>
        <w:pStyle w:val="ListParagraph"/>
        <w:numPr>
          <w:ilvl w:val="0"/>
          <w:numId w:val="25"/>
        </w:numPr>
        <w:rPr>
          <w:lang w:val="en-US"/>
        </w:rPr>
      </w:pPr>
      <w:r w:rsidRPr="009458B8">
        <w:rPr>
          <w:lang w:val="en-US"/>
        </w:rPr>
        <w:t>Measure limit switch connections</w:t>
      </w:r>
      <w:r w:rsidR="00A5477A" w:rsidRPr="009458B8">
        <w:rPr>
          <w:lang w:val="en-US"/>
        </w:rPr>
        <w:t>.</w:t>
      </w:r>
    </w:p>
    <w:p w14:paraId="2A3CBAA5" w14:textId="77777777" w:rsidR="00131A81" w:rsidRPr="009458B8" w:rsidRDefault="00131A81" w:rsidP="00131A81">
      <w:pPr>
        <w:pStyle w:val="Heading2"/>
        <w:rPr>
          <w:lang w:val="en-US"/>
        </w:rPr>
      </w:pPr>
      <w:bookmarkStart w:id="19" w:name="_Toc59116347"/>
      <w:r w:rsidRPr="009458B8">
        <w:rPr>
          <w:lang w:val="en-US"/>
        </w:rPr>
        <w:t>Motion</w:t>
      </w:r>
      <w:r w:rsidR="00D94F40" w:rsidRPr="009458B8">
        <w:rPr>
          <w:lang w:val="en-US"/>
        </w:rPr>
        <w:t xml:space="preserve"> Tests</w:t>
      </w:r>
      <w:bookmarkEnd w:id="19"/>
    </w:p>
    <w:p w14:paraId="76D1087B" w14:textId="77777777" w:rsidR="00C13F62" w:rsidRPr="009458B8" w:rsidRDefault="00C13F62" w:rsidP="00C13F62">
      <w:pPr>
        <w:rPr>
          <w:lang w:val="en-US"/>
        </w:rPr>
      </w:pPr>
      <w:r w:rsidRPr="009458B8">
        <w:rPr>
          <w:lang w:val="en-US"/>
        </w:rPr>
        <w:t>The motion tests have been divided into the following parts:</w:t>
      </w:r>
    </w:p>
    <w:p w14:paraId="4C3F5965" w14:textId="77777777" w:rsidR="00C13F62" w:rsidRPr="009458B8" w:rsidRDefault="00C13F62" w:rsidP="00C13F62">
      <w:pPr>
        <w:pStyle w:val="ListParagraph"/>
        <w:numPr>
          <w:ilvl w:val="0"/>
          <w:numId w:val="22"/>
        </w:numPr>
        <w:rPr>
          <w:lang w:val="en-US"/>
        </w:rPr>
      </w:pPr>
      <w:r w:rsidRPr="009458B8">
        <w:rPr>
          <w:lang w:val="en-US"/>
        </w:rPr>
        <w:t xml:space="preserve">Initial </w:t>
      </w:r>
      <w:r w:rsidR="00F5659E" w:rsidRPr="009458B8">
        <w:rPr>
          <w:lang w:val="en-US"/>
        </w:rPr>
        <w:t xml:space="preserve">motion </w:t>
      </w:r>
      <w:r w:rsidRPr="009458B8">
        <w:rPr>
          <w:lang w:val="en-US"/>
        </w:rPr>
        <w:t>test</w:t>
      </w:r>
    </w:p>
    <w:p w14:paraId="35555FEB" w14:textId="77777777" w:rsidR="00C13F62" w:rsidRPr="009458B8" w:rsidRDefault="00C13F62" w:rsidP="00C13F62">
      <w:pPr>
        <w:pStyle w:val="ListParagraph"/>
        <w:numPr>
          <w:ilvl w:val="0"/>
          <w:numId w:val="22"/>
        </w:numPr>
        <w:rPr>
          <w:lang w:val="en-US"/>
        </w:rPr>
      </w:pPr>
      <w:r w:rsidRPr="009458B8">
        <w:rPr>
          <w:lang w:val="en-US"/>
        </w:rPr>
        <w:t>Repeatability</w:t>
      </w:r>
    </w:p>
    <w:p w14:paraId="274D8740" w14:textId="77777777" w:rsidR="00C13F62" w:rsidRPr="009458B8" w:rsidRDefault="00C13F62" w:rsidP="00C13F62">
      <w:pPr>
        <w:pStyle w:val="ListParagraph"/>
        <w:numPr>
          <w:ilvl w:val="0"/>
          <w:numId w:val="22"/>
        </w:numPr>
        <w:rPr>
          <w:lang w:val="en-US"/>
        </w:rPr>
      </w:pPr>
      <w:r w:rsidRPr="009458B8">
        <w:rPr>
          <w:lang w:val="en-US"/>
        </w:rPr>
        <w:t>Accuracy</w:t>
      </w:r>
    </w:p>
    <w:p w14:paraId="644A63A9" w14:textId="77777777" w:rsidR="00C13F62" w:rsidRPr="009458B8" w:rsidRDefault="00C13F62" w:rsidP="00C13F62">
      <w:pPr>
        <w:pStyle w:val="ListParagraph"/>
        <w:numPr>
          <w:ilvl w:val="0"/>
          <w:numId w:val="22"/>
        </w:numPr>
        <w:rPr>
          <w:lang w:val="en-US"/>
        </w:rPr>
      </w:pPr>
      <w:r w:rsidRPr="009458B8">
        <w:rPr>
          <w:lang w:val="en-US"/>
        </w:rPr>
        <w:t>Switch performance</w:t>
      </w:r>
    </w:p>
    <w:p w14:paraId="14DE3A31" w14:textId="77777777" w:rsidR="00663368" w:rsidRPr="009458B8" w:rsidRDefault="00C13F62" w:rsidP="00663368">
      <w:pPr>
        <w:pStyle w:val="ListParagraph"/>
        <w:numPr>
          <w:ilvl w:val="0"/>
          <w:numId w:val="22"/>
        </w:numPr>
        <w:rPr>
          <w:lang w:val="en-US"/>
        </w:rPr>
      </w:pPr>
      <w:r w:rsidRPr="009458B8">
        <w:rPr>
          <w:lang w:val="en-US"/>
        </w:rPr>
        <w:t>Resolver performance</w:t>
      </w:r>
    </w:p>
    <w:p w14:paraId="2C6B1D94" w14:textId="77777777" w:rsidR="00131A81" w:rsidRPr="009458B8" w:rsidRDefault="00C13F62" w:rsidP="00C13F62">
      <w:pPr>
        <w:pStyle w:val="Heading3"/>
        <w:rPr>
          <w:lang w:val="en-US"/>
        </w:rPr>
      </w:pPr>
      <w:bookmarkStart w:id="20" w:name="_Toc59116348"/>
      <w:r w:rsidRPr="009458B8">
        <w:rPr>
          <w:lang w:val="en-US"/>
        </w:rPr>
        <w:t xml:space="preserve">Initial </w:t>
      </w:r>
      <w:r w:rsidR="00D94F40" w:rsidRPr="009458B8">
        <w:rPr>
          <w:lang w:val="en-US"/>
        </w:rPr>
        <w:t>M</w:t>
      </w:r>
      <w:r w:rsidRPr="009458B8">
        <w:rPr>
          <w:lang w:val="en-US"/>
        </w:rPr>
        <w:t xml:space="preserve">otion </w:t>
      </w:r>
      <w:r w:rsidR="00D94F40" w:rsidRPr="009458B8">
        <w:rPr>
          <w:lang w:val="en-US"/>
        </w:rPr>
        <w:t>T</w:t>
      </w:r>
      <w:r w:rsidRPr="009458B8">
        <w:rPr>
          <w:lang w:val="en-US"/>
        </w:rPr>
        <w:t>est</w:t>
      </w:r>
      <w:bookmarkEnd w:id="20"/>
    </w:p>
    <w:p w14:paraId="245A7DF3" w14:textId="77777777" w:rsidR="00BA6D7B" w:rsidRPr="009458B8" w:rsidRDefault="00F5659E" w:rsidP="00F5659E">
      <w:pPr>
        <w:rPr>
          <w:lang w:val="en-US"/>
        </w:rPr>
      </w:pPr>
      <w:r w:rsidRPr="009458B8">
        <w:rPr>
          <w:lang w:val="en-US"/>
        </w:rPr>
        <w:t xml:space="preserve">Motion </w:t>
      </w:r>
      <w:r w:rsidR="00BA6D7B" w:rsidRPr="009458B8">
        <w:rPr>
          <w:lang w:val="en-US"/>
        </w:rPr>
        <w:t xml:space="preserve">of the whole stroke </w:t>
      </w:r>
      <w:r w:rsidRPr="009458B8">
        <w:rPr>
          <w:lang w:val="en-US"/>
        </w:rPr>
        <w:t xml:space="preserve">was </w:t>
      </w:r>
      <w:r w:rsidR="00BA6D7B" w:rsidRPr="009458B8">
        <w:rPr>
          <w:lang w:val="en-US"/>
        </w:rPr>
        <w:t xml:space="preserve">tested </w:t>
      </w:r>
      <w:r w:rsidRPr="009458B8">
        <w:rPr>
          <w:lang w:val="en-US"/>
        </w:rPr>
        <w:t>with a low velocity</w:t>
      </w:r>
      <w:r w:rsidR="00BA6D7B" w:rsidRPr="009458B8">
        <w:rPr>
          <w:lang w:val="en-US"/>
        </w:rPr>
        <w:t xml:space="preserve">. During this </w:t>
      </w:r>
      <w:r w:rsidR="007C791A" w:rsidRPr="009458B8">
        <w:rPr>
          <w:lang w:val="en-US"/>
        </w:rPr>
        <w:t xml:space="preserve">test special attention was on the following </w:t>
      </w:r>
      <w:r w:rsidR="00947AC2" w:rsidRPr="009458B8">
        <w:rPr>
          <w:lang w:val="en-US"/>
        </w:rPr>
        <w:t>topics</w:t>
      </w:r>
      <w:r w:rsidR="007C791A" w:rsidRPr="009458B8">
        <w:rPr>
          <w:lang w:val="en-US"/>
        </w:rPr>
        <w:t>:</w:t>
      </w:r>
    </w:p>
    <w:p w14:paraId="3E9E9C2F" w14:textId="77777777" w:rsidR="00BA6D7B" w:rsidRPr="009458B8" w:rsidRDefault="007C791A" w:rsidP="00562EC5">
      <w:pPr>
        <w:pStyle w:val="ListParagraph"/>
        <w:numPr>
          <w:ilvl w:val="0"/>
          <w:numId w:val="23"/>
        </w:numPr>
        <w:rPr>
          <w:lang w:val="en-US"/>
        </w:rPr>
      </w:pPr>
      <w:r w:rsidRPr="009458B8">
        <w:rPr>
          <w:lang w:val="en-US"/>
        </w:rPr>
        <w:t>N</w:t>
      </w:r>
      <w:r w:rsidR="00BA6D7B" w:rsidRPr="009458B8">
        <w:rPr>
          <w:lang w:val="en-US"/>
        </w:rPr>
        <w:t xml:space="preserve">oises from the equipment was </w:t>
      </w:r>
      <w:r w:rsidRPr="009458B8">
        <w:rPr>
          <w:lang w:val="en-US"/>
        </w:rPr>
        <w:t xml:space="preserve">observed and </w:t>
      </w:r>
      <w:r w:rsidR="00BA6D7B" w:rsidRPr="009458B8">
        <w:rPr>
          <w:lang w:val="en-US"/>
        </w:rPr>
        <w:t xml:space="preserve">noted down. </w:t>
      </w:r>
    </w:p>
    <w:p w14:paraId="65DA86CC" w14:textId="77777777" w:rsidR="00F5659E" w:rsidRPr="009458B8" w:rsidRDefault="00F5659E" w:rsidP="00562EC5">
      <w:pPr>
        <w:pStyle w:val="ListParagraph"/>
        <w:numPr>
          <w:ilvl w:val="0"/>
          <w:numId w:val="23"/>
        </w:numPr>
        <w:rPr>
          <w:lang w:val="en-US"/>
        </w:rPr>
      </w:pPr>
      <w:r w:rsidRPr="009458B8">
        <w:rPr>
          <w:lang w:val="en-US"/>
        </w:rPr>
        <w:t>Limit switches was tested and adjusted if needed.</w:t>
      </w:r>
    </w:p>
    <w:p w14:paraId="0B722424" w14:textId="77777777" w:rsidR="002E10AA" w:rsidRPr="009458B8" w:rsidRDefault="002E10AA" w:rsidP="002E10AA">
      <w:pPr>
        <w:rPr>
          <w:lang w:val="en-US"/>
        </w:rPr>
      </w:pPr>
      <w:r w:rsidRPr="009458B8">
        <w:rPr>
          <w:lang w:val="en-US"/>
        </w:rPr>
        <w:t>As a last step</w:t>
      </w:r>
      <w:r w:rsidR="001C227E" w:rsidRPr="009458B8">
        <w:rPr>
          <w:lang w:val="en-US"/>
        </w:rPr>
        <w:t>,</w:t>
      </w:r>
      <w:r w:rsidRPr="009458B8">
        <w:rPr>
          <w:lang w:val="en-US"/>
        </w:rPr>
        <w:t xml:space="preserve"> a homing sequence was performed by setting the stepper open loop counter to zero at low limit disengage flank (0 to 1).</w:t>
      </w:r>
    </w:p>
    <w:p w14:paraId="0C1ABD05" w14:textId="77777777" w:rsidR="00A81E98" w:rsidRPr="009458B8" w:rsidRDefault="00A81E98">
      <w:pPr>
        <w:rPr>
          <w:rFonts w:ascii="Segoe UI Historic" w:eastAsiaTheme="majorEastAsia" w:hAnsi="Segoe UI Historic" w:cstheme="majorBidi"/>
          <w:bCs/>
          <w:i/>
          <w:sz w:val="22"/>
          <w:szCs w:val="22"/>
          <w:lang w:val="en-US"/>
        </w:rPr>
      </w:pPr>
      <w:r w:rsidRPr="009458B8">
        <w:rPr>
          <w:lang w:val="en-US"/>
        </w:rPr>
        <w:br w:type="page"/>
      </w:r>
    </w:p>
    <w:p w14:paraId="34E13F5D" w14:textId="66EC237F" w:rsidR="000237A6" w:rsidRPr="009458B8" w:rsidRDefault="000237A6" w:rsidP="0001647E">
      <w:pPr>
        <w:pStyle w:val="Heading3"/>
        <w:rPr>
          <w:lang w:val="en-US"/>
        </w:rPr>
      </w:pPr>
      <w:bookmarkStart w:id="21" w:name="_Toc59116349"/>
      <w:r w:rsidRPr="009458B8">
        <w:rPr>
          <w:lang w:val="en-US"/>
        </w:rPr>
        <w:lastRenderedPageBreak/>
        <w:t>Repeatability</w:t>
      </w:r>
      <w:bookmarkEnd w:id="21"/>
    </w:p>
    <w:p w14:paraId="404894CC" w14:textId="77777777" w:rsidR="000E209D" w:rsidRPr="009458B8" w:rsidRDefault="00131A81" w:rsidP="000237A6">
      <w:pPr>
        <w:rPr>
          <w:lang w:val="en-US"/>
        </w:rPr>
      </w:pPr>
      <w:r w:rsidRPr="009458B8">
        <w:rPr>
          <w:lang w:val="en-US"/>
        </w:rPr>
        <w:t>The repeatability was measured by moving to three different</w:t>
      </w:r>
      <w:r w:rsidR="00F5659E" w:rsidRPr="009458B8">
        <w:rPr>
          <w:lang w:val="en-US"/>
        </w:rPr>
        <w:t xml:space="preserve"> target</w:t>
      </w:r>
      <w:r w:rsidRPr="009458B8">
        <w:rPr>
          <w:lang w:val="en-US"/>
        </w:rPr>
        <w:t xml:space="preserve"> positions </w:t>
      </w:r>
      <w:r w:rsidR="00F5659E" w:rsidRPr="009458B8">
        <w:rPr>
          <w:lang w:val="en-US"/>
        </w:rPr>
        <w:t>distributed over the stroke</w:t>
      </w:r>
      <w:r w:rsidR="000E209D" w:rsidRPr="009458B8">
        <w:rPr>
          <w:lang w:val="en-US"/>
        </w:rPr>
        <w:t xml:space="preserve">, </w:t>
      </w:r>
    </w:p>
    <w:p w14:paraId="3B8130EC" w14:textId="77777777" w:rsidR="000E209D" w:rsidRPr="009458B8" w:rsidRDefault="00F5659E" w:rsidP="000E209D">
      <w:pPr>
        <w:pStyle w:val="ListParagraph"/>
        <w:numPr>
          <w:ilvl w:val="0"/>
          <w:numId w:val="24"/>
        </w:numPr>
        <w:rPr>
          <w:lang w:val="en-US"/>
        </w:rPr>
      </w:pPr>
      <w:r w:rsidRPr="009458B8">
        <w:rPr>
          <w:lang w:val="en-US"/>
        </w:rPr>
        <w:t>15mm</w:t>
      </w:r>
    </w:p>
    <w:p w14:paraId="663EAD44" w14:textId="77777777" w:rsidR="000E209D" w:rsidRPr="009458B8" w:rsidRDefault="00F5659E" w:rsidP="000E209D">
      <w:pPr>
        <w:pStyle w:val="ListParagraph"/>
        <w:numPr>
          <w:ilvl w:val="0"/>
          <w:numId w:val="24"/>
        </w:numPr>
        <w:rPr>
          <w:lang w:val="en-US"/>
        </w:rPr>
      </w:pPr>
      <w:r w:rsidRPr="009458B8">
        <w:rPr>
          <w:lang w:val="en-US"/>
        </w:rPr>
        <w:t xml:space="preserve">35mm </w:t>
      </w:r>
    </w:p>
    <w:p w14:paraId="0D89FA40" w14:textId="77777777" w:rsidR="00F5659E" w:rsidRPr="009458B8" w:rsidRDefault="00F5659E" w:rsidP="000E209D">
      <w:pPr>
        <w:pStyle w:val="ListParagraph"/>
        <w:numPr>
          <w:ilvl w:val="0"/>
          <w:numId w:val="24"/>
        </w:numPr>
        <w:rPr>
          <w:lang w:val="en-US"/>
        </w:rPr>
      </w:pPr>
      <w:r w:rsidRPr="009458B8">
        <w:rPr>
          <w:lang w:val="en-US"/>
        </w:rPr>
        <w:t xml:space="preserve">55mm </w:t>
      </w:r>
    </w:p>
    <w:p w14:paraId="015215FD" w14:textId="77777777" w:rsidR="0006681B" w:rsidRPr="009458B8" w:rsidRDefault="00F5659E" w:rsidP="000237A6">
      <w:pPr>
        <w:rPr>
          <w:lang w:val="en-US"/>
        </w:rPr>
      </w:pPr>
      <w:r w:rsidRPr="009458B8">
        <w:rPr>
          <w:lang w:val="en-US"/>
        </w:rPr>
        <w:t xml:space="preserve">Each target position was </w:t>
      </w:r>
      <w:r w:rsidR="000E209D" w:rsidRPr="009458B8">
        <w:rPr>
          <w:lang w:val="en-US"/>
        </w:rPr>
        <w:t>approach</w:t>
      </w:r>
      <w:r w:rsidR="00EE43A5" w:rsidRPr="009458B8">
        <w:rPr>
          <w:lang w:val="en-US"/>
        </w:rPr>
        <w:t xml:space="preserve">ed 10 times </w:t>
      </w:r>
      <w:r w:rsidR="000E209D" w:rsidRPr="009458B8">
        <w:rPr>
          <w:lang w:val="en-US"/>
        </w:rPr>
        <w:t>from both positive and negative direction</w:t>
      </w:r>
      <w:r w:rsidR="00E82B8B" w:rsidRPr="009458B8">
        <w:rPr>
          <w:lang w:val="en-US"/>
        </w:rPr>
        <w:t xml:space="preserve"> </w:t>
      </w:r>
      <w:r w:rsidR="00461534" w:rsidRPr="009458B8">
        <w:rPr>
          <w:lang w:val="en-US"/>
        </w:rPr>
        <w:t>from a 2mm offset</w:t>
      </w:r>
      <w:r w:rsidR="000E209D" w:rsidRPr="009458B8">
        <w:rPr>
          <w:lang w:val="en-US"/>
        </w:rPr>
        <w:t>.</w:t>
      </w:r>
      <w:r w:rsidR="0006681B" w:rsidRPr="009458B8">
        <w:rPr>
          <w:lang w:val="en-US"/>
        </w:rPr>
        <w:t xml:space="preserve"> </w:t>
      </w:r>
      <w:r w:rsidR="00D969FA" w:rsidRPr="009458B8">
        <w:rPr>
          <w:lang w:val="en-US"/>
        </w:rPr>
        <w:t>The repeatability for each position is represented by the largest difference between the positions achieved during the test.</w:t>
      </w:r>
    </w:p>
    <w:p w14:paraId="452228E2" w14:textId="77777777" w:rsidR="000237A6" w:rsidRPr="009458B8" w:rsidRDefault="000237A6" w:rsidP="0001647E">
      <w:pPr>
        <w:pStyle w:val="Heading3"/>
        <w:rPr>
          <w:lang w:val="en-US"/>
        </w:rPr>
      </w:pPr>
      <w:bookmarkStart w:id="22" w:name="_Toc59116350"/>
      <w:r w:rsidRPr="009458B8">
        <w:rPr>
          <w:lang w:val="en-US"/>
        </w:rPr>
        <w:t>Accuracy</w:t>
      </w:r>
      <w:bookmarkEnd w:id="22"/>
    </w:p>
    <w:p w14:paraId="4A8732C1" w14:textId="77777777" w:rsidR="000237A6" w:rsidRPr="009458B8" w:rsidRDefault="00461534" w:rsidP="000237A6">
      <w:pPr>
        <w:rPr>
          <w:lang w:val="en-US"/>
        </w:rPr>
      </w:pPr>
      <w:r w:rsidRPr="009458B8">
        <w:rPr>
          <w:lang w:val="en-US"/>
        </w:rPr>
        <w:t>Accuracy was measured by</w:t>
      </w:r>
      <w:r w:rsidR="002E10AA" w:rsidRPr="009458B8">
        <w:rPr>
          <w:lang w:val="en-US"/>
        </w:rPr>
        <w:t xml:space="preserve"> moving to 12 different </w:t>
      </w:r>
      <w:r w:rsidR="003113FD" w:rsidRPr="009458B8">
        <w:rPr>
          <w:lang w:val="en-US"/>
        </w:rPr>
        <w:t xml:space="preserve">target </w:t>
      </w:r>
      <w:r w:rsidR="002E10AA" w:rsidRPr="009458B8">
        <w:rPr>
          <w:lang w:val="en-US"/>
        </w:rPr>
        <w:t>position</w:t>
      </w:r>
      <w:r w:rsidR="003113FD" w:rsidRPr="009458B8">
        <w:rPr>
          <w:lang w:val="en-US"/>
        </w:rPr>
        <w:t xml:space="preserve"> distributed</w:t>
      </w:r>
      <w:r w:rsidR="002E10AA" w:rsidRPr="009458B8">
        <w:rPr>
          <w:lang w:val="en-US"/>
        </w:rPr>
        <w:t xml:space="preserve"> over the stroke </w:t>
      </w:r>
      <w:r w:rsidR="003113FD" w:rsidRPr="009458B8">
        <w:rPr>
          <w:lang w:val="en-US"/>
        </w:rPr>
        <w:t>starting at 5mm increasing with 5mm up to 60mm</w:t>
      </w:r>
      <w:r w:rsidR="002E10AA" w:rsidRPr="009458B8">
        <w:rPr>
          <w:lang w:val="en-US"/>
        </w:rPr>
        <w:t>.</w:t>
      </w:r>
      <w:r w:rsidR="003113FD" w:rsidRPr="009458B8">
        <w:rPr>
          <w:lang w:val="en-US"/>
        </w:rPr>
        <w:t xml:space="preserve"> The test was performed in both directions.</w:t>
      </w:r>
    </w:p>
    <w:p w14:paraId="3FB2F473" w14:textId="77777777" w:rsidR="00D969FA" w:rsidRPr="009458B8" w:rsidRDefault="00D969FA" w:rsidP="000237A6">
      <w:pPr>
        <w:rPr>
          <w:lang w:val="en-US"/>
        </w:rPr>
      </w:pPr>
      <w:r w:rsidRPr="009458B8">
        <w:rPr>
          <w:lang w:val="en-US"/>
        </w:rPr>
        <w:t xml:space="preserve">The </w:t>
      </w:r>
      <w:r w:rsidR="003113FD" w:rsidRPr="009458B8">
        <w:rPr>
          <w:lang w:val="en-US"/>
        </w:rPr>
        <w:t>accuracy</w:t>
      </w:r>
      <w:r w:rsidRPr="009458B8">
        <w:rPr>
          <w:lang w:val="en-US"/>
        </w:rPr>
        <w:t xml:space="preserve"> is represented by the largest difference between target po</w:t>
      </w:r>
      <w:r w:rsidR="003113FD" w:rsidRPr="009458B8">
        <w:rPr>
          <w:lang w:val="en-US"/>
        </w:rPr>
        <w:t>si</w:t>
      </w:r>
      <w:r w:rsidRPr="009458B8">
        <w:rPr>
          <w:lang w:val="en-US"/>
        </w:rPr>
        <w:t xml:space="preserve">tion and </w:t>
      </w:r>
      <w:r w:rsidR="003113FD" w:rsidRPr="009458B8">
        <w:rPr>
          <w:lang w:val="en-US"/>
        </w:rPr>
        <w:t xml:space="preserve">the actual value achieved. </w:t>
      </w:r>
    </w:p>
    <w:p w14:paraId="4F58AD8D" w14:textId="77777777" w:rsidR="000237A6" w:rsidRPr="009458B8" w:rsidRDefault="000237A6" w:rsidP="0001647E">
      <w:pPr>
        <w:pStyle w:val="Heading3"/>
        <w:rPr>
          <w:lang w:val="en-US"/>
        </w:rPr>
      </w:pPr>
      <w:bookmarkStart w:id="23" w:name="_Toc59116351"/>
      <w:r w:rsidRPr="009458B8">
        <w:rPr>
          <w:lang w:val="en-US"/>
        </w:rPr>
        <w:t xml:space="preserve">Switch </w:t>
      </w:r>
      <w:r w:rsidR="00D94F40" w:rsidRPr="009458B8">
        <w:rPr>
          <w:lang w:val="en-US"/>
        </w:rPr>
        <w:t>P</w:t>
      </w:r>
      <w:r w:rsidRPr="009458B8">
        <w:rPr>
          <w:lang w:val="en-US"/>
        </w:rPr>
        <w:t>erformance</w:t>
      </w:r>
      <w:bookmarkEnd w:id="23"/>
    </w:p>
    <w:p w14:paraId="1806E8E5" w14:textId="77777777" w:rsidR="000237A6" w:rsidRPr="009458B8" w:rsidRDefault="00750C8C" w:rsidP="000237A6">
      <w:pPr>
        <w:rPr>
          <w:lang w:val="en-US"/>
        </w:rPr>
      </w:pPr>
      <w:r w:rsidRPr="009458B8">
        <w:rPr>
          <w:lang w:val="en-US"/>
        </w:rPr>
        <w:t>The switch performance was measured by latching positions at engage/</w:t>
      </w:r>
      <w:r w:rsidR="00FA1461" w:rsidRPr="009458B8">
        <w:rPr>
          <w:lang w:val="en-US"/>
        </w:rPr>
        <w:t>disengage</w:t>
      </w:r>
      <w:r w:rsidRPr="009458B8">
        <w:rPr>
          <w:lang w:val="en-US"/>
        </w:rPr>
        <w:t xml:space="preserve"> of the switch. The switches </w:t>
      </w:r>
      <w:r w:rsidR="00FA1461" w:rsidRPr="009458B8">
        <w:rPr>
          <w:lang w:val="en-US"/>
        </w:rPr>
        <w:t>were</w:t>
      </w:r>
      <w:r w:rsidRPr="009458B8">
        <w:rPr>
          <w:lang w:val="en-US"/>
        </w:rPr>
        <w:t xml:space="preserve"> engaged and disengaged 10 times</w:t>
      </w:r>
      <w:r w:rsidR="00FA1461" w:rsidRPr="009458B8">
        <w:rPr>
          <w:lang w:val="en-US"/>
        </w:rPr>
        <w:t>.</w:t>
      </w:r>
      <w:r w:rsidRPr="009458B8">
        <w:rPr>
          <w:lang w:val="en-US"/>
        </w:rPr>
        <w:t xml:space="preserve"> </w:t>
      </w:r>
      <w:r w:rsidR="00F2728F" w:rsidRPr="009458B8">
        <w:rPr>
          <w:lang w:val="en-US"/>
        </w:rPr>
        <w:t xml:space="preserve"> The switch performance is represented by position range of latched position values</w:t>
      </w:r>
    </w:p>
    <w:p w14:paraId="5C215788" w14:textId="77777777" w:rsidR="000237A6" w:rsidRPr="009458B8" w:rsidRDefault="000237A6" w:rsidP="0001647E">
      <w:pPr>
        <w:pStyle w:val="Heading3"/>
        <w:rPr>
          <w:lang w:val="en-US"/>
        </w:rPr>
      </w:pPr>
      <w:bookmarkStart w:id="24" w:name="_Toc59116352"/>
      <w:r w:rsidRPr="009458B8">
        <w:rPr>
          <w:lang w:val="en-US"/>
        </w:rPr>
        <w:t xml:space="preserve">Resolver </w:t>
      </w:r>
      <w:r w:rsidR="00D94F40" w:rsidRPr="009458B8">
        <w:rPr>
          <w:lang w:val="en-US"/>
        </w:rPr>
        <w:t>P</w:t>
      </w:r>
      <w:r w:rsidRPr="009458B8">
        <w:rPr>
          <w:lang w:val="en-US"/>
        </w:rPr>
        <w:t>erformance</w:t>
      </w:r>
      <w:bookmarkEnd w:id="24"/>
    </w:p>
    <w:p w14:paraId="0627DB0B" w14:textId="77777777" w:rsidR="00663368" w:rsidRPr="009458B8" w:rsidRDefault="00FA1461" w:rsidP="00FA1461">
      <w:pPr>
        <w:rPr>
          <w:lang w:val="en-US"/>
        </w:rPr>
      </w:pPr>
      <w:r w:rsidRPr="009458B8">
        <w:rPr>
          <w:lang w:val="en-US"/>
        </w:rPr>
        <w:t>The resolver performance was measured at standstill at 8 different angles of the resolver (45 degree offset). This to quantify the quality of the signal for different angles of the resolver.</w:t>
      </w:r>
      <w:r w:rsidR="00F2728F" w:rsidRPr="009458B8">
        <w:rPr>
          <w:lang w:val="en-US"/>
        </w:rPr>
        <w:t xml:space="preserve"> The resolver performance is defined as the standard deviation of 75 values at each position.</w:t>
      </w:r>
    </w:p>
    <w:p w14:paraId="420AF848" w14:textId="77777777" w:rsidR="00FA1461" w:rsidRPr="009458B8" w:rsidRDefault="00FA1461" w:rsidP="00FA1461">
      <w:pPr>
        <w:pStyle w:val="Heading3"/>
        <w:rPr>
          <w:lang w:val="en-US"/>
        </w:rPr>
      </w:pPr>
      <w:bookmarkStart w:id="25" w:name="_Toc59116353"/>
      <w:r w:rsidRPr="009458B8">
        <w:rPr>
          <w:lang w:val="en-US"/>
        </w:rPr>
        <w:t xml:space="preserve">Data </w:t>
      </w:r>
      <w:r w:rsidR="00D94F40" w:rsidRPr="009458B8">
        <w:rPr>
          <w:lang w:val="en-US"/>
        </w:rPr>
        <w:t>A</w:t>
      </w:r>
      <w:r w:rsidR="006552DD" w:rsidRPr="009458B8">
        <w:rPr>
          <w:lang w:val="en-US"/>
        </w:rPr>
        <w:t>cquisition</w:t>
      </w:r>
      <w:bookmarkEnd w:id="25"/>
    </w:p>
    <w:p w14:paraId="39E3C058" w14:textId="77777777" w:rsidR="00663368" w:rsidRPr="009458B8" w:rsidRDefault="00663368" w:rsidP="00663368">
      <w:pPr>
        <w:rPr>
          <w:lang w:val="en-US"/>
        </w:rPr>
      </w:pPr>
      <w:r w:rsidRPr="009458B8">
        <w:rPr>
          <w:lang w:val="en-US"/>
        </w:rPr>
        <w:t>During the motion tests (2-5) the following data was acquired:</w:t>
      </w:r>
    </w:p>
    <w:p w14:paraId="7156AFCE" w14:textId="77777777" w:rsidR="00663368" w:rsidRPr="009458B8" w:rsidRDefault="00663368" w:rsidP="00663368">
      <w:pPr>
        <w:pStyle w:val="ListParagraph"/>
        <w:numPr>
          <w:ilvl w:val="0"/>
          <w:numId w:val="32"/>
        </w:numPr>
        <w:rPr>
          <w:lang w:val="en-US"/>
        </w:rPr>
      </w:pPr>
      <w:r w:rsidRPr="009458B8">
        <w:rPr>
          <w:lang w:val="en-US"/>
        </w:rPr>
        <w:t>ILD2300 sensor position</w:t>
      </w:r>
    </w:p>
    <w:p w14:paraId="25A368C0" w14:textId="77777777" w:rsidR="00663368" w:rsidRPr="009458B8" w:rsidRDefault="00663368" w:rsidP="00663368">
      <w:pPr>
        <w:pStyle w:val="ListParagraph"/>
        <w:numPr>
          <w:ilvl w:val="0"/>
          <w:numId w:val="32"/>
        </w:numPr>
        <w:rPr>
          <w:lang w:val="en-US"/>
        </w:rPr>
      </w:pPr>
      <w:r w:rsidRPr="009458B8">
        <w:rPr>
          <w:lang w:val="en-US"/>
        </w:rPr>
        <w:t>R11X-J10/N Resolver position</w:t>
      </w:r>
    </w:p>
    <w:p w14:paraId="08F64B6B" w14:textId="77777777" w:rsidR="00663368" w:rsidRPr="009458B8" w:rsidRDefault="00663368" w:rsidP="00663368">
      <w:pPr>
        <w:pStyle w:val="ListParagraph"/>
        <w:numPr>
          <w:ilvl w:val="0"/>
          <w:numId w:val="32"/>
        </w:numPr>
        <w:rPr>
          <w:lang w:val="en-US"/>
        </w:rPr>
      </w:pPr>
      <w:r w:rsidRPr="009458B8">
        <w:rPr>
          <w:lang w:val="en-US"/>
        </w:rPr>
        <w:t>Stepper open loop counter position</w:t>
      </w:r>
    </w:p>
    <w:p w14:paraId="6BB80E27" w14:textId="77777777" w:rsidR="00663368" w:rsidRPr="009458B8" w:rsidRDefault="00663368" w:rsidP="00663368">
      <w:pPr>
        <w:pStyle w:val="ListParagraph"/>
        <w:numPr>
          <w:ilvl w:val="0"/>
          <w:numId w:val="32"/>
        </w:numPr>
        <w:rPr>
          <w:lang w:val="en-US"/>
        </w:rPr>
      </w:pPr>
      <w:r w:rsidRPr="009458B8">
        <w:rPr>
          <w:lang w:val="en-US"/>
        </w:rPr>
        <w:t>Switch status</w:t>
      </w:r>
    </w:p>
    <w:bookmarkEnd w:id="0"/>
    <w:p w14:paraId="0F03D68C" w14:textId="491AA2D1" w:rsidR="00D94F40" w:rsidRPr="009458B8" w:rsidRDefault="0015333F" w:rsidP="008F3F0D">
      <w:pPr>
        <w:rPr>
          <w:lang w:val="en-US"/>
        </w:rPr>
      </w:pPr>
      <w:r w:rsidRPr="009458B8">
        <w:rPr>
          <w:lang w:val="en-US"/>
        </w:rPr>
        <w:t>Data was acquired with a sampling rate of 100Hz.</w:t>
      </w:r>
    </w:p>
    <w:p w14:paraId="1DE4FE20" w14:textId="74F5CF10" w:rsidR="00F369FB" w:rsidRPr="009458B8" w:rsidRDefault="00F369FB" w:rsidP="008F3F0D">
      <w:pPr>
        <w:rPr>
          <w:lang w:val="en-US"/>
        </w:rPr>
      </w:pPr>
    </w:p>
    <w:p w14:paraId="71CE86DD" w14:textId="77777777" w:rsidR="00F369FB" w:rsidRPr="009458B8" w:rsidRDefault="00F369FB">
      <w:pPr>
        <w:rPr>
          <w:rFonts w:ascii="Segoe UI Historic" w:eastAsiaTheme="majorEastAsia" w:hAnsi="Segoe UI Historic" w:cstheme="majorBidi"/>
          <w:b/>
          <w:bCs/>
          <w:sz w:val="22"/>
          <w:szCs w:val="26"/>
          <w:lang w:val="en-US"/>
        </w:rPr>
      </w:pPr>
      <w:r w:rsidRPr="009458B8">
        <w:rPr>
          <w:lang w:val="en-US"/>
        </w:rPr>
        <w:br w:type="page"/>
      </w:r>
    </w:p>
    <w:p w14:paraId="1FD2D9B6" w14:textId="0DA0EDC6" w:rsidR="00F369FB" w:rsidRPr="009458B8" w:rsidRDefault="00F369FB" w:rsidP="00F369FB">
      <w:pPr>
        <w:pStyle w:val="Heading2"/>
        <w:rPr>
          <w:lang w:val="en-US"/>
        </w:rPr>
      </w:pPr>
      <w:bookmarkStart w:id="26" w:name="_Toc59116354"/>
      <w:r w:rsidRPr="009458B8">
        <w:rPr>
          <w:lang w:val="en-US"/>
        </w:rPr>
        <w:lastRenderedPageBreak/>
        <w:t>Presentation of results</w:t>
      </w:r>
      <w:bookmarkEnd w:id="26"/>
    </w:p>
    <w:p w14:paraId="784B83D1" w14:textId="732CFC2A" w:rsidR="00F369FB" w:rsidRPr="009458B8" w:rsidRDefault="00F369FB" w:rsidP="00F369FB">
      <w:pPr>
        <w:rPr>
          <w:lang w:val="en-US"/>
        </w:rPr>
      </w:pPr>
      <w:r w:rsidRPr="009458B8">
        <w:rPr>
          <w:lang w:val="en-US"/>
        </w:rPr>
        <w:t>The results for each axis are summarized in tables. Each test, like described above, is evaluated and the status is presented in one of the following three grades:</w:t>
      </w:r>
    </w:p>
    <w:p w14:paraId="040CEFF3" w14:textId="77777777" w:rsidR="00F369FB" w:rsidRPr="009458B8" w:rsidRDefault="00F369FB" w:rsidP="00F369FB">
      <w:pPr>
        <w:rPr>
          <w:lang w:val="en-US"/>
        </w:rPr>
      </w:pPr>
    </w:p>
    <w:p w14:paraId="7F5DFD0A" w14:textId="153A2132" w:rsidR="00F369FB" w:rsidRPr="009458B8" w:rsidRDefault="00F369FB" w:rsidP="00F369FB">
      <w:pPr>
        <w:pStyle w:val="Caption"/>
        <w:keepNext/>
        <w:rPr>
          <w:lang w:val="en-US"/>
        </w:rPr>
      </w:pPr>
      <w:bookmarkStart w:id="27" w:name="_Toc59116377"/>
      <w:r w:rsidRPr="009458B8">
        <w:rPr>
          <w:lang w:val="en-US"/>
        </w:rPr>
        <w:t xml:space="preserve">Table </w:t>
      </w:r>
      <w:r w:rsidRPr="009458B8">
        <w:rPr>
          <w:lang w:val="en-US"/>
        </w:rPr>
        <w:fldChar w:fldCharType="begin"/>
      </w:r>
      <w:r w:rsidRPr="009458B8">
        <w:rPr>
          <w:lang w:val="en-US"/>
        </w:rPr>
        <w:instrText xml:space="preserve"> SEQ Table \* ARABIC </w:instrText>
      </w:r>
      <w:r w:rsidRPr="009458B8">
        <w:rPr>
          <w:lang w:val="en-US"/>
        </w:rPr>
        <w:fldChar w:fldCharType="separate"/>
      </w:r>
      <w:r w:rsidR="00A705DC" w:rsidRPr="009458B8">
        <w:rPr>
          <w:noProof/>
          <w:lang w:val="en-US"/>
        </w:rPr>
        <w:t>1</w:t>
      </w:r>
      <w:r w:rsidRPr="009458B8">
        <w:rPr>
          <w:lang w:val="en-US"/>
        </w:rPr>
        <w:fldChar w:fldCharType="end"/>
      </w:r>
      <w:r w:rsidRPr="009458B8">
        <w:rPr>
          <w:lang w:val="en-US"/>
        </w:rPr>
        <w:t>:Status</w:t>
      </w:r>
      <w:bookmarkEnd w:id="27"/>
    </w:p>
    <w:tbl>
      <w:tblPr>
        <w:tblW w:w="8354" w:type="dxa"/>
        <w:tblLook w:val="04A0" w:firstRow="1" w:lastRow="0" w:firstColumn="1" w:lastColumn="0" w:noHBand="0" w:noVBand="1"/>
      </w:tblPr>
      <w:tblGrid>
        <w:gridCol w:w="1300"/>
        <w:gridCol w:w="1300"/>
        <w:gridCol w:w="5754"/>
      </w:tblGrid>
      <w:tr w:rsidR="00F369FB" w:rsidRPr="009458B8" w14:paraId="141A4F90" w14:textId="77777777" w:rsidTr="00AE3EF9">
        <w:trPr>
          <w:trHeight w:val="340"/>
        </w:trPr>
        <w:tc>
          <w:tcPr>
            <w:tcW w:w="13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pct15" w:color="000000" w:fill="FFFFFF"/>
            <w:noWrap/>
            <w:vAlign w:val="bottom"/>
            <w:hideMark/>
          </w:tcPr>
          <w:p w14:paraId="53C15893" w14:textId="77777777" w:rsidR="00F369FB" w:rsidRPr="009458B8" w:rsidRDefault="00F369FB" w:rsidP="00AE3EF9">
            <w:pPr>
              <w:rPr>
                <w:rFonts w:ascii="Calibri" w:hAnsi="Calibri" w:cs="Calibri"/>
                <w:b/>
                <w:bCs/>
                <w:color w:val="000000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lang w:val="en-US"/>
              </w:rPr>
              <w:t> </w:t>
            </w:r>
          </w:p>
        </w:tc>
        <w:tc>
          <w:tcPr>
            <w:tcW w:w="130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pct15" w:color="000000" w:fill="FFFFFF"/>
            <w:noWrap/>
            <w:vAlign w:val="bottom"/>
            <w:hideMark/>
          </w:tcPr>
          <w:p w14:paraId="3B6FE7A1" w14:textId="77777777" w:rsidR="00F369FB" w:rsidRPr="009458B8" w:rsidRDefault="00F369FB" w:rsidP="00AE3EF9">
            <w:pPr>
              <w:rPr>
                <w:rFonts w:ascii="Calibri" w:hAnsi="Calibri" w:cs="Calibri"/>
                <w:b/>
                <w:bCs/>
                <w:color w:val="000000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lang w:val="en-US"/>
              </w:rPr>
              <w:t>Status</w:t>
            </w:r>
          </w:p>
        </w:tc>
        <w:tc>
          <w:tcPr>
            <w:tcW w:w="5754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pct15" w:color="000000" w:fill="FFFFFF"/>
            <w:noWrap/>
            <w:vAlign w:val="bottom"/>
            <w:hideMark/>
          </w:tcPr>
          <w:p w14:paraId="4F15D85D" w14:textId="77777777" w:rsidR="00F369FB" w:rsidRPr="009458B8" w:rsidRDefault="00F369FB" w:rsidP="00AE3EF9">
            <w:pPr>
              <w:rPr>
                <w:rFonts w:ascii="Calibri" w:hAnsi="Calibri" w:cs="Calibri"/>
                <w:b/>
                <w:bCs/>
                <w:color w:val="000000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lang w:val="en-US"/>
              </w:rPr>
              <w:t>Description</w:t>
            </w:r>
          </w:p>
        </w:tc>
      </w:tr>
      <w:tr w:rsidR="00F369FB" w:rsidRPr="009458B8" w14:paraId="6F07BCF4" w14:textId="77777777" w:rsidTr="00AE3EF9">
        <w:trPr>
          <w:trHeight w:val="320"/>
        </w:trPr>
        <w:tc>
          <w:tcPr>
            <w:tcW w:w="1300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000000" w:fill="FFFFFF"/>
            <w:noWrap/>
            <w:vAlign w:val="bottom"/>
            <w:hideMark/>
          </w:tcPr>
          <w:p w14:paraId="506B10BE" w14:textId="77777777" w:rsidR="00F369FB" w:rsidRPr="009458B8" w:rsidRDefault="00F369FB" w:rsidP="00AE3EF9">
            <w:pPr>
              <w:jc w:val="right"/>
              <w:rPr>
                <w:rFonts w:ascii="Calibri" w:hAnsi="Calibri" w:cs="Calibri"/>
                <w:b/>
                <w:bCs/>
                <w:color w:val="000000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lang w:val="en-US"/>
              </w:rPr>
              <w:t>1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00B050"/>
            <w:noWrap/>
            <w:vAlign w:val="bottom"/>
            <w:hideMark/>
          </w:tcPr>
          <w:p w14:paraId="366E232A" w14:textId="77777777" w:rsidR="00F369FB" w:rsidRPr="009458B8" w:rsidRDefault="00F369FB" w:rsidP="00AE3EF9">
            <w:pPr>
              <w:rPr>
                <w:rFonts w:ascii="Calibri" w:hAnsi="Calibri" w:cs="Calibri"/>
                <w:color w:val="000000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lang w:val="en-US"/>
              </w:rPr>
              <w:t>OK</w:t>
            </w:r>
          </w:p>
        </w:tc>
        <w:tc>
          <w:tcPr>
            <w:tcW w:w="5754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FFFFFF"/>
            <w:noWrap/>
            <w:vAlign w:val="bottom"/>
            <w:hideMark/>
          </w:tcPr>
          <w:p w14:paraId="3A47C971" w14:textId="77777777" w:rsidR="00F369FB" w:rsidRPr="009458B8" w:rsidRDefault="00F369FB" w:rsidP="00AE3EF9">
            <w:pPr>
              <w:rPr>
                <w:rFonts w:ascii="Calibri" w:hAnsi="Calibri" w:cs="Calibri"/>
                <w:color w:val="000000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lang w:val="en-US"/>
              </w:rPr>
              <w:t>Test result is fulfilling requirement.</w:t>
            </w:r>
          </w:p>
        </w:tc>
      </w:tr>
      <w:tr w:rsidR="00F369FB" w:rsidRPr="009458B8" w14:paraId="1E0C0099" w14:textId="77777777" w:rsidTr="00AE3EF9">
        <w:trPr>
          <w:trHeight w:val="320"/>
        </w:trPr>
        <w:tc>
          <w:tcPr>
            <w:tcW w:w="1300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000000" w:fill="FFFFFF"/>
            <w:noWrap/>
            <w:vAlign w:val="bottom"/>
            <w:hideMark/>
          </w:tcPr>
          <w:p w14:paraId="16E8D2BB" w14:textId="77777777" w:rsidR="00F369FB" w:rsidRPr="009458B8" w:rsidRDefault="00F369FB" w:rsidP="00AE3EF9">
            <w:pPr>
              <w:jc w:val="right"/>
              <w:rPr>
                <w:rFonts w:ascii="Calibri" w:hAnsi="Calibri" w:cs="Calibri"/>
                <w:b/>
                <w:bCs/>
                <w:color w:val="000000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lang w:val="en-US"/>
              </w:rPr>
              <w:t>2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FFC000"/>
            <w:noWrap/>
            <w:vAlign w:val="bottom"/>
            <w:hideMark/>
          </w:tcPr>
          <w:p w14:paraId="7CE90D99" w14:textId="77777777" w:rsidR="00F369FB" w:rsidRPr="009458B8" w:rsidRDefault="00F369FB" w:rsidP="00AE3EF9">
            <w:pPr>
              <w:rPr>
                <w:rFonts w:ascii="Calibri" w:hAnsi="Calibri" w:cs="Calibri"/>
                <w:color w:val="000000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lang w:val="en-US"/>
              </w:rPr>
              <w:t>Check</w:t>
            </w:r>
          </w:p>
        </w:tc>
        <w:tc>
          <w:tcPr>
            <w:tcW w:w="5754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FFFFFF"/>
            <w:noWrap/>
            <w:vAlign w:val="bottom"/>
            <w:hideMark/>
          </w:tcPr>
          <w:p w14:paraId="13BB933B" w14:textId="77777777" w:rsidR="00F369FB" w:rsidRPr="009458B8" w:rsidRDefault="00F369FB" w:rsidP="00AE3EF9">
            <w:pPr>
              <w:rPr>
                <w:rFonts w:ascii="Calibri" w:hAnsi="Calibri" w:cs="Calibri"/>
                <w:color w:val="000000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lang w:val="en-US"/>
              </w:rPr>
              <w:t>The test / observation needs further investigation.</w:t>
            </w:r>
          </w:p>
        </w:tc>
      </w:tr>
      <w:tr w:rsidR="00F369FB" w:rsidRPr="009458B8" w14:paraId="132E713F" w14:textId="77777777" w:rsidTr="00AE3EF9">
        <w:trPr>
          <w:trHeight w:val="340"/>
        </w:trPr>
        <w:tc>
          <w:tcPr>
            <w:tcW w:w="130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FFFFFF"/>
            <w:noWrap/>
            <w:vAlign w:val="bottom"/>
            <w:hideMark/>
          </w:tcPr>
          <w:p w14:paraId="4D7FAFF8" w14:textId="77777777" w:rsidR="00F369FB" w:rsidRPr="009458B8" w:rsidRDefault="00F369FB" w:rsidP="00AE3EF9">
            <w:pPr>
              <w:jc w:val="right"/>
              <w:rPr>
                <w:rFonts w:ascii="Calibri" w:hAnsi="Calibri" w:cs="Calibri"/>
                <w:b/>
                <w:bCs/>
                <w:color w:val="000000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lang w:val="en-US"/>
              </w:rPr>
              <w:t>3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0000"/>
            <w:noWrap/>
            <w:vAlign w:val="bottom"/>
            <w:hideMark/>
          </w:tcPr>
          <w:p w14:paraId="368E9463" w14:textId="77777777" w:rsidR="00F369FB" w:rsidRPr="009458B8" w:rsidRDefault="00F369FB" w:rsidP="00AE3EF9">
            <w:pPr>
              <w:rPr>
                <w:rFonts w:ascii="Calibri" w:hAnsi="Calibri" w:cs="Calibri"/>
                <w:color w:val="000000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lang w:val="en-US"/>
              </w:rPr>
              <w:t>Not OK</w:t>
            </w:r>
          </w:p>
        </w:tc>
        <w:tc>
          <w:tcPr>
            <w:tcW w:w="575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noWrap/>
            <w:vAlign w:val="bottom"/>
            <w:hideMark/>
          </w:tcPr>
          <w:p w14:paraId="16DF64E5" w14:textId="77777777" w:rsidR="00F369FB" w:rsidRPr="009458B8" w:rsidRDefault="00F369FB" w:rsidP="00AE3EF9">
            <w:pPr>
              <w:rPr>
                <w:rFonts w:ascii="Calibri" w:hAnsi="Calibri" w:cs="Calibri"/>
                <w:color w:val="000000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lang w:val="en-US"/>
              </w:rPr>
              <w:t>The test / observation is not fulfilling requirement.</w:t>
            </w:r>
          </w:p>
        </w:tc>
      </w:tr>
    </w:tbl>
    <w:p w14:paraId="77BB3F5F" w14:textId="77777777" w:rsidR="00F369FB" w:rsidRPr="009458B8" w:rsidRDefault="00F369FB" w:rsidP="00F369FB">
      <w:pPr>
        <w:rPr>
          <w:lang w:val="en-US"/>
        </w:rPr>
      </w:pPr>
    </w:p>
    <w:p w14:paraId="657B1645" w14:textId="77777777" w:rsidR="00F369FB" w:rsidRPr="009458B8" w:rsidRDefault="00F369FB" w:rsidP="00F369FB">
      <w:pPr>
        <w:rPr>
          <w:lang w:val="en-US"/>
        </w:rPr>
      </w:pPr>
      <w:r w:rsidRPr="009458B8">
        <w:rPr>
          <w:lang w:val="en-US"/>
        </w:rPr>
        <w:t>All raw data and more detailed reports can be found in the following git repository:</w:t>
      </w:r>
    </w:p>
    <w:p w14:paraId="08E7C285" w14:textId="2693C2B2" w:rsidR="00F369FB" w:rsidRPr="009458B8" w:rsidRDefault="00F369FB" w:rsidP="00F369FB">
      <w:pPr>
        <w:rPr>
          <w:lang w:val="en-US"/>
        </w:rPr>
      </w:pPr>
      <w:hyperlink r:id="rId11" w:history="1">
        <w:r w:rsidRPr="009458B8">
          <w:rPr>
            <w:rStyle w:val="Hyperlink"/>
            <w:rFonts w:ascii="Times New Roman" w:hAnsi="Times New Roman"/>
            <w:sz w:val="24"/>
            <w:lang w:val="en-US"/>
          </w:rPr>
          <w:t>https://github.com/anderssandstrom/ecmc_bifrost_slits_sat/tree/master/tests</w:t>
        </w:r>
      </w:hyperlink>
    </w:p>
    <w:p w14:paraId="25509E95" w14:textId="1C825C5D" w:rsidR="00F369FB" w:rsidRPr="009458B8" w:rsidRDefault="00F369FB" w:rsidP="00F369FB">
      <w:pPr>
        <w:pStyle w:val="Heading2"/>
        <w:numPr>
          <w:ilvl w:val="1"/>
          <w:numId w:val="42"/>
        </w:numPr>
        <w:rPr>
          <w:lang w:val="en-US"/>
        </w:rPr>
      </w:pPr>
      <w:bookmarkStart w:id="28" w:name="_Toc59116355"/>
      <w:r w:rsidRPr="009458B8">
        <w:rPr>
          <w:lang w:val="en-US"/>
        </w:rPr>
        <w:t>Analysis</w:t>
      </w:r>
      <w:bookmarkEnd w:id="28"/>
    </w:p>
    <w:p w14:paraId="20E08090" w14:textId="77777777" w:rsidR="00F369FB" w:rsidRPr="009458B8" w:rsidRDefault="00F369FB" w:rsidP="00F369FB">
      <w:pPr>
        <w:rPr>
          <w:lang w:val="en-US"/>
        </w:rPr>
      </w:pPr>
      <w:r w:rsidRPr="009458B8">
        <w:rPr>
          <w:lang w:val="en-US"/>
        </w:rPr>
        <w:t>Test sequence and analysis was performed/automated by python and bash scripts. The source code can be found here:</w:t>
      </w:r>
    </w:p>
    <w:p w14:paraId="5FB0E442" w14:textId="77777777" w:rsidR="00F369FB" w:rsidRPr="009458B8" w:rsidRDefault="00F369FB" w:rsidP="00F369FB">
      <w:pPr>
        <w:rPr>
          <w:lang w:val="en-US"/>
        </w:rPr>
      </w:pPr>
      <w:hyperlink r:id="rId12" w:history="1">
        <w:r w:rsidRPr="009458B8">
          <w:rPr>
            <w:rStyle w:val="Hyperlink"/>
            <w:rFonts w:ascii="Times New Roman" w:hAnsi="Times New Roman"/>
            <w:sz w:val="24"/>
            <w:lang w:val="en-US"/>
          </w:rPr>
          <w:t>https://github.com/anderssandstrom/ecmccomgui/tree/master/tools</w:t>
        </w:r>
      </w:hyperlink>
    </w:p>
    <w:p w14:paraId="214A6D63" w14:textId="77777777" w:rsidR="00BF7205" w:rsidRPr="009458B8" w:rsidRDefault="00BF7205">
      <w:pPr>
        <w:rPr>
          <w:rFonts w:ascii="Segoe UI Historic" w:eastAsiaTheme="majorEastAsia" w:hAnsi="Segoe UI Historic" w:cs="Times New Roman (Headings CS)"/>
          <w:b/>
          <w:bCs/>
          <w:caps/>
          <w:color w:val="000000" w:themeColor="text1"/>
          <w:sz w:val="26"/>
          <w:szCs w:val="28"/>
          <w:lang w:val="en-US"/>
        </w:rPr>
      </w:pPr>
      <w:r w:rsidRPr="009458B8">
        <w:rPr>
          <w:lang w:val="en-US"/>
        </w:rPr>
        <w:br w:type="page"/>
      </w:r>
    </w:p>
    <w:p w14:paraId="4C5D3655" w14:textId="7E490899" w:rsidR="00776DCF" w:rsidRPr="009458B8" w:rsidRDefault="00D94F40" w:rsidP="005F7DA5">
      <w:pPr>
        <w:pStyle w:val="Heading1"/>
        <w:rPr>
          <w:lang w:val="en-US"/>
        </w:rPr>
      </w:pPr>
      <w:bookmarkStart w:id="29" w:name="_Ref59116215"/>
      <w:bookmarkStart w:id="30" w:name="_Toc59116356"/>
      <w:r w:rsidRPr="009458B8">
        <w:rPr>
          <w:lang w:val="en-US"/>
        </w:rPr>
        <w:lastRenderedPageBreak/>
        <w:t>Results</w:t>
      </w:r>
      <w:bookmarkEnd w:id="29"/>
      <w:bookmarkEnd w:id="30"/>
    </w:p>
    <w:p w14:paraId="4C123B8C" w14:textId="74BA1C89" w:rsidR="000223C1" w:rsidRPr="009458B8" w:rsidRDefault="00D0314F" w:rsidP="00776DCF">
      <w:pPr>
        <w:pStyle w:val="Heading2"/>
        <w:rPr>
          <w:lang w:val="en-US"/>
        </w:rPr>
      </w:pPr>
      <w:bookmarkStart w:id="31" w:name="_Toc59116357"/>
      <w:r w:rsidRPr="009458B8">
        <w:rPr>
          <w:lang w:val="en-US"/>
        </w:rPr>
        <w:t>11358 Axis 1</w:t>
      </w:r>
      <w:bookmarkEnd w:id="31"/>
    </w:p>
    <w:p w14:paraId="22E5AD4E" w14:textId="77777777" w:rsidR="007D21B2" w:rsidRPr="009458B8" w:rsidRDefault="007D21B2" w:rsidP="007D21B2">
      <w:pPr>
        <w:rPr>
          <w:lang w:val="en-US"/>
        </w:rPr>
      </w:pPr>
    </w:p>
    <w:p w14:paraId="32843933" w14:textId="077A22DB" w:rsidR="007D21B2" w:rsidRPr="009458B8" w:rsidRDefault="007D21B2" w:rsidP="007D21B2">
      <w:pPr>
        <w:pStyle w:val="Caption"/>
        <w:keepNext/>
        <w:rPr>
          <w:lang w:val="en-US"/>
        </w:rPr>
      </w:pPr>
      <w:bookmarkStart w:id="32" w:name="_Toc59116378"/>
      <w:r w:rsidRPr="009458B8">
        <w:rPr>
          <w:lang w:val="en-US"/>
        </w:rPr>
        <w:t xml:space="preserve">Table </w:t>
      </w:r>
      <w:r w:rsidRPr="009458B8">
        <w:rPr>
          <w:lang w:val="en-US"/>
        </w:rPr>
        <w:fldChar w:fldCharType="begin"/>
      </w:r>
      <w:r w:rsidRPr="009458B8">
        <w:rPr>
          <w:lang w:val="en-US"/>
        </w:rPr>
        <w:instrText xml:space="preserve"> SEQ Table \* ARABIC </w:instrText>
      </w:r>
      <w:r w:rsidRPr="009458B8">
        <w:rPr>
          <w:lang w:val="en-US"/>
        </w:rPr>
        <w:fldChar w:fldCharType="separate"/>
      </w:r>
      <w:r w:rsidR="00A705DC" w:rsidRPr="009458B8">
        <w:rPr>
          <w:noProof/>
          <w:lang w:val="en-US"/>
        </w:rPr>
        <w:t>2</w:t>
      </w:r>
      <w:r w:rsidRPr="009458B8">
        <w:rPr>
          <w:lang w:val="en-US"/>
        </w:rPr>
        <w:fldChar w:fldCharType="end"/>
      </w:r>
      <w:r w:rsidRPr="009458B8">
        <w:rPr>
          <w:lang w:val="en-US"/>
        </w:rPr>
        <w:t>: Results 11358, axis</w:t>
      </w:r>
      <w:r w:rsidR="00D41902" w:rsidRPr="009458B8">
        <w:rPr>
          <w:lang w:val="en-US"/>
        </w:rPr>
        <w:t xml:space="preserve"> </w:t>
      </w:r>
      <w:r w:rsidRPr="009458B8">
        <w:rPr>
          <w:lang w:val="en-US"/>
        </w:rPr>
        <w:t>1</w:t>
      </w:r>
      <w:bookmarkEnd w:id="32"/>
    </w:p>
    <w:tbl>
      <w:tblPr>
        <w:tblW w:w="9980" w:type="dxa"/>
        <w:tblLook w:val="04A0" w:firstRow="1" w:lastRow="0" w:firstColumn="1" w:lastColumn="0" w:noHBand="0" w:noVBand="1"/>
      </w:tblPr>
      <w:tblGrid>
        <w:gridCol w:w="1082"/>
        <w:gridCol w:w="2638"/>
        <w:gridCol w:w="780"/>
        <w:gridCol w:w="780"/>
        <w:gridCol w:w="4700"/>
      </w:tblGrid>
      <w:tr w:rsidR="00776DCF" w:rsidRPr="009458B8" w14:paraId="25829B18" w14:textId="77777777" w:rsidTr="00776DCF">
        <w:trPr>
          <w:trHeight w:val="260"/>
        </w:trPr>
        <w:tc>
          <w:tcPr>
            <w:tcW w:w="372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000000" w:fill="BFBFBF"/>
            <w:noWrap/>
            <w:vAlign w:val="bottom"/>
            <w:hideMark/>
          </w:tcPr>
          <w:p w14:paraId="11C747C0" w14:textId="77777777" w:rsidR="00776DCF" w:rsidRPr="009458B8" w:rsidRDefault="00776DCF" w:rsidP="00776DCF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General Information:</w:t>
            </w:r>
          </w:p>
        </w:tc>
        <w:tc>
          <w:tcPr>
            <w:tcW w:w="78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25184DF8" w14:textId="77777777" w:rsidR="00776DCF" w:rsidRPr="009458B8" w:rsidRDefault="00776DCF" w:rsidP="00776DCF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3073E5EE" w14:textId="77777777" w:rsidR="00776DCF" w:rsidRPr="009458B8" w:rsidRDefault="00776DCF" w:rsidP="00776DCF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47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vAlign w:val="bottom"/>
            <w:hideMark/>
          </w:tcPr>
          <w:p w14:paraId="6948B632" w14:textId="77777777" w:rsidR="00776DCF" w:rsidRPr="009458B8" w:rsidRDefault="00776DCF" w:rsidP="00776DCF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776DCF" w:rsidRPr="009458B8" w14:paraId="6D15EACC" w14:textId="77777777" w:rsidTr="00776DCF">
        <w:trPr>
          <w:trHeight w:val="240"/>
        </w:trPr>
        <w:tc>
          <w:tcPr>
            <w:tcW w:w="1082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000000" w:fill="BFBFBF"/>
            <w:noWrap/>
            <w:vAlign w:val="bottom"/>
            <w:hideMark/>
          </w:tcPr>
          <w:p w14:paraId="1E84B605" w14:textId="77777777" w:rsidR="00776DCF" w:rsidRPr="009458B8" w:rsidRDefault="00776DCF" w:rsidP="00776DCF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 xml:space="preserve">Serial </w:t>
            </w:r>
            <w:proofErr w:type="spellStart"/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num</w:t>
            </w:r>
            <w:proofErr w:type="spellEnd"/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:</w:t>
            </w:r>
          </w:p>
        </w:tc>
        <w:tc>
          <w:tcPr>
            <w:tcW w:w="2638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000000" w:fill="BFBFBF"/>
            <w:vAlign w:val="bottom"/>
            <w:hideMark/>
          </w:tcPr>
          <w:p w14:paraId="6447B089" w14:textId="77777777" w:rsidR="00776DCF" w:rsidRPr="009458B8" w:rsidRDefault="00776DCF" w:rsidP="00776DCF">
            <w:pPr>
              <w:jc w:val="right"/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11358</w:t>
            </w:r>
          </w:p>
        </w:tc>
        <w:tc>
          <w:tcPr>
            <w:tcW w:w="78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2D4C65FE" w14:textId="77777777" w:rsidR="00776DCF" w:rsidRPr="009458B8" w:rsidRDefault="00776DCF" w:rsidP="00776DCF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66F17C2A" w14:textId="77777777" w:rsidR="00776DCF" w:rsidRPr="009458B8" w:rsidRDefault="00776DCF" w:rsidP="00776DCF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47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vAlign w:val="bottom"/>
            <w:hideMark/>
          </w:tcPr>
          <w:p w14:paraId="59354E9E" w14:textId="77777777" w:rsidR="00776DCF" w:rsidRPr="009458B8" w:rsidRDefault="00776DCF" w:rsidP="00776DCF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776DCF" w:rsidRPr="009458B8" w14:paraId="330136BB" w14:textId="77777777" w:rsidTr="00776DCF">
        <w:trPr>
          <w:trHeight w:val="260"/>
        </w:trPr>
        <w:tc>
          <w:tcPr>
            <w:tcW w:w="1082" w:type="dxa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shd w:val="clear" w:color="000000" w:fill="BFBFBF"/>
            <w:noWrap/>
            <w:vAlign w:val="bottom"/>
            <w:hideMark/>
          </w:tcPr>
          <w:p w14:paraId="7CDD876C" w14:textId="77777777" w:rsidR="00776DCF" w:rsidRPr="009458B8" w:rsidRDefault="00776DCF" w:rsidP="00776DCF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 xml:space="preserve">Axis </w:t>
            </w:r>
            <w:proofErr w:type="spellStart"/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num</w:t>
            </w:r>
            <w:proofErr w:type="spellEnd"/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:</w:t>
            </w:r>
          </w:p>
        </w:tc>
        <w:tc>
          <w:tcPr>
            <w:tcW w:w="263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BFBFBF"/>
            <w:vAlign w:val="bottom"/>
            <w:hideMark/>
          </w:tcPr>
          <w:p w14:paraId="59A1290D" w14:textId="77777777" w:rsidR="00776DCF" w:rsidRPr="009458B8" w:rsidRDefault="00776DCF" w:rsidP="00776DCF">
            <w:pPr>
              <w:jc w:val="right"/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1</w:t>
            </w:r>
          </w:p>
        </w:tc>
        <w:tc>
          <w:tcPr>
            <w:tcW w:w="78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16B0CA71" w14:textId="77777777" w:rsidR="00776DCF" w:rsidRPr="009458B8" w:rsidRDefault="00776DCF" w:rsidP="00776DCF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1753080D" w14:textId="77777777" w:rsidR="00776DCF" w:rsidRPr="009458B8" w:rsidRDefault="00776DCF" w:rsidP="00776DCF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47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vAlign w:val="bottom"/>
            <w:hideMark/>
          </w:tcPr>
          <w:p w14:paraId="67689AA2" w14:textId="77777777" w:rsidR="00776DCF" w:rsidRPr="009458B8" w:rsidRDefault="00776DCF" w:rsidP="00776DCF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776DCF" w:rsidRPr="009458B8" w14:paraId="0A0FB5E7" w14:textId="77777777" w:rsidTr="00776DCF">
        <w:trPr>
          <w:trHeight w:val="260"/>
        </w:trPr>
        <w:tc>
          <w:tcPr>
            <w:tcW w:w="1082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509D83C4" w14:textId="77777777" w:rsidR="00776DCF" w:rsidRPr="009458B8" w:rsidRDefault="00776DCF" w:rsidP="00776DCF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2638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45D4DC41" w14:textId="77777777" w:rsidR="00776DCF" w:rsidRPr="009458B8" w:rsidRDefault="00776DCF" w:rsidP="00776DCF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12129297" w14:textId="77777777" w:rsidR="00776DCF" w:rsidRPr="009458B8" w:rsidRDefault="00776DCF" w:rsidP="00776DCF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6D8E70B0" w14:textId="77777777" w:rsidR="00776DCF" w:rsidRPr="009458B8" w:rsidRDefault="00776DCF" w:rsidP="00776DCF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47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vAlign w:val="bottom"/>
            <w:hideMark/>
          </w:tcPr>
          <w:p w14:paraId="0C85F4DF" w14:textId="77777777" w:rsidR="00776DCF" w:rsidRPr="009458B8" w:rsidRDefault="00776DCF" w:rsidP="00776DCF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776DCF" w:rsidRPr="009458B8" w14:paraId="56B57C81" w14:textId="77777777" w:rsidTr="00776DCF">
        <w:trPr>
          <w:trHeight w:val="280"/>
        </w:trPr>
        <w:tc>
          <w:tcPr>
            <w:tcW w:w="108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17C21CD0" w14:textId="77777777" w:rsidR="00776DCF" w:rsidRPr="009458B8" w:rsidRDefault="00776DCF" w:rsidP="00776DCF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Test:</w:t>
            </w:r>
          </w:p>
        </w:tc>
        <w:tc>
          <w:tcPr>
            <w:tcW w:w="2638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0CD80C64" w14:textId="77777777" w:rsidR="00776DCF" w:rsidRPr="009458B8" w:rsidRDefault="00776DCF" w:rsidP="00776DCF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Description:</w:t>
            </w:r>
          </w:p>
        </w:tc>
        <w:tc>
          <w:tcPr>
            <w:tcW w:w="780" w:type="dxa"/>
            <w:tcBorders>
              <w:top w:val="single" w:sz="8" w:space="0" w:color="auto"/>
              <w:left w:val="nil"/>
              <w:bottom w:val="single" w:sz="8" w:space="0" w:color="auto"/>
              <w:right w:val="nil"/>
            </w:tcBorders>
            <w:shd w:val="clear" w:color="000000" w:fill="BFBFBF"/>
            <w:noWrap/>
            <w:vAlign w:val="bottom"/>
            <w:hideMark/>
          </w:tcPr>
          <w:p w14:paraId="57600DFA" w14:textId="77777777" w:rsidR="00776DCF" w:rsidRPr="009458B8" w:rsidRDefault="00776DCF" w:rsidP="00776DCF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Value</w:t>
            </w:r>
          </w:p>
        </w:tc>
        <w:tc>
          <w:tcPr>
            <w:tcW w:w="78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1B050BC3" w14:textId="77777777" w:rsidR="00776DCF" w:rsidRPr="009458B8" w:rsidRDefault="00776DCF" w:rsidP="00776DCF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Status:</w:t>
            </w:r>
          </w:p>
        </w:tc>
        <w:tc>
          <w:tcPr>
            <w:tcW w:w="470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BFBFBF"/>
            <w:vAlign w:val="bottom"/>
            <w:hideMark/>
          </w:tcPr>
          <w:p w14:paraId="2BA0E672" w14:textId="77777777" w:rsidR="00776DCF" w:rsidRPr="009458B8" w:rsidRDefault="00776DCF" w:rsidP="00776DCF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Comment:</w:t>
            </w:r>
          </w:p>
        </w:tc>
      </w:tr>
      <w:tr w:rsidR="00776DCF" w:rsidRPr="009458B8" w14:paraId="294971EC" w14:textId="77777777" w:rsidTr="00776DCF">
        <w:trPr>
          <w:trHeight w:val="260"/>
        </w:trPr>
        <w:tc>
          <w:tcPr>
            <w:tcW w:w="1082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A6A6A6"/>
            <w:noWrap/>
            <w:vAlign w:val="bottom"/>
            <w:hideMark/>
          </w:tcPr>
          <w:p w14:paraId="0B763995" w14:textId="77777777" w:rsidR="00776DCF" w:rsidRPr="009458B8" w:rsidRDefault="00776DCF" w:rsidP="00776DCF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1</w:t>
            </w:r>
          </w:p>
        </w:tc>
        <w:tc>
          <w:tcPr>
            <w:tcW w:w="2638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A6A6A6"/>
            <w:noWrap/>
            <w:vAlign w:val="center"/>
            <w:hideMark/>
          </w:tcPr>
          <w:p w14:paraId="518BBF00" w14:textId="77777777" w:rsidR="00776DCF" w:rsidRPr="009458B8" w:rsidRDefault="00776DCF" w:rsidP="00776DCF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General Inspection</w:t>
            </w:r>
          </w:p>
        </w:tc>
        <w:tc>
          <w:tcPr>
            <w:tcW w:w="780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000000" w:fill="A6A6A6"/>
            <w:noWrap/>
            <w:vAlign w:val="center"/>
            <w:hideMark/>
          </w:tcPr>
          <w:p w14:paraId="792B53D7" w14:textId="77777777" w:rsidR="00776DCF" w:rsidRPr="009458B8" w:rsidRDefault="00776DCF" w:rsidP="00776DCF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nil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000000" w:fill="A6A6A6"/>
            <w:noWrap/>
            <w:vAlign w:val="center"/>
            <w:hideMark/>
          </w:tcPr>
          <w:p w14:paraId="0E3C4E14" w14:textId="77777777" w:rsidR="00776DCF" w:rsidRPr="009458B8" w:rsidRDefault="00776DCF" w:rsidP="00776DCF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47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A6A6A6"/>
            <w:vAlign w:val="bottom"/>
            <w:hideMark/>
          </w:tcPr>
          <w:p w14:paraId="3A8C0931" w14:textId="77777777" w:rsidR="00776DCF" w:rsidRPr="009458B8" w:rsidRDefault="00776DCF" w:rsidP="00776DCF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776DCF" w:rsidRPr="009458B8" w14:paraId="0CB612CA" w14:textId="77777777" w:rsidTr="00776DCF">
        <w:trPr>
          <w:trHeight w:val="260"/>
        </w:trPr>
        <w:tc>
          <w:tcPr>
            <w:tcW w:w="1082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01A42B67" w14:textId="77777777" w:rsidR="00776DCF" w:rsidRPr="009458B8" w:rsidRDefault="00776DCF" w:rsidP="00776DCF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1.1</w:t>
            </w:r>
          </w:p>
        </w:tc>
        <w:tc>
          <w:tcPr>
            <w:tcW w:w="2638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1221B888" w14:textId="77777777" w:rsidR="00776DCF" w:rsidRPr="009458B8" w:rsidRDefault="00776DCF" w:rsidP="00776DCF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 xml:space="preserve">   Mechanical</w:t>
            </w:r>
          </w:p>
        </w:tc>
        <w:tc>
          <w:tcPr>
            <w:tcW w:w="78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32B0F008" w14:textId="77777777" w:rsidR="00776DCF" w:rsidRPr="009458B8" w:rsidRDefault="00776DCF" w:rsidP="00776DCF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48F531D8" w14:textId="77777777" w:rsidR="00776DCF" w:rsidRPr="009458B8" w:rsidRDefault="00776DCF" w:rsidP="00776DCF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47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BFBFBF"/>
            <w:vAlign w:val="bottom"/>
            <w:hideMark/>
          </w:tcPr>
          <w:p w14:paraId="0185FFE1" w14:textId="77777777" w:rsidR="00776DCF" w:rsidRPr="009458B8" w:rsidRDefault="00776DCF" w:rsidP="00776DCF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776DCF" w:rsidRPr="009458B8" w14:paraId="1776E03B" w14:textId="77777777" w:rsidTr="00776DCF">
        <w:trPr>
          <w:trHeight w:val="260"/>
        </w:trPr>
        <w:tc>
          <w:tcPr>
            <w:tcW w:w="1082" w:type="dxa"/>
            <w:tcBorders>
              <w:top w:val="nil"/>
              <w:left w:val="single" w:sz="8" w:space="0" w:color="auto"/>
              <w:bottom w:val="nil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3FFB7DC4" w14:textId="77777777" w:rsidR="00776DCF" w:rsidRPr="009458B8" w:rsidRDefault="00776DCF" w:rsidP="00776DCF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1.1.1</w:t>
            </w:r>
          </w:p>
        </w:tc>
        <w:tc>
          <w:tcPr>
            <w:tcW w:w="2638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2E1497E4" w14:textId="77777777" w:rsidR="00776DCF" w:rsidRPr="009458B8" w:rsidRDefault="00776DCF" w:rsidP="00776DCF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 xml:space="preserve">        Observations</w:t>
            </w:r>
          </w:p>
        </w:tc>
        <w:tc>
          <w:tcPr>
            <w:tcW w:w="78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6713D327" w14:textId="77777777" w:rsidR="00776DCF" w:rsidRPr="009458B8" w:rsidRDefault="00776DCF" w:rsidP="00776DCF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00B050"/>
            <w:noWrap/>
            <w:vAlign w:val="center"/>
            <w:hideMark/>
          </w:tcPr>
          <w:p w14:paraId="7E986A63" w14:textId="77777777" w:rsidR="00776DCF" w:rsidRPr="009458B8" w:rsidRDefault="00776DCF" w:rsidP="00776DCF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OK</w:t>
            </w:r>
          </w:p>
        </w:tc>
        <w:tc>
          <w:tcPr>
            <w:tcW w:w="470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38365565" w14:textId="77777777" w:rsidR="00776DCF" w:rsidRPr="009458B8" w:rsidRDefault="00776DCF" w:rsidP="00776DCF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776DCF" w:rsidRPr="009458B8" w14:paraId="51003016" w14:textId="77777777" w:rsidTr="00776DCF">
        <w:trPr>
          <w:trHeight w:val="260"/>
        </w:trPr>
        <w:tc>
          <w:tcPr>
            <w:tcW w:w="108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4684F76C" w14:textId="77777777" w:rsidR="00776DCF" w:rsidRPr="009458B8" w:rsidRDefault="00776DCF" w:rsidP="00776DCF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1.2</w:t>
            </w:r>
          </w:p>
        </w:tc>
        <w:tc>
          <w:tcPr>
            <w:tcW w:w="2638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7614C8B7" w14:textId="77777777" w:rsidR="00776DCF" w:rsidRPr="009458B8" w:rsidRDefault="00776DCF" w:rsidP="00776DCF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 xml:space="preserve">    Electrical</w:t>
            </w:r>
          </w:p>
        </w:tc>
        <w:tc>
          <w:tcPr>
            <w:tcW w:w="78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1665168F" w14:textId="77777777" w:rsidR="00776DCF" w:rsidRPr="009458B8" w:rsidRDefault="00776DCF" w:rsidP="00776DCF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3F1F2C03" w14:textId="77777777" w:rsidR="00776DCF" w:rsidRPr="009458B8" w:rsidRDefault="00776DCF" w:rsidP="00776DCF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470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BFBFBF"/>
            <w:vAlign w:val="bottom"/>
            <w:hideMark/>
          </w:tcPr>
          <w:p w14:paraId="29E8548B" w14:textId="77777777" w:rsidR="00776DCF" w:rsidRPr="009458B8" w:rsidRDefault="00776DCF" w:rsidP="00776DCF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776DCF" w:rsidRPr="009458B8" w14:paraId="7FFD4E02" w14:textId="77777777" w:rsidTr="00776DCF">
        <w:trPr>
          <w:trHeight w:val="260"/>
        </w:trPr>
        <w:tc>
          <w:tcPr>
            <w:tcW w:w="108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0F41A2CC" w14:textId="77777777" w:rsidR="00776DCF" w:rsidRPr="009458B8" w:rsidRDefault="00776DCF" w:rsidP="00776DCF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1.2.1</w:t>
            </w:r>
          </w:p>
        </w:tc>
        <w:tc>
          <w:tcPr>
            <w:tcW w:w="26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640F27AD" w14:textId="77777777" w:rsidR="00776DCF" w:rsidRPr="009458B8" w:rsidRDefault="00776DCF" w:rsidP="00776DCF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 xml:space="preserve">        Observations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34720133" w14:textId="77777777" w:rsidR="00776DCF" w:rsidRPr="009458B8" w:rsidRDefault="00776DCF" w:rsidP="00776DCF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B050"/>
            <w:noWrap/>
            <w:vAlign w:val="center"/>
            <w:hideMark/>
          </w:tcPr>
          <w:p w14:paraId="14A4C3D8" w14:textId="77777777" w:rsidR="00776DCF" w:rsidRPr="009458B8" w:rsidRDefault="00776DCF" w:rsidP="00776DCF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OK</w:t>
            </w:r>
          </w:p>
        </w:tc>
        <w:tc>
          <w:tcPr>
            <w:tcW w:w="47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0FF9DF6F" w14:textId="77777777" w:rsidR="00776DCF" w:rsidRPr="009458B8" w:rsidRDefault="00776DCF" w:rsidP="00776DCF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776DCF" w:rsidRPr="009458B8" w14:paraId="53CDDCC3" w14:textId="77777777" w:rsidTr="00776DCF">
        <w:trPr>
          <w:trHeight w:val="260"/>
        </w:trPr>
        <w:tc>
          <w:tcPr>
            <w:tcW w:w="108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33A694C5" w14:textId="77777777" w:rsidR="00776DCF" w:rsidRPr="009458B8" w:rsidRDefault="00776DCF" w:rsidP="00776DCF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1.2.2</w:t>
            </w:r>
          </w:p>
        </w:tc>
        <w:tc>
          <w:tcPr>
            <w:tcW w:w="26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18A60EBA" w14:textId="77777777" w:rsidR="00776DCF" w:rsidRPr="009458B8" w:rsidRDefault="00776DCF" w:rsidP="00776DCF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 xml:space="preserve">        Motor Phase A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358FC226" w14:textId="77777777" w:rsidR="00776DCF" w:rsidRPr="009458B8" w:rsidRDefault="00776DCF" w:rsidP="00776DCF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B050"/>
            <w:noWrap/>
            <w:vAlign w:val="center"/>
            <w:hideMark/>
          </w:tcPr>
          <w:p w14:paraId="6717F7B4" w14:textId="77777777" w:rsidR="00776DCF" w:rsidRPr="009458B8" w:rsidRDefault="00776DCF" w:rsidP="00776DCF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OK</w:t>
            </w:r>
          </w:p>
        </w:tc>
        <w:tc>
          <w:tcPr>
            <w:tcW w:w="47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1D86B4AC" w14:textId="77777777" w:rsidR="00776DCF" w:rsidRPr="009458B8" w:rsidRDefault="00776DCF" w:rsidP="00776DCF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776DCF" w:rsidRPr="009458B8" w14:paraId="46C792CC" w14:textId="77777777" w:rsidTr="00776DCF">
        <w:trPr>
          <w:trHeight w:val="260"/>
        </w:trPr>
        <w:tc>
          <w:tcPr>
            <w:tcW w:w="108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1B9AFA1C" w14:textId="77777777" w:rsidR="00776DCF" w:rsidRPr="009458B8" w:rsidRDefault="00776DCF" w:rsidP="00776DCF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1.2.3</w:t>
            </w:r>
          </w:p>
        </w:tc>
        <w:tc>
          <w:tcPr>
            <w:tcW w:w="26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2379D2C6" w14:textId="77777777" w:rsidR="00776DCF" w:rsidRPr="009458B8" w:rsidRDefault="00776DCF" w:rsidP="00776DCF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 xml:space="preserve">        Motor Phase B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1397BE2A" w14:textId="77777777" w:rsidR="00776DCF" w:rsidRPr="009458B8" w:rsidRDefault="00776DCF" w:rsidP="00776DCF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B050"/>
            <w:noWrap/>
            <w:vAlign w:val="center"/>
            <w:hideMark/>
          </w:tcPr>
          <w:p w14:paraId="3F6708A1" w14:textId="77777777" w:rsidR="00776DCF" w:rsidRPr="009458B8" w:rsidRDefault="00776DCF" w:rsidP="00776DCF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OK</w:t>
            </w:r>
          </w:p>
        </w:tc>
        <w:tc>
          <w:tcPr>
            <w:tcW w:w="47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6EC2EB3E" w14:textId="77777777" w:rsidR="00776DCF" w:rsidRPr="009458B8" w:rsidRDefault="00776DCF" w:rsidP="00776DCF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776DCF" w:rsidRPr="009458B8" w14:paraId="5E744F0D" w14:textId="77777777" w:rsidTr="00776DCF">
        <w:trPr>
          <w:trHeight w:val="260"/>
        </w:trPr>
        <w:tc>
          <w:tcPr>
            <w:tcW w:w="108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71577DE3" w14:textId="77777777" w:rsidR="00776DCF" w:rsidRPr="009458B8" w:rsidRDefault="00776DCF" w:rsidP="00776DCF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1.2.4</w:t>
            </w:r>
          </w:p>
        </w:tc>
        <w:tc>
          <w:tcPr>
            <w:tcW w:w="26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44856F3E" w14:textId="77777777" w:rsidR="00776DCF" w:rsidRPr="009458B8" w:rsidRDefault="00776DCF" w:rsidP="00776DCF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 xml:space="preserve">        Resolver Rotor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4E096814" w14:textId="77777777" w:rsidR="00776DCF" w:rsidRPr="009458B8" w:rsidRDefault="00776DCF" w:rsidP="00776DCF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B050"/>
            <w:noWrap/>
            <w:vAlign w:val="center"/>
            <w:hideMark/>
          </w:tcPr>
          <w:p w14:paraId="59EA96D7" w14:textId="77777777" w:rsidR="00776DCF" w:rsidRPr="009458B8" w:rsidRDefault="00776DCF" w:rsidP="00776DCF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OK</w:t>
            </w:r>
          </w:p>
        </w:tc>
        <w:tc>
          <w:tcPr>
            <w:tcW w:w="47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17A98C33" w14:textId="77777777" w:rsidR="00776DCF" w:rsidRPr="009458B8" w:rsidRDefault="00776DCF" w:rsidP="00776DCF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776DCF" w:rsidRPr="009458B8" w14:paraId="3034E42E" w14:textId="77777777" w:rsidTr="00776DCF">
        <w:trPr>
          <w:trHeight w:val="260"/>
        </w:trPr>
        <w:tc>
          <w:tcPr>
            <w:tcW w:w="108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2F098D5A" w14:textId="77777777" w:rsidR="00776DCF" w:rsidRPr="009458B8" w:rsidRDefault="00776DCF" w:rsidP="00776DCF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1.2.5</w:t>
            </w:r>
          </w:p>
        </w:tc>
        <w:tc>
          <w:tcPr>
            <w:tcW w:w="26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1C807131" w14:textId="77777777" w:rsidR="00776DCF" w:rsidRPr="009458B8" w:rsidRDefault="00776DCF" w:rsidP="00776DCF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 xml:space="preserve">        Resolver Sin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068320D2" w14:textId="77777777" w:rsidR="00776DCF" w:rsidRPr="009458B8" w:rsidRDefault="00776DCF" w:rsidP="00776DCF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B050"/>
            <w:noWrap/>
            <w:vAlign w:val="center"/>
            <w:hideMark/>
          </w:tcPr>
          <w:p w14:paraId="6F8EDEB8" w14:textId="77777777" w:rsidR="00776DCF" w:rsidRPr="009458B8" w:rsidRDefault="00776DCF" w:rsidP="00776DCF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OK</w:t>
            </w:r>
          </w:p>
        </w:tc>
        <w:tc>
          <w:tcPr>
            <w:tcW w:w="47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57032F28" w14:textId="77777777" w:rsidR="00776DCF" w:rsidRPr="009458B8" w:rsidRDefault="00776DCF" w:rsidP="00776DCF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776DCF" w:rsidRPr="009458B8" w14:paraId="381A75E6" w14:textId="77777777" w:rsidTr="00776DCF">
        <w:trPr>
          <w:trHeight w:val="260"/>
        </w:trPr>
        <w:tc>
          <w:tcPr>
            <w:tcW w:w="108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78227999" w14:textId="77777777" w:rsidR="00776DCF" w:rsidRPr="009458B8" w:rsidRDefault="00776DCF" w:rsidP="00776DCF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1.2.6</w:t>
            </w:r>
          </w:p>
        </w:tc>
        <w:tc>
          <w:tcPr>
            <w:tcW w:w="26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5D9FC7F5" w14:textId="77777777" w:rsidR="00776DCF" w:rsidRPr="009458B8" w:rsidRDefault="00776DCF" w:rsidP="00776DCF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 xml:space="preserve">        Resolver Cos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55C6F910" w14:textId="77777777" w:rsidR="00776DCF" w:rsidRPr="009458B8" w:rsidRDefault="00776DCF" w:rsidP="00776DCF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B050"/>
            <w:noWrap/>
            <w:vAlign w:val="center"/>
            <w:hideMark/>
          </w:tcPr>
          <w:p w14:paraId="4D4DCCB4" w14:textId="77777777" w:rsidR="00776DCF" w:rsidRPr="009458B8" w:rsidRDefault="00776DCF" w:rsidP="00776DCF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OK</w:t>
            </w:r>
          </w:p>
        </w:tc>
        <w:tc>
          <w:tcPr>
            <w:tcW w:w="47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3CB2F2D4" w14:textId="77777777" w:rsidR="00776DCF" w:rsidRPr="009458B8" w:rsidRDefault="00776DCF" w:rsidP="00776DCF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776DCF" w:rsidRPr="009458B8" w14:paraId="2FE72E4C" w14:textId="77777777" w:rsidTr="00776DCF">
        <w:trPr>
          <w:trHeight w:val="260"/>
        </w:trPr>
        <w:tc>
          <w:tcPr>
            <w:tcW w:w="108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6A29CBF3" w14:textId="77777777" w:rsidR="00776DCF" w:rsidRPr="009458B8" w:rsidRDefault="00776DCF" w:rsidP="00776DCF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1.2.7</w:t>
            </w:r>
          </w:p>
        </w:tc>
        <w:tc>
          <w:tcPr>
            <w:tcW w:w="26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6082097C" w14:textId="77777777" w:rsidR="00776DCF" w:rsidRPr="009458B8" w:rsidRDefault="00776DCF" w:rsidP="00776DCF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 xml:space="preserve">        Low Limit Switch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77B2BC93" w14:textId="77777777" w:rsidR="00776DCF" w:rsidRPr="009458B8" w:rsidRDefault="00776DCF" w:rsidP="00776DCF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B050"/>
            <w:noWrap/>
            <w:vAlign w:val="center"/>
            <w:hideMark/>
          </w:tcPr>
          <w:p w14:paraId="1EF94E23" w14:textId="77777777" w:rsidR="00776DCF" w:rsidRPr="009458B8" w:rsidRDefault="00776DCF" w:rsidP="00776DCF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OK</w:t>
            </w:r>
          </w:p>
        </w:tc>
        <w:tc>
          <w:tcPr>
            <w:tcW w:w="47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5D375C92" w14:textId="77777777" w:rsidR="00776DCF" w:rsidRPr="009458B8" w:rsidRDefault="00776DCF" w:rsidP="00776DCF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776DCF" w:rsidRPr="009458B8" w14:paraId="40E7F382" w14:textId="77777777" w:rsidTr="00776DCF">
        <w:trPr>
          <w:trHeight w:val="280"/>
        </w:trPr>
        <w:tc>
          <w:tcPr>
            <w:tcW w:w="1082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52E7EA9B" w14:textId="77777777" w:rsidR="00776DCF" w:rsidRPr="009458B8" w:rsidRDefault="00776DCF" w:rsidP="00776DCF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1.2.8</w:t>
            </w:r>
          </w:p>
        </w:tc>
        <w:tc>
          <w:tcPr>
            <w:tcW w:w="2638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262023B6" w14:textId="77777777" w:rsidR="00776DCF" w:rsidRPr="009458B8" w:rsidRDefault="00776DCF" w:rsidP="00776DCF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 xml:space="preserve">        High Limit Switch</w:t>
            </w:r>
          </w:p>
        </w:tc>
        <w:tc>
          <w:tcPr>
            <w:tcW w:w="78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3A06CA12" w14:textId="77777777" w:rsidR="00776DCF" w:rsidRPr="009458B8" w:rsidRDefault="00776DCF" w:rsidP="00776DCF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00B050"/>
            <w:noWrap/>
            <w:vAlign w:val="center"/>
            <w:hideMark/>
          </w:tcPr>
          <w:p w14:paraId="3182DCEC" w14:textId="77777777" w:rsidR="00776DCF" w:rsidRPr="009458B8" w:rsidRDefault="00776DCF" w:rsidP="00776DCF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OK</w:t>
            </w:r>
          </w:p>
        </w:tc>
        <w:tc>
          <w:tcPr>
            <w:tcW w:w="47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04620F0C" w14:textId="77777777" w:rsidR="00776DCF" w:rsidRPr="009458B8" w:rsidRDefault="00776DCF" w:rsidP="00776DCF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776DCF" w:rsidRPr="009458B8" w14:paraId="7CB06088" w14:textId="77777777" w:rsidTr="00776DCF">
        <w:trPr>
          <w:trHeight w:val="260"/>
        </w:trPr>
        <w:tc>
          <w:tcPr>
            <w:tcW w:w="1082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A6A6A6"/>
            <w:noWrap/>
            <w:vAlign w:val="bottom"/>
            <w:hideMark/>
          </w:tcPr>
          <w:p w14:paraId="1D75AC41" w14:textId="77777777" w:rsidR="00776DCF" w:rsidRPr="009458B8" w:rsidRDefault="00776DCF" w:rsidP="00776DCF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2</w:t>
            </w:r>
          </w:p>
        </w:tc>
        <w:tc>
          <w:tcPr>
            <w:tcW w:w="2638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A6A6A6"/>
            <w:noWrap/>
            <w:vAlign w:val="center"/>
            <w:hideMark/>
          </w:tcPr>
          <w:p w14:paraId="465DEDEA" w14:textId="77777777" w:rsidR="00776DCF" w:rsidRPr="009458B8" w:rsidRDefault="00776DCF" w:rsidP="00776DCF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Initial Motion Test</w:t>
            </w:r>
          </w:p>
        </w:tc>
        <w:tc>
          <w:tcPr>
            <w:tcW w:w="780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000000" w:fill="A6A6A6"/>
            <w:noWrap/>
            <w:vAlign w:val="center"/>
            <w:hideMark/>
          </w:tcPr>
          <w:p w14:paraId="1C7CFB9B" w14:textId="77777777" w:rsidR="00776DCF" w:rsidRPr="009458B8" w:rsidRDefault="00776DCF" w:rsidP="00776DCF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nil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000000" w:fill="A6A6A6"/>
            <w:noWrap/>
            <w:vAlign w:val="center"/>
            <w:hideMark/>
          </w:tcPr>
          <w:p w14:paraId="01CD3BBC" w14:textId="77777777" w:rsidR="00776DCF" w:rsidRPr="009458B8" w:rsidRDefault="00776DCF" w:rsidP="00776DCF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47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A6A6A6"/>
            <w:vAlign w:val="bottom"/>
            <w:hideMark/>
          </w:tcPr>
          <w:p w14:paraId="39794748" w14:textId="77777777" w:rsidR="00776DCF" w:rsidRPr="009458B8" w:rsidRDefault="00776DCF" w:rsidP="00776DCF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776DCF" w:rsidRPr="009458B8" w14:paraId="19B56D9E" w14:textId="77777777" w:rsidTr="00776DCF">
        <w:trPr>
          <w:trHeight w:val="520"/>
        </w:trPr>
        <w:tc>
          <w:tcPr>
            <w:tcW w:w="108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15744E46" w14:textId="77777777" w:rsidR="00776DCF" w:rsidRPr="009458B8" w:rsidRDefault="00776DCF" w:rsidP="00776DCF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2.1</w:t>
            </w:r>
          </w:p>
        </w:tc>
        <w:tc>
          <w:tcPr>
            <w:tcW w:w="26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29EB997D" w14:textId="77777777" w:rsidR="00776DCF" w:rsidRPr="009458B8" w:rsidRDefault="00776DCF" w:rsidP="00776DCF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 xml:space="preserve">    Observations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4E6C23E1" w14:textId="77777777" w:rsidR="00776DCF" w:rsidRPr="009458B8" w:rsidRDefault="00776DCF" w:rsidP="00776DCF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0000"/>
            <w:noWrap/>
            <w:vAlign w:val="center"/>
            <w:hideMark/>
          </w:tcPr>
          <w:p w14:paraId="25A955EB" w14:textId="77777777" w:rsidR="00776DCF" w:rsidRPr="009458B8" w:rsidRDefault="00776DCF" w:rsidP="00776DCF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Not OK</w:t>
            </w:r>
          </w:p>
        </w:tc>
        <w:tc>
          <w:tcPr>
            <w:tcW w:w="47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6C51D06A" w14:textId="1B33FBD1" w:rsidR="00776DCF" w:rsidRPr="009458B8" w:rsidRDefault="00776DCF" w:rsidP="00776DCF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 xml:space="preserve">Mechanical grinding noise when running. The noise is </w:t>
            </w:r>
            <w:r w:rsidR="00F445A1"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cyclical linked</w:t>
            </w: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 xml:space="preserve"> to the rotation.</w:t>
            </w:r>
          </w:p>
        </w:tc>
      </w:tr>
      <w:tr w:rsidR="00776DCF" w:rsidRPr="009458B8" w14:paraId="5330546C" w14:textId="77777777" w:rsidTr="00776DCF">
        <w:trPr>
          <w:trHeight w:val="540"/>
        </w:trPr>
        <w:tc>
          <w:tcPr>
            <w:tcW w:w="1082" w:type="dxa"/>
            <w:tcBorders>
              <w:top w:val="nil"/>
              <w:left w:val="single" w:sz="8" w:space="0" w:color="auto"/>
              <w:bottom w:val="nil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603B0AA8" w14:textId="77777777" w:rsidR="00776DCF" w:rsidRPr="009458B8" w:rsidRDefault="00776DCF" w:rsidP="00776DCF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2.1</w:t>
            </w:r>
          </w:p>
        </w:tc>
        <w:tc>
          <w:tcPr>
            <w:tcW w:w="2638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5414BB14" w14:textId="77777777" w:rsidR="00776DCF" w:rsidRPr="009458B8" w:rsidRDefault="00776DCF" w:rsidP="00776DCF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 xml:space="preserve">    Observations</w:t>
            </w:r>
          </w:p>
        </w:tc>
        <w:tc>
          <w:tcPr>
            <w:tcW w:w="78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3A59C542" w14:textId="77777777" w:rsidR="00776DCF" w:rsidRPr="009458B8" w:rsidRDefault="00776DCF" w:rsidP="00776DCF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00B050"/>
            <w:noWrap/>
            <w:vAlign w:val="center"/>
            <w:hideMark/>
          </w:tcPr>
          <w:p w14:paraId="20F14A66" w14:textId="77777777" w:rsidR="00776DCF" w:rsidRPr="009458B8" w:rsidRDefault="00776DCF" w:rsidP="00776DCF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OK</w:t>
            </w:r>
          </w:p>
        </w:tc>
        <w:tc>
          <w:tcPr>
            <w:tcW w:w="470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63BFE13A" w14:textId="77777777" w:rsidR="00776DCF" w:rsidRPr="009458B8" w:rsidRDefault="00776DCF" w:rsidP="00776DCF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Limits very close to mech stops. Readjusted both to get some more margin.</w:t>
            </w:r>
          </w:p>
        </w:tc>
      </w:tr>
      <w:tr w:rsidR="00776DCF" w:rsidRPr="009458B8" w14:paraId="7BA38CB0" w14:textId="77777777" w:rsidTr="00776DCF">
        <w:trPr>
          <w:trHeight w:val="280"/>
        </w:trPr>
        <w:tc>
          <w:tcPr>
            <w:tcW w:w="108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A6A6A6"/>
            <w:noWrap/>
            <w:vAlign w:val="bottom"/>
            <w:hideMark/>
          </w:tcPr>
          <w:p w14:paraId="002391B9" w14:textId="77777777" w:rsidR="00776DCF" w:rsidRPr="009458B8" w:rsidRDefault="00776DCF" w:rsidP="00776DCF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2638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000000" w:fill="A6A6A6"/>
            <w:vAlign w:val="center"/>
            <w:hideMark/>
          </w:tcPr>
          <w:p w14:paraId="6F9A1B8E" w14:textId="77777777" w:rsidR="00776DCF" w:rsidRPr="009458B8" w:rsidRDefault="00776DCF" w:rsidP="00776DCF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Motion Performance</w:t>
            </w:r>
          </w:p>
        </w:tc>
        <w:tc>
          <w:tcPr>
            <w:tcW w:w="780" w:type="dxa"/>
            <w:tcBorders>
              <w:top w:val="single" w:sz="8" w:space="0" w:color="auto"/>
              <w:left w:val="nil"/>
              <w:bottom w:val="single" w:sz="8" w:space="0" w:color="auto"/>
              <w:right w:val="nil"/>
            </w:tcBorders>
            <w:shd w:val="clear" w:color="000000" w:fill="A6A6A6"/>
            <w:noWrap/>
            <w:vAlign w:val="center"/>
            <w:hideMark/>
          </w:tcPr>
          <w:p w14:paraId="061FFD05" w14:textId="77777777" w:rsidR="00776DCF" w:rsidRPr="009458B8" w:rsidRDefault="00776DCF" w:rsidP="00776DCF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µm</w:t>
            </w:r>
          </w:p>
        </w:tc>
        <w:tc>
          <w:tcPr>
            <w:tcW w:w="78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000000" w:fill="A6A6A6"/>
            <w:noWrap/>
            <w:vAlign w:val="center"/>
            <w:hideMark/>
          </w:tcPr>
          <w:p w14:paraId="143A5002" w14:textId="77777777" w:rsidR="00776DCF" w:rsidRPr="009458B8" w:rsidRDefault="00776DCF" w:rsidP="00776DCF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470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A6A6A6"/>
            <w:vAlign w:val="bottom"/>
            <w:hideMark/>
          </w:tcPr>
          <w:p w14:paraId="1C1C1021" w14:textId="77777777" w:rsidR="00776DCF" w:rsidRPr="009458B8" w:rsidRDefault="00776DCF" w:rsidP="00776DCF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776DCF" w:rsidRPr="009458B8" w14:paraId="742DE0BF" w14:textId="77777777" w:rsidTr="00BD6E35">
        <w:trPr>
          <w:trHeight w:val="674"/>
        </w:trPr>
        <w:tc>
          <w:tcPr>
            <w:tcW w:w="1082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4C593FD0" w14:textId="77777777" w:rsidR="00776DCF" w:rsidRPr="009458B8" w:rsidRDefault="00776DCF" w:rsidP="00776DCF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3</w:t>
            </w:r>
          </w:p>
        </w:tc>
        <w:tc>
          <w:tcPr>
            <w:tcW w:w="2638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16F1DC6A" w14:textId="77777777" w:rsidR="00776DCF" w:rsidRPr="009458B8" w:rsidRDefault="00776DCF" w:rsidP="00776DCF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Repeatability</w:t>
            </w:r>
          </w:p>
        </w:tc>
        <w:tc>
          <w:tcPr>
            <w:tcW w:w="780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000000" w:fill="00B050"/>
            <w:noWrap/>
            <w:vAlign w:val="center"/>
            <w:hideMark/>
          </w:tcPr>
          <w:p w14:paraId="57A19DC8" w14:textId="77777777" w:rsidR="00776DCF" w:rsidRPr="009458B8" w:rsidRDefault="00776DCF" w:rsidP="00776DCF">
            <w:pPr>
              <w:jc w:val="right"/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6,3</w:t>
            </w:r>
          </w:p>
        </w:tc>
        <w:tc>
          <w:tcPr>
            <w:tcW w:w="780" w:type="dxa"/>
            <w:tcBorders>
              <w:top w:val="nil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000000" w:fill="00B050"/>
            <w:noWrap/>
            <w:vAlign w:val="center"/>
            <w:hideMark/>
          </w:tcPr>
          <w:p w14:paraId="6E2EE23C" w14:textId="77777777" w:rsidR="00776DCF" w:rsidRPr="009458B8" w:rsidRDefault="00776DCF" w:rsidP="00776DCF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OK</w:t>
            </w:r>
          </w:p>
        </w:tc>
        <w:tc>
          <w:tcPr>
            <w:tcW w:w="47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17AA1D2C" w14:textId="54C78602" w:rsidR="00776DCF" w:rsidRPr="009458B8" w:rsidRDefault="00776DCF" w:rsidP="00776DCF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 xml:space="preserve">The repeatability is better than the accuracy of the IDL2300 sensor. Measurements with the resolver indicate that the </w:t>
            </w:r>
            <w:r w:rsidR="00BD6E35"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repeatability</w:t>
            </w: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 xml:space="preserve"> is in the range of +- 1 micrometer</w:t>
            </w:r>
          </w:p>
        </w:tc>
      </w:tr>
      <w:tr w:rsidR="00776DCF" w:rsidRPr="009458B8" w14:paraId="10C76FD7" w14:textId="77777777" w:rsidTr="00BD6E35">
        <w:trPr>
          <w:trHeight w:val="699"/>
        </w:trPr>
        <w:tc>
          <w:tcPr>
            <w:tcW w:w="1082" w:type="dxa"/>
            <w:tcBorders>
              <w:top w:val="single" w:sz="4" w:space="0" w:color="auto"/>
              <w:left w:val="single" w:sz="8" w:space="0" w:color="auto"/>
              <w:bottom w:val="nil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1F13EF55" w14:textId="77777777" w:rsidR="00776DCF" w:rsidRPr="009458B8" w:rsidRDefault="00776DCF" w:rsidP="00776DCF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4</w:t>
            </w:r>
          </w:p>
        </w:tc>
        <w:tc>
          <w:tcPr>
            <w:tcW w:w="2638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5AD151BD" w14:textId="77777777" w:rsidR="00776DCF" w:rsidRPr="009458B8" w:rsidRDefault="00776DCF" w:rsidP="00776DCF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Accuracy</w:t>
            </w: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00B050"/>
            <w:noWrap/>
            <w:vAlign w:val="center"/>
            <w:hideMark/>
          </w:tcPr>
          <w:p w14:paraId="2B39B2E7" w14:textId="77777777" w:rsidR="00776DCF" w:rsidRPr="009458B8" w:rsidRDefault="00776DCF" w:rsidP="00776DCF">
            <w:pPr>
              <w:jc w:val="right"/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42</w:t>
            </w: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000000" w:fill="00B050"/>
            <w:noWrap/>
            <w:vAlign w:val="center"/>
            <w:hideMark/>
          </w:tcPr>
          <w:p w14:paraId="5F910954" w14:textId="77777777" w:rsidR="00776DCF" w:rsidRPr="009458B8" w:rsidRDefault="00776DCF" w:rsidP="00776DCF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OK</w:t>
            </w:r>
          </w:p>
        </w:tc>
        <w:tc>
          <w:tcPr>
            <w:tcW w:w="4700" w:type="dxa"/>
            <w:tcBorders>
              <w:top w:val="single" w:sz="4" w:space="0" w:color="auto"/>
              <w:left w:val="nil"/>
              <w:bottom w:val="nil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5A1FCB4F" w14:textId="59134E04" w:rsidR="00776DCF" w:rsidRPr="009458B8" w:rsidRDefault="00776DCF" w:rsidP="00776DCF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 xml:space="preserve">Probably accuracy can be even higher if the </w:t>
            </w:r>
            <w:r w:rsidR="00BD6E35"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scaling</w:t>
            </w: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 xml:space="preserve"> </w:t>
            </w:r>
            <w:r w:rsidR="00BD6E35"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is</w:t>
            </w: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 xml:space="preserve"> tuned vs the IDL2300.  Since the requirement is satisfied no </w:t>
            </w:r>
            <w:r w:rsidR="00BD6E35"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further</w:t>
            </w: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 xml:space="preserve"> tuning was </w:t>
            </w:r>
            <w:r w:rsidR="00BD6E35"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performed</w:t>
            </w: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.</w:t>
            </w:r>
          </w:p>
        </w:tc>
      </w:tr>
      <w:tr w:rsidR="00776DCF" w:rsidRPr="009458B8" w14:paraId="30F4ED36" w14:textId="77777777" w:rsidTr="00776DCF">
        <w:trPr>
          <w:trHeight w:val="260"/>
        </w:trPr>
        <w:tc>
          <w:tcPr>
            <w:tcW w:w="108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A6A6A6"/>
            <w:noWrap/>
            <w:vAlign w:val="bottom"/>
            <w:hideMark/>
          </w:tcPr>
          <w:p w14:paraId="4E1A5249" w14:textId="77777777" w:rsidR="00776DCF" w:rsidRPr="009458B8" w:rsidRDefault="00776DCF" w:rsidP="00776DCF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 xml:space="preserve">5. </w:t>
            </w:r>
          </w:p>
        </w:tc>
        <w:tc>
          <w:tcPr>
            <w:tcW w:w="2638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000000" w:fill="A6A6A6"/>
            <w:noWrap/>
            <w:vAlign w:val="center"/>
            <w:hideMark/>
          </w:tcPr>
          <w:p w14:paraId="62D3A9C9" w14:textId="77777777" w:rsidR="00776DCF" w:rsidRPr="009458B8" w:rsidRDefault="00776DCF" w:rsidP="00776DCF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Switch Performance</w:t>
            </w:r>
          </w:p>
        </w:tc>
        <w:tc>
          <w:tcPr>
            <w:tcW w:w="78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000000" w:fill="A6A6A6"/>
            <w:noWrap/>
            <w:vAlign w:val="center"/>
            <w:hideMark/>
          </w:tcPr>
          <w:p w14:paraId="6D257A1B" w14:textId="77777777" w:rsidR="00776DCF" w:rsidRPr="009458B8" w:rsidRDefault="00776DCF" w:rsidP="00776DCF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µm</w:t>
            </w:r>
          </w:p>
        </w:tc>
        <w:tc>
          <w:tcPr>
            <w:tcW w:w="78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000000" w:fill="A6A6A6"/>
            <w:noWrap/>
            <w:vAlign w:val="center"/>
            <w:hideMark/>
          </w:tcPr>
          <w:p w14:paraId="51CA41D6" w14:textId="77777777" w:rsidR="00776DCF" w:rsidRPr="009458B8" w:rsidRDefault="00776DCF" w:rsidP="00776DCF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470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A6A6A6"/>
            <w:vAlign w:val="bottom"/>
            <w:hideMark/>
          </w:tcPr>
          <w:p w14:paraId="574C9B76" w14:textId="77777777" w:rsidR="00776DCF" w:rsidRPr="009458B8" w:rsidRDefault="00776DCF" w:rsidP="00776DCF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776DCF" w:rsidRPr="009458B8" w14:paraId="2C4B9541" w14:textId="77777777" w:rsidTr="00776DCF">
        <w:trPr>
          <w:trHeight w:val="240"/>
        </w:trPr>
        <w:tc>
          <w:tcPr>
            <w:tcW w:w="108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3F3D074F" w14:textId="77777777" w:rsidR="00776DCF" w:rsidRPr="009458B8" w:rsidRDefault="00776DCF" w:rsidP="00776DCF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5.1</w:t>
            </w:r>
          </w:p>
        </w:tc>
        <w:tc>
          <w:tcPr>
            <w:tcW w:w="26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234E419C" w14:textId="77777777" w:rsidR="00776DCF" w:rsidRPr="009458B8" w:rsidRDefault="00776DCF" w:rsidP="00776DCF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 xml:space="preserve">    Low Limit Engage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00B050"/>
            <w:noWrap/>
            <w:vAlign w:val="center"/>
            <w:hideMark/>
          </w:tcPr>
          <w:p w14:paraId="0C37C455" w14:textId="77777777" w:rsidR="00776DCF" w:rsidRPr="009458B8" w:rsidRDefault="00776DCF" w:rsidP="00776DCF">
            <w:pPr>
              <w:jc w:val="right"/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40</w:t>
            </w:r>
          </w:p>
        </w:tc>
        <w:tc>
          <w:tcPr>
            <w:tcW w:w="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00B050"/>
            <w:noWrap/>
            <w:vAlign w:val="center"/>
            <w:hideMark/>
          </w:tcPr>
          <w:p w14:paraId="5273AF5E" w14:textId="77777777" w:rsidR="00776DCF" w:rsidRPr="009458B8" w:rsidRDefault="00776DCF" w:rsidP="00776DCF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OK</w:t>
            </w:r>
          </w:p>
        </w:tc>
        <w:tc>
          <w:tcPr>
            <w:tcW w:w="47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3B1B95B8" w14:textId="77777777" w:rsidR="00776DCF" w:rsidRPr="009458B8" w:rsidRDefault="00776DCF" w:rsidP="00776DCF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776DCF" w:rsidRPr="009458B8" w14:paraId="016CF4F1" w14:textId="77777777" w:rsidTr="00776DCF">
        <w:trPr>
          <w:trHeight w:val="240"/>
        </w:trPr>
        <w:tc>
          <w:tcPr>
            <w:tcW w:w="108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6AA9972F" w14:textId="77777777" w:rsidR="00776DCF" w:rsidRPr="009458B8" w:rsidRDefault="00776DCF" w:rsidP="00776DCF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5.2</w:t>
            </w:r>
          </w:p>
        </w:tc>
        <w:tc>
          <w:tcPr>
            <w:tcW w:w="26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0719C53D" w14:textId="77777777" w:rsidR="00776DCF" w:rsidRPr="009458B8" w:rsidRDefault="00776DCF" w:rsidP="00776DCF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 xml:space="preserve">    Low Limit Disengage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00B050"/>
            <w:noWrap/>
            <w:vAlign w:val="center"/>
            <w:hideMark/>
          </w:tcPr>
          <w:p w14:paraId="02B05C80" w14:textId="77777777" w:rsidR="00776DCF" w:rsidRPr="009458B8" w:rsidRDefault="00776DCF" w:rsidP="00776DCF">
            <w:pPr>
              <w:jc w:val="right"/>
              <w:rPr>
                <w:rFonts w:ascii="Calibri" w:hAnsi="Calibri" w:cs="Calibri"/>
                <w:i/>
                <w:i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i/>
                <w:iCs/>
                <w:color w:val="000000"/>
                <w:sz w:val="18"/>
                <w:szCs w:val="18"/>
                <w:lang w:val="en-US"/>
              </w:rPr>
              <w:t>10</w:t>
            </w:r>
          </w:p>
        </w:tc>
        <w:tc>
          <w:tcPr>
            <w:tcW w:w="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00B050"/>
            <w:noWrap/>
            <w:vAlign w:val="center"/>
            <w:hideMark/>
          </w:tcPr>
          <w:p w14:paraId="42D95BD6" w14:textId="77777777" w:rsidR="00776DCF" w:rsidRPr="009458B8" w:rsidRDefault="00776DCF" w:rsidP="00776DCF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OK</w:t>
            </w:r>
          </w:p>
        </w:tc>
        <w:tc>
          <w:tcPr>
            <w:tcW w:w="47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27A50992" w14:textId="77777777" w:rsidR="00776DCF" w:rsidRPr="009458B8" w:rsidRDefault="00776DCF" w:rsidP="00776DCF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776DCF" w:rsidRPr="009458B8" w14:paraId="620A2DB0" w14:textId="77777777" w:rsidTr="00776DCF">
        <w:trPr>
          <w:trHeight w:val="240"/>
        </w:trPr>
        <w:tc>
          <w:tcPr>
            <w:tcW w:w="1082" w:type="dxa"/>
            <w:tcBorders>
              <w:top w:val="nil"/>
              <w:left w:val="single" w:sz="8" w:space="0" w:color="auto"/>
              <w:bottom w:val="nil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4BFD7F4B" w14:textId="77777777" w:rsidR="00776DCF" w:rsidRPr="009458B8" w:rsidRDefault="00776DCF" w:rsidP="00776DCF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5.3</w:t>
            </w:r>
          </w:p>
        </w:tc>
        <w:tc>
          <w:tcPr>
            <w:tcW w:w="2638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57092D7F" w14:textId="77777777" w:rsidR="00776DCF" w:rsidRPr="009458B8" w:rsidRDefault="00776DCF" w:rsidP="00776DCF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 xml:space="preserve">    High Limit Engage</w:t>
            </w:r>
          </w:p>
        </w:tc>
        <w:tc>
          <w:tcPr>
            <w:tcW w:w="780" w:type="dxa"/>
            <w:tcBorders>
              <w:top w:val="nil"/>
              <w:left w:val="nil"/>
              <w:bottom w:val="nil"/>
              <w:right w:val="nil"/>
            </w:tcBorders>
            <w:shd w:val="clear" w:color="000000" w:fill="00B050"/>
            <w:noWrap/>
            <w:vAlign w:val="center"/>
            <w:hideMark/>
          </w:tcPr>
          <w:p w14:paraId="162350DC" w14:textId="77777777" w:rsidR="00776DCF" w:rsidRPr="009458B8" w:rsidRDefault="00776DCF" w:rsidP="00776DCF">
            <w:pPr>
              <w:jc w:val="right"/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10</w:t>
            </w:r>
          </w:p>
        </w:tc>
        <w:tc>
          <w:tcPr>
            <w:tcW w:w="78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000000" w:fill="00B050"/>
            <w:noWrap/>
            <w:vAlign w:val="center"/>
            <w:hideMark/>
          </w:tcPr>
          <w:p w14:paraId="63E1B4BA" w14:textId="77777777" w:rsidR="00776DCF" w:rsidRPr="009458B8" w:rsidRDefault="00776DCF" w:rsidP="00776DCF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OK</w:t>
            </w:r>
          </w:p>
        </w:tc>
        <w:tc>
          <w:tcPr>
            <w:tcW w:w="470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64DF353C" w14:textId="77777777" w:rsidR="00776DCF" w:rsidRPr="009458B8" w:rsidRDefault="00776DCF" w:rsidP="00776DCF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776DCF" w:rsidRPr="009458B8" w14:paraId="3D49CB91" w14:textId="77777777" w:rsidTr="00776DCF">
        <w:trPr>
          <w:trHeight w:val="260"/>
        </w:trPr>
        <w:tc>
          <w:tcPr>
            <w:tcW w:w="1082" w:type="dxa"/>
            <w:tcBorders>
              <w:top w:val="single" w:sz="4" w:space="0" w:color="auto"/>
              <w:left w:val="single" w:sz="8" w:space="0" w:color="auto"/>
              <w:bottom w:val="nil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3B87B28C" w14:textId="77777777" w:rsidR="00776DCF" w:rsidRPr="009458B8" w:rsidRDefault="00776DCF" w:rsidP="00776DCF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5.4</w:t>
            </w:r>
          </w:p>
        </w:tc>
        <w:tc>
          <w:tcPr>
            <w:tcW w:w="2638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5FD97721" w14:textId="77777777" w:rsidR="00776DCF" w:rsidRPr="009458B8" w:rsidRDefault="00776DCF" w:rsidP="00776DCF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 xml:space="preserve">    High Limit Disengage</w:t>
            </w: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00B050"/>
            <w:noWrap/>
            <w:vAlign w:val="center"/>
            <w:hideMark/>
          </w:tcPr>
          <w:p w14:paraId="34BC17C3" w14:textId="77777777" w:rsidR="00776DCF" w:rsidRPr="009458B8" w:rsidRDefault="00776DCF" w:rsidP="00776DCF">
            <w:pPr>
              <w:jc w:val="right"/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20</w:t>
            </w: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000000" w:fill="00B050"/>
            <w:noWrap/>
            <w:vAlign w:val="center"/>
            <w:hideMark/>
          </w:tcPr>
          <w:p w14:paraId="2EE86776" w14:textId="77777777" w:rsidR="00776DCF" w:rsidRPr="009458B8" w:rsidRDefault="00776DCF" w:rsidP="00776DCF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OK</w:t>
            </w:r>
          </w:p>
        </w:tc>
        <w:tc>
          <w:tcPr>
            <w:tcW w:w="4700" w:type="dxa"/>
            <w:tcBorders>
              <w:top w:val="single" w:sz="4" w:space="0" w:color="auto"/>
              <w:left w:val="nil"/>
              <w:bottom w:val="nil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24D5E89E" w14:textId="77777777" w:rsidR="00776DCF" w:rsidRPr="009458B8" w:rsidRDefault="00776DCF" w:rsidP="00776DCF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776DCF" w:rsidRPr="009458B8" w14:paraId="58220DA2" w14:textId="77777777" w:rsidTr="00776DCF">
        <w:trPr>
          <w:trHeight w:val="280"/>
        </w:trPr>
        <w:tc>
          <w:tcPr>
            <w:tcW w:w="108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53134F2B" w14:textId="77777777" w:rsidR="00776DCF" w:rsidRPr="009458B8" w:rsidRDefault="00776DCF" w:rsidP="00776DCF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6</w:t>
            </w:r>
          </w:p>
        </w:tc>
        <w:tc>
          <w:tcPr>
            <w:tcW w:w="2638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26D10821" w14:textId="77777777" w:rsidR="00776DCF" w:rsidRPr="009458B8" w:rsidRDefault="00776DCF" w:rsidP="00776DCF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Resolver Performance</w:t>
            </w:r>
          </w:p>
        </w:tc>
        <w:tc>
          <w:tcPr>
            <w:tcW w:w="780" w:type="dxa"/>
            <w:tcBorders>
              <w:top w:val="single" w:sz="8" w:space="0" w:color="auto"/>
              <w:left w:val="nil"/>
              <w:bottom w:val="single" w:sz="8" w:space="0" w:color="auto"/>
              <w:right w:val="nil"/>
            </w:tcBorders>
            <w:shd w:val="clear" w:color="000000" w:fill="00B050"/>
            <w:noWrap/>
            <w:vAlign w:val="center"/>
            <w:hideMark/>
          </w:tcPr>
          <w:p w14:paraId="3C3195DB" w14:textId="77777777" w:rsidR="00776DCF" w:rsidRPr="009458B8" w:rsidRDefault="00776DCF" w:rsidP="00776DCF">
            <w:pPr>
              <w:jc w:val="right"/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20</w:t>
            </w:r>
          </w:p>
        </w:tc>
        <w:tc>
          <w:tcPr>
            <w:tcW w:w="78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000000" w:fill="00B050"/>
            <w:noWrap/>
            <w:vAlign w:val="center"/>
            <w:hideMark/>
          </w:tcPr>
          <w:p w14:paraId="554ED16B" w14:textId="77777777" w:rsidR="00776DCF" w:rsidRPr="009458B8" w:rsidRDefault="00776DCF" w:rsidP="00776DCF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OK</w:t>
            </w:r>
          </w:p>
        </w:tc>
        <w:tc>
          <w:tcPr>
            <w:tcW w:w="470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4BC4CE10" w14:textId="77777777" w:rsidR="00776DCF" w:rsidRPr="009458B8" w:rsidRDefault="00776DCF" w:rsidP="00776DCF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Variations over 1 turn</w:t>
            </w:r>
          </w:p>
        </w:tc>
      </w:tr>
    </w:tbl>
    <w:p w14:paraId="13C2CC2C" w14:textId="77777777" w:rsidR="000223C1" w:rsidRPr="009458B8" w:rsidRDefault="000223C1" w:rsidP="009B4BE4">
      <w:pPr>
        <w:rPr>
          <w:lang w:val="en-US"/>
        </w:rPr>
      </w:pPr>
    </w:p>
    <w:p w14:paraId="1107BA82" w14:textId="2046C3C9" w:rsidR="0078563E" w:rsidRPr="009458B8" w:rsidRDefault="000223C1">
      <w:pPr>
        <w:rPr>
          <w:lang w:val="en-US"/>
        </w:rPr>
      </w:pPr>
      <w:r w:rsidRPr="009458B8">
        <w:rPr>
          <w:lang w:val="en-US"/>
        </w:rPr>
        <w:t>Detailed report</w:t>
      </w:r>
      <w:r w:rsidR="00776DCF" w:rsidRPr="009458B8">
        <w:rPr>
          <w:lang w:val="en-US"/>
        </w:rPr>
        <w:t xml:space="preserve"> and raw</w:t>
      </w:r>
      <w:r w:rsidR="00C81363" w:rsidRPr="009458B8">
        <w:rPr>
          <w:lang w:val="en-US"/>
        </w:rPr>
        <w:t xml:space="preserve"> </w:t>
      </w:r>
      <w:r w:rsidR="00776DCF" w:rsidRPr="009458B8">
        <w:rPr>
          <w:lang w:val="en-US"/>
        </w:rPr>
        <w:t>data</w:t>
      </w:r>
      <w:r w:rsidRPr="009458B8">
        <w:rPr>
          <w:lang w:val="en-US"/>
        </w:rPr>
        <w:t xml:space="preserve">: </w:t>
      </w:r>
      <w:hyperlink r:id="rId13" w:history="1">
        <w:r w:rsidRPr="009458B8">
          <w:rPr>
            <w:rStyle w:val="Hyperlink"/>
            <w:rFonts w:ascii="Times New Roman" w:hAnsi="Times New Roman"/>
            <w:sz w:val="24"/>
            <w:lang w:val="en-US"/>
          </w:rPr>
          <w:t>https://github.com/anderssandstrom/ecmc_bifrost_slits_sat/blob/master/tests/11358/axis1/report.md</w:t>
        </w:r>
      </w:hyperlink>
      <w:r w:rsidR="0078563E" w:rsidRPr="009458B8">
        <w:rPr>
          <w:lang w:val="en-US"/>
        </w:rPr>
        <w:br w:type="page"/>
      </w:r>
    </w:p>
    <w:p w14:paraId="6DB62212" w14:textId="57C154CB" w:rsidR="007D21B2" w:rsidRPr="009458B8" w:rsidRDefault="0078563E" w:rsidP="00A705DC">
      <w:pPr>
        <w:pStyle w:val="Heading2"/>
        <w:rPr>
          <w:lang w:val="en-US"/>
        </w:rPr>
      </w:pPr>
      <w:bookmarkStart w:id="33" w:name="_Toc59116358"/>
      <w:r w:rsidRPr="009458B8">
        <w:rPr>
          <w:lang w:val="en-US"/>
        </w:rPr>
        <w:lastRenderedPageBreak/>
        <w:t>11358 Axis 2</w:t>
      </w:r>
      <w:bookmarkEnd w:id="33"/>
    </w:p>
    <w:p w14:paraId="38E02F2E" w14:textId="2EDED6B3" w:rsidR="00A705DC" w:rsidRPr="009458B8" w:rsidRDefault="00A705DC" w:rsidP="00A705DC">
      <w:pPr>
        <w:pStyle w:val="Caption"/>
        <w:keepNext/>
        <w:rPr>
          <w:lang w:val="en-US"/>
        </w:rPr>
      </w:pPr>
      <w:bookmarkStart w:id="34" w:name="_Toc59116379"/>
      <w:r w:rsidRPr="009458B8">
        <w:rPr>
          <w:lang w:val="en-US"/>
        </w:rPr>
        <w:t xml:space="preserve">Table </w:t>
      </w:r>
      <w:r w:rsidRPr="009458B8">
        <w:rPr>
          <w:lang w:val="en-US"/>
        </w:rPr>
        <w:fldChar w:fldCharType="begin"/>
      </w:r>
      <w:r w:rsidRPr="009458B8">
        <w:rPr>
          <w:lang w:val="en-US"/>
        </w:rPr>
        <w:instrText xml:space="preserve"> SEQ Table \* ARABIC </w:instrText>
      </w:r>
      <w:r w:rsidRPr="009458B8">
        <w:rPr>
          <w:lang w:val="en-US"/>
        </w:rPr>
        <w:fldChar w:fldCharType="separate"/>
      </w:r>
      <w:r w:rsidRPr="009458B8">
        <w:rPr>
          <w:noProof/>
          <w:lang w:val="en-US"/>
        </w:rPr>
        <w:t>4</w:t>
      </w:r>
      <w:r w:rsidRPr="009458B8">
        <w:rPr>
          <w:lang w:val="en-US"/>
        </w:rPr>
        <w:fldChar w:fldCharType="end"/>
      </w:r>
      <w:r w:rsidRPr="009458B8">
        <w:rPr>
          <w:lang w:val="en-US"/>
        </w:rPr>
        <w:t>: Results 11358, axis 2</w:t>
      </w:r>
      <w:bookmarkEnd w:id="34"/>
    </w:p>
    <w:tbl>
      <w:tblPr>
        <w:tblW w:w="9980" w:type="dxa"/>
        <w:tblLook w:val="04A0" w:firstRow="1" w:lastRow="0" w:firstColumn="1" w:lastColumn="0" w:noHBand="0" w:noVBand="1"/>
      </w:tblPr>
      <w:tblGrid>
        <w:gridCol w:w="1082"/>
        <w:gridCol w:w="2638"/>
        <w:gridCol w:w="780"/>
        <w:gridCol w:w="780"/>
        <w:gridCol w:w="4700"/>
      </w:tblGrid>
      <w:tr w:rsidR="00A705DC" w:rsidRPr="00A705DC" w14:paraId="3AEAA190" w14:textId="77777777" w:rsidTr="00A705DC">
        <w:trPr>
          <w:trHeight w:val="260"/>
        </w:trPr>
        <w:tc>
          <w:tcPr>
            <w:tcW w:w="372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000000" w:fill="BFBFBF"/>
            <w:noWrap/>
            <w:vAlign w:val="bottom"/>
            <w:hideMark/>
          </w:tcPr>
          <w:p w14:paraId="27EBFEDA" w14:textId="77777777" w:rsidR="00A705DC" w:rsidRPr="00A705DC" w:rsidRDefault="00A705DC" w:rsidP="00A705DC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A705DC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General Information:</w:t>
            </w:r>
          </w:p>
        </w:tc>
        <w:tc>
          <w:tcPr>
            <w:tcW w:w="78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239CC089" w14:textId="77777777" w:rsidR="00A705DC" w:rsidRPr="00A705DC" w:rsidRDefault="00A705DC" w:rsidP="00A705DC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A705DC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4F932012" w14:textId="77777777" w:rsidR="00A705DC" w:rsidRPr="00A705DC" w:rsidRDefault="00A705DC" w:rsidP="00A705DC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A705DC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47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vAlign w:val="bottom"/>
            <w:hideMark/>
          </w:tcPr>
          <w:p w14:paraId="5A4241FE" w14:textId="77777777" w:rsidR="00A705DC" w:rsidRPr="00A705DC" w:rsidRDefault="00A705DC" w:rsidP="00A705DC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A705DC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A705DC" w:rsidRPr="00A705DC" w14:paraId="002FC09B" w14:textId="77777777" w:rsidTr="00A705DC">
        <w:trPr>
          <w:trHeight w:val="240"/>
        </w:trPr>
        <w:tc>
          <w:tcPr>
            <w:tcW w:w="1082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000000" w:fill="BFBFBF"/>
            <w:noWrap/>
            <w:vAlign w:val="bottom"/>
            <w:hideMark/>
          </w:tcPr>
          <w:p w14:paraId="5644E78E" w14:textId="77777777" w:rsidR="00A705DC" w:rsidRPr="00A705DC" w:rsidRDefault="00A705DC" w:rsidP="00A705DC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A705DC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 xml:space="preserve">Serial </w:t>
            </w:r>
            <w:proofErr w:type="spellStart"/>
            <w:r w:rsidRPr="00A705DC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num</w:t>
            </w:r>
            <w:proofErr w:type="spellEnd"/>
            <w:r w:rsidRPr="00A705DC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:</w:t>
            </w:r>
          </w:p>
        </w:tc>
        <w:tc>
          <w:tcPr>
            <w:tcW w:w="2638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000000" w:fill="BFBFBF"/>
            <w:vAlign w:val="bottom"/>
            <w:hideMark/>
          </w:tcPr>
          <w:p w14:paraId="2C740F0D" w14:textId="77777777" w:rsidR="00A705DC" w:rsidRPr="00A705DC" w:rsidRDefault="00A705DC" w:rsidP="00A705DC">
            <w:pPr>
              <w:jc w:val="right"/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A705DC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11358</w:t>
            </w:r>
          </w:p>
        </w:tc>
        <w:tc>
          <w:tcPr>
            <w:tcW w:w="78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7B721EBD" w14:textId="77777777" w:rsidR="00A705DC" w:rsidRPr="00A705DC" w:rsidRDefault="00A705DC" w:rsidP="00A705DC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A705DC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641241A1" w14:textId="77777777" w:rsidR="00A705DC" w:rsidRPr="00A705DC" w:rsidRDefault="00A705DC" w:rsidP="00A705DC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A705DC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47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vAlign w:val="bottom"/>
            <w:hideMark/>
          </w:tcPr>
          <w:p w14:paraId="2B6C98D4" w14:textId="77777777" w:rsidR="00A705DC" w:rsidRPr="00A705DC" w:rsidRDefault="00A705DC" w:rsidP="00A705DC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A705DC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A705DC" w:rsidRPr="00A705DC" w14:paraId="4F479694" w14:textId="77777777" w:rsidTr="00A705DC">
        <w:trPr>
          <w:trHeight w:val="260"/>
        </w:trPr>
        <w:tc>
          <w:tcPr>
            <w:tcW w:w="1082" w:type="dxa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shd w:val="clear" w:color="000000" w:fill="BFBFBF"/>
            <w:noWrap/>
            <w:vAlign w:val="bottom"/>
            <w:hideMark/>
          </w:tcPr>
          <w:p w14:paraId="42FCA7A4" w14:textId="77777777" w:rsidR="00A705DC" w:rsidRPr="00A705DC" w:rsidRDefault="00A705DC" w:rsidP="00A705DC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A705DC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 xml:space="preserve">Axis </w:t>
            </w:r>
            <w:proofErr w:type="spellStart"/>
            <w:r w:rsidRPr="00A705DC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num</w:t>
            </w:r>
            <w:proofErr w:type="spellEnd"/>
            <w:r w:rsidRPr="00A705DC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:</w:t>
            </w:r>
          </w:p>
        </w:tc>
        <w:tc>
          <w:tcPr>
            <w:tcW w:w="263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BFBFBF"/>
            <w:vAlign w:val="bottom"/>
            <w:hideMark/>
          </w:tcPr>
          <w:p w14:paraId="71B8144B" w14:textId="77777777" w:rsidR="00A705DC" w:rsidRPr="00A705DC" w:rsidRDefault="00A705DC" w:rsidP="00A705DC">
            <w:pPr>
              <w:jc w:val="right"/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A705DC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2</w:t>
            </w:r>
          </w:p>
        </w:tc>
        <w:tc>
          <w:tcPr>
            <w:tcW w:w="78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3DEF880B" w14:textId="77777777" w:rsidR="00A705DC" w:rsidRPr="00A705DC" w:rsidRDefault="00A705DC" w:rsidP="00A705DC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A705DC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2942DF25" w14:textId="77777777" w:rsidR="00A705DC" w:rsidRPr="00A705DC" w:rsidRDefault="00A705DC" w:rsidP="00A705DC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A705DC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47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vAlign w:val="bottom"/>
            <w:hideMark/>
          </w:tcPr>
          <w:p w14:paraId="05775D6B" w14:textId="77777777" w:rsidR="00A705DC" w:rsidRPr="00A705DC" w:rsidRDefault="00A705DC" w:rsidP="00A705DC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A705DC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A705DC" w:rsidRPr="00A705DC" w14:paraId="4E090176" w14:textId="77777777" w:rsidTr="00A705DC">
        <w:trPr>
          <w:trHeight w:val="260"/>
        </w:trPr>
        <w:tc>
          <w:tcPr>
            <w:tcW w:w="1082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08689B43" w14:textId="77777777" w:rsidR="00A705DC" w:rsidRPr="00A705DC" w:rsidRDefault="00A705DC" w:rsidP="00A705DC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A705DC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2638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3019179B" w14:textId="77777777" w:rsidR="00A705DC" w:rsidRPr="00A705DC" w:rsidRDefault="00A705DC" w:rsidP="00A705DC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A705DC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4DAB6CF9" w14:textId="77777777" w:rsidR="00A705DC" w:rsidRPr="00A705DC" w:rsidRDefault="00A705DC" w:rsidP="00A705DC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A705DC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44807A3A" w14:textId="77777777" w:rsidR="00A705DC" w:rsidRPr="00A705DC" w:rsidRDefault="00A705DC" w:rsidP="00A705DC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A705DC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47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vAlign w:val="bottom"/>
            <w:hideMark/>
          </w:tcPr>
          <w:p w14:paraId="0FDDE0E2" w14:textId="77777777" w:rsidR="00A705DC" w:rsidRPr="00A705DC" w:rsidRDefault="00A705DC" w:rsidP="00A705DC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A705DC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A705DC" w:rsidRPr="00A705DC" w14:paraId="6E0E0071" w14:textId="77777777" w:rsidTr="00A705DC">
        <w:trPr>
          <w:trHeight w:val="280"/>
        </w:trPr>
        <w:tc>
          <w:tcPr>
            <w:tcW w:w="108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4A89F105" w14:textId="77777777" w:rsidR="00A705DC" w:rsidRPr="00A705DC" w:rsidRDefault="00A705DC" w:rsidP="00A705DC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A705DC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Test:</w:t>
            </w:r>
          </w:p>
        </w:tc>
        <w:tc>
          <w:tcPr>
            <w:tcW w:w="2638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28F02EE6" w14:textId="77777777" w:rsidR="00A705DC" w:rsidRPr="00A705DC" w:rsidRDefault="00A705DC" w:rsidP="00A705DC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A705DC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Description:</w:t>
            </w:r>
          </w:p>
        </w:tc>
        <w:tc>
          <w:tcPr>
            <w:tcW w:w="780" w:type="dxa"/>
            <w:tcBorders>
              <w:top w:val="single" w:sz="8" w:space="0" w:color="auto"/>
              <w:left w:val="nil"/>
              <w:bottom w:val="single" w:sz="8" w:space="0" w:color="auto"/>
              <w:right w:val="nil"/>
            </w:tcBorders>
            <w:shd w:val="clear" w:color="000000" w:fill="BFBFBF"/>
            <w:noWrap/>
            <w:vAlign w:val="bottom"/>
            <w:hideMark/>
          </w:tcPr>
          <w:p w14:paraId="2143FE7B" w14:textId="77777777" w:rsidR="00A705DC" w:rsidRPr="00A705DC" w:rsidRDefault="00A705DC" w:rsidP="00A705DC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A705DC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Value</w:t>
            </w:r>
          </w:p>
        </w:tc>
        <w:tc>
          <w:tcPr>
            <w:tcW w:w="78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48866EC1" w14:textId="77777777" w:rsidR="00A705DC" w:rsidRPr="00A705DC" w:rsidRDefault="00A705DC" w:rsidP="00A705DC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A705DC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Status:</w:t>
            </w:r>
          </w:p>
        </w:tc>
        <w:tc>
          <w:tcPr>
            <w:tcW w:w="470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BFBFBF"/>
            <w:vAlign w:val="bottom"/>
            <w:hideMark/>
          </w:tcPr>
          <w:p w14:paraId="6853B32F" w14:textId="77777777" w:rsidR="00A705DC" w:rsidRPr="00A705DC" w:rsidRDefault="00A705DC" w:rsidP="00A705DC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A705DC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Comment:</w:t>
            </w:r>
          </w:p>
        </w:tc>
      </w:tr>
      <w:tr w:rsidR="00A705DC" w:rsidRPr="00A705DC" w14:paraId="7FA4DC6A" w14:textId="77777777" w:rsidTr="00A705DC">
        <w:trPr>
          <w:trHeight w:val="260"/>
        </w:trPr>
        <w:tc>
          <w:tcPr>
            <w:tcW w:w="1082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A6A6A6"/>
            <w:noWrap/>
            <w:vAlign w:val="bottom"/>
            <w:hideMark/>
          </w:tcPr>
          <w:p w14:paraId="2A33DE3F" w14:textId="77777777" w:rsidR="00A705DC" w:rsidRPr="00A705DC" w:rsidRDefault="00A705DC" w:rsidP="00A705DC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A705DC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1</w:t>
            </w:r>
          </w:p>
        </w:tc>
        <w:tc>
          <w:tcPr>
            <w:tcW w:w="2638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A6A6A6"/>
            <w:noWrap/>
            <w:vAlign w:val="center"/>
            <w:hideMark/>
          </w:tcPr>
          <w:p w14:paraId="22E1DFA5" w14:textId="77777777" w:rsidR="00A705DC" w:rsidRPr="00A705DC" w:rsidRDefault="00A705DC" w:rsidP="00A705DC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A705DC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General Inspection</w:t>
            </w:r>
          </w:p>
        </w:tc>
        <w:tc>
          <w:tcPr>
            <w:tcW w:w="780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000000" w:fill="A6A6A6"/>
            <w:noWrap/>
            <w:vAlign w:val="center"/>
            <w:hideMark/>
          </w:tcPr>
          <w:p w14:paraId="4E4D7EBA" w14:textId="77777777" w:rsidR="00A705DC" w:rsidRPr="00A705DC" w:rsidRDefault="00A705DC" w:rsidP="00A705DC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A705DC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nil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000000" w:fill="A6A6A6"/>
            <w:noWrap/>
            <w:vAlign w:val="center"/>
            <w:hideMark/>
          </w:tcPr>
          <w:p w14:paraId="0E0391D8" w14:textId="77777777" w:rsidR="00A705DC" w:rsidRPr="00A705DC" w:rsidRDefault="00A705DC" w:rsidP="00A705DC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A705DC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47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A6A6A6"/>
            <w:vAlign w:val="bottom"/>
            <w:hideMark/>
          </w:tcPr>
          <w:p w14:paraId="39FED101" w14:textId="77777777" w:rsidR="00A705DC" w:rsidRPr="00A705DC" w:rsidRDefault="00A705DC" w:rsidP="00A705DC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A705DC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A705DC" w:rsidRPr="00A705DC" w14:paraId="2E124EAB" w14:textId="77777777" w:rsidTr="00A705DC">
        <w:trPr>
          <w:trHeight w:val="260"/>
        </w:trPr>
        <w:tc>
          <w:tcPr>
            <w:tcW w:w="1082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72A8D287" w14:textId="77777777" w:rsidR="00A705DC" w:rsidRPr="00A705DC" w:rsidRDefault="00A705DC" w:rsidP="00A705DC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A705DC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1.1</w:t>
            </w:r>
          </w:p>
        </w:tc>
        <w:tc>
          <w:tcPr>
            <w:tcW w:w="2638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51A18758" w14:textId="77777777" w:rsidR="00A705DC" w:rsidRPr="00A705DC" w:rsidRDefault="00A705DC" w:rsidP="00A705DC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A705DC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 xml:space="preserve">   Mechanical</w:t>
            </w:r>
          </w:p>
        </w:tc>
        <w:tc>
          <w:tcPr>
            <w:tcW w:w="78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3CD21003" w14:textId="77777777" w:rsidR="00A705DC" w:rsidRPr="00A705DC" w:rsidRDefault="00A705DC" w:rsidP="00A705DC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A705DC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61BD2325" w14:textId="77777777" w:rsidR="00A705DC" w:rsidRPr="00A705DC" w:rsidRDefault="00A705DC" w:rsidP="00A705DC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A705DC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47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BFBFBF"/>
            <w:vAlign w:val="bottom"/>
            <w:hideMark/>
          </w:tcPr>
          <w:p w14:paraId="2FFA3D66" w14:textId="77777777" w:rsidR="00A705DC" w:rsidRPr="00A705DC" w:rsidRDefault="00A705DC" w:rsidP="00A705DC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A705DC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A705DC" w:rsidRPr="00A705DC" w14:paraId="3D3F4766" w14:textId="77777777" w:rsidTr="00A705DC">
        <w:trPr>
          <w:trHeight w:val="260"/>
        </w:trPr>
        <w:tc>
          <w:tcPr>
            <w:tcW w:w="108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0F60BD15" w14:textId="77777777" w:rsidR="00A705DC" w:rsidRPr="00A705DC" w:rsidRDefault="00A705DC" w:rsidP="00A705DC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A705DC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1.1.1</w:t>
            </w:r>
          </w:p>
        </w:tc>
        <w:tc>
          <w:tcPr>
            <w:tcW w:w="26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0D4282A2" w14:textId="77777777" w:rsidR="00A705DC" w:rsidRPr="00A705DC" w:rsidRDefault="00A705DC" w:rsidP="00A705DC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A705DC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 xml:space="preserve">        Observations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4B9A3693" w14:textId="77777777" w:rsidR="00A705DC" w:rsidRPr="00A705DC" w:rsidRDefault="00A705DC" w:rsidP="00A705DC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A705DC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000"/>
            <w:noWrap/>
            <w:vAlign w:val="center"/>
            <w:hideMark/>
          </w:tcPr>
          <w:p w14:paraId="762C884E" w14:textId="77777777" w:rsidR="00A705DC" w:rsidRPr="00A705DC" w:rsidRDefault="00A705DC" w:rsidP="00A705DC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A705DC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Check</w:t>
            </w:r>
          </w:p>
        </w:tc>
        <w:tc>
          <w:tcPr>
            <w:tcW w:w="47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25760F8C" w14:textId="77777777" w:rsidR="00A705DC" w:rsidRPr="00A705DC" w:rsidRDefault="00A705DC" w:rsidP="00A705DC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A705DC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Some Lemo nuts loose</w:t>
            </w:r>
          </w:p>
        </w:tc>
      </w:tr>
      <w:tr w:rsidR="00A705DC" w:rsidRPr="00A705DC" w14:paraId="08EE781D" w14:textId="77777777" w:rsidTr="00A705DC">
        <w:trPr>
          <w:trHeight w:val="260"/>
        </w:trPr>
        <w:tc>
          <w:tcPr>
            <w:tcW w:w="1082" w:type="dxa"/>
            <w:tcBorders>
              <w:top w:val="nil"/>
              <w:left w:val="single" w:sz="8" w:space="0" w:color="auto"/>
              <w:bottom w:val="nil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3FA2F038" w14:textId="77777777" w:rsidR="00A705DC" w:rsidRPr="00A705DC" w:rsidRDefault="00A705DC" w:rsidP="00A705DC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A705DC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1.1.2</w:t>
            </w:r>
          </w:p>
        </w:tc>
        <w:tc>
          <w:tcPr>
            <w:tcW w:w="2638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68E657DA" w14:textId="77777777" w:rsidR="00A705DC" w:rsidRPr="00A705DC" w:rsidRDefault="00A705DC" w:rsidP="00A705DC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A705DC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 xml:space="preserve">        Observations</w:t>
            </w:r>
          </w:p>
        </w:tc>
        <w:tc>
          <w:tcPr>
            <w:tcW w:w="78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67C53948" w14:textId="77777777" w:rsidR="00A705DC" w:rsidRPr="00A705DC" w:rsidRDefault="00A705DC" w:rsidP="00A705DC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A705DC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0000"/>
            <w:noWrap/>
            <w:vAlign w:val="center"/>
            <w:hideMark/>
          </w:tcPr>
          <w:p w14:paraId="14337F5D" w14:textId="77777777" w:rsidR="00A705DC" w:rsidRPr="00A705DC" w:rsidRDefault="00A705DC" w:rsidP="00A705DC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A705DC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Not OK</w:t>
            </w:r>
          </w:p>
        </w:tc>
        <w:tc>
          <w:tcPr>
            <w:tcW w:w="470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16A9BE19" w14:textId="230027BD" w:rsidR="00A705DC" w:rsidRPr="00A705DC" w:rsidRDefault="00A705DC" w:rsidP="00A705DC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A705DC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Upper limit switch lever bent</w:t>
            </w:r>
            <w:r w:rsidR="00FE1008" w:rsidRPr="00FE100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 xml:space="preserve"> (see </w:t>
            </w:r>
            <w:r w:rsidR="00FE1008" w:rsidRPr="00FE1008">
              <w:rPr>
                <w:rFonts w:ascii="Calibri" w:hAnsi="Calibri" w:cs="Calibri"/>
                <w:color w:val="000000"/>
                <w:sz w:val="11"/>
                <w:szCs w:val="18"/>
              </w:rPr>
              <w:fldChar w:fldCharType="begin"/>
            </w:r>
            <w:r w:rsidR="00FE1008" w:rsidRPr="00FE1008">
              <w:rPr>
                <w:rFonts w:ascii="Calibri" w:hAnsi="Calibri" w:cs="Calibri"/>
                <w:color w:val="000000"/>
                <w:sz w:val="11"/>
                <w:szCs w:val="18"/>
                <w:lang w:val="en-US"/>
              </w:rPr>
              <w:instrText xml:space="preserve"> REF _Ref59113910 \h </w:instrText>
            </w:r>
            <w:r w:rsidR="00FE1008" w:rsidRPr="00FE1008">
              <w:rPr>
                <w:rFonts w:ascii="Calibri" w:hAnsi="Calibri" w:cs="Calibri"/>
                <w:color w:val="000000"/>
                <w:sz w:val="11"/>
                <w:szCs w:val="18"/>
              </w:rPr>
            </w:r>
            <w:r w:rsidR="00FE1008" w:rsidRPr="00FE1008">
              <w:rPr>
                <w:rFonts w:ascii="Calibri" w:hAnsi="Calibri" w:cs="Calibri"/>
                <w:color w:val="000000"/>
                <w:sz w:val="11"/>
                <w:szCs w:val="18"/>
                <w:lang w:val="en-US"/>
              </w:rPr>
              <w:instrText xml:space="preserve"> \* MERGEFORMAT </w:instrText>
            </w:r>
            <w:r w:rsidR="00FE1008" w:rsidRPr="00FE1008">
              <w:rPr>
                <w:rFonts w:ascii="Calibri" w:hAnsi="Calibri" w:cs="Calibri"/>
                <w:color w:val="000000"/>
                <w:sz w:val="11"/>
                <w:szCs w:val="18"/>
              </w:rPr>
              <w:fldChar w:fldCharType="separate"/>
            </w:r>
            <w:r w:rsidR="00FE1008" w:rsidRPr="00FE1008">
              <w:rPr>
                <w:sz w:val="18"/>
                <w:lang w:val="en-US"/>
              </w:rPr>
              <w:t xml:space="preserve">Figure </w:t>
            </w:r>
            <w:r w:rsidR="00FE1008" w:rsidRPr="00FE1008">
              <w:rPr>
                <w:noProof/>
                <w:sz w:val="18"/>
                <w:lang w:val="en-US"/>
              </w:rPr>
              <w:t>3</w:t>
            </w:r>
            <w:r w:rsidR="00FE1008" w:rsidRPr="00FE1008">
              <w:rPr>
                <w:rFonts w:ascii="Calibri" w:hAnsi="Calibri" w:cs="Calibri"/>
                <w:color w:val="000000"/>
                <w:sz w:val="11"/>
                <w:szCs w:val="18"/>
              </w:rPr>
              <w:fldChar w:fldCharType="end"/>
            </w:r>
            <w:r w:rsidR="00FE1008" w:rsidRPr="00FE100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)</w:t>
            </w:r>
          </w:p>
        </w:tc>
      </w:tr>
      <w:tr w:rsidR="00A705DC" w:rsidRPr="00A705DC" w14:paraId="00DF7D4A" w14:textId="77777777" w:rsidTr="00A705DC">
        <w:trPr>
          <w:trHeight w:val="280"/>
        </w:trPr>
        <w:tc>
          <w:tcPr>
            <w:tcW w:w="1082" w:type="dxa"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3F829866" w14:textId="77777777" w:rsidR="00A705DC" w:rsidRPr="00A705DC" w:rsidRDefault="00A705DC" w:rsidP="00A705DC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A705DC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1.1.3</w:t>
            </w:r>
          </w:p>
        </w:tc>
        <w:tc>
          <w:tcPr>
            <w:tcW w:w="2638" w:type="dxa"/>
            <w:tcBorders>
              <w:top w:val="single" w:sz="4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101D4CCF" w14:textId="77777777" w:rsidR="00A705DC" w:rsidRPr="00A705DC" w:rsidRDefault="00A705DC" w:rsidP="00A705DC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A705DC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 xml:space="preserve">        Observations</w:t>
            </w: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4F186D2D" w14:textId="77777777" w:rsidR="00A705DC" w:rsidRPr="00A705DC" w:rsidRDefault="00A705DC" w:rsidP="00A705DC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A705DC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000000" w:fill="FF0000"/>
            <w:noWrap/>
            <w:vAlign w:val="center"/>
            <w:hideMark/>
          </w:tcPr>
          <w:p w14:paraId="7721383A" w14:textId="77777777" w:rsidR="00A705DC" w:rsidRPr="00A705DC" w:rsidRDefault="00A705DC" w:rsidP="00A705DC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A705DC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Not OK</w:t>
            </w:r>
          </w:p>
        </w:tc>
        <w:tc>
          <w:tcPr>
            <w:tcW w:w="4700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507703F4" w14:textId="37BE84F9" w:rsidR="00A705DC" w:rsidRPr="00A705DC" w:rsidRDefault="00A705DC" w:rsidP="00A705DC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A705DC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Lower lim</w:t>
            </w:r>
            <w:r w:rsidR="00253AE6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i</w:t>
            </w:r>
            <w:r w:rsidRPr="00A705DC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t switch lever bent</w:t>
            </w:r>
            <w:r w:rsidR="00FE100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 xml:space="preserve"> (see </w:t>
            </w:r>
            <w:r w:rsidR="00FE1008" w:rsidRPr="00FE1008">
              <w:rPr>
                <w:rFonts w:ascii="Calibri" w:hAnsi="Calibri" w:cs="Calibri"/>
                <w:color w:val="000000"/>
                <w:sz w:val="11"/>
                <w:szCs w:val="18"/>
                <w:lang w:val="en-US"/>
              </w:rPr>
              <w:fldChar w:fldCharType="begin"/>
            </w:r>
            <w:r w:rsidR="00FE1008" w:rsidRPr="00FE1008">
              <w:rPr>
                <w:rFonts w:ascii="Calibri" w:hAnsi="Calibri" w:cs="Calibri"/>
                <w:color w:val="000000"/>
                <w:sz w:val="11"/>
                <w:szCs w:val="18"/>
                <w:lang w:val="en-US"/>
              </w:rPr>
              <w:instrText xml:space="preserve"> REF _Ref59113910 \h </w:instrText>
            </w:r>
            <w:r w:rsidR="00FE1008" w:rsidRPr="00FE1008">
              <w:rPr>
                <w:rFonts w:ascii="Calibri" w:hAnsi="Calibri" w:cs="Calibri"/>
                <w:color w:val="000000"/>
                <w:sz w:val="11"/>
                <w:szCs w:val="18"/>
                <w:lang w:val="en-US"/>
              </w:rPr>
            </w:r>
            <w:r w:rsidR="00FE1008" w:rsidRPr="00FE1008">
              <w:rPr>
                <w:rFonts w:ascii="Calibri" w:hAnsi="Calibri" w:cs="Calibri"/>
                <w:color w:val="000000"/>
                <w:sz w:val="11"/>
                <w:szCs w:val="18"/>
                <w:lang w:val="en-US"/>
              </w:rPr>
              <w:instrText xml:space="preserve"> \* MERGEFORMAT </w:instrText>
            </w:r>
            <w:r w:rsidR="00FE1008" w:rsidRPr="00FE1008">
              <w:rPr>
                <w:rFonts w:ascii="Calibri" w:hAnsi="Calibri" w:cs="Calibri"/>
                <w:color w:val="000000"/>
                <w:sz w:val="11"/>
                <w:szCs w:val="18"/>
                <w:lang w:val="en-US"/>
              </w:rPr>
              <w:fldChar w:fldCharType="separate"/>
            </w:r>
            <w:r w:rsidR="00FE1008" w:rsidRPr="00FE1008">
              <w:rPr>
                <w:sz w:val="18"/>
                <w:lang w:val="en-US"/>
              </w:rPr>
              <w:t xml:space="preserve">Figure </w:t>
            </w:r>
            <w:r w:rsidR="00FE1008" w:rsidRPr="00FE1008">
              <w:rPr>
                <w:noProof/>
                <w:sz w:val="18"/>
                <w:lang w:val="en-US"/>
              </w:rPr>
              <w:t>3</w:t>
            </w:r>
            <w:r w:rsidR="00FE1008" w:rsidRPr="00FE1008">
              <w:rPr>
                <w:rFonts w:ascii="Calibri" w:hAnsi="Calibri" w:cs="Calibri"/>
                <w:color w:val="000000"/>
                <w:sz w:val="11"/>
                <w:szCs w:val="18"/>
                <w:lang w:val="en-US"/>
              </w:rPr>
              <w:fldChar w:fldCharType="end"/>
            </w:r>
            <w:r w:rsidR="00FE100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)</w:t>
            </w:r>
          </w:p>
        </w:tc>
      </w:tr>
      <w:tr w:rsidR="00A705DC" w:rsidRPr="00A705DC" w14:paraId="3A5676CA" w14:textId="77777777" w:rsidTr="00A705DC">
        <w:trPr>
          <w:trHeight w:val="260"/>
        </w:trPr>
        <w:tc>
          <w:tcPr>
            <w:tcW w:w="1082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18D6249A" w14:textId="77777777" w:rsidR="00A705DC" w:rsidRPr="00A705DC" w:rsidRDefault="00A705DC" w:rsidP="00A705DC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A705DC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1.2</w:t>
            </w:r>
          </w:p>
        </w:tc>
        <w:tc>
          <w:tcPr>
            <w:tcW w:w="2638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6A46DB92" w14:textId="77777777" w:rsidR="00A705DC" w:rsidRPr="00A705DC" w:rsidRDefault="00A705DC" w:rsidP="00A705DC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A705DC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 xml:space="preserve">    Electrical</w:t>
            </w:r>
          </w:p>
        </w:tc>
        <w:tc>
          <w:tcPr>
            <w:tcW w:w="78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3B625B26" w14:textId="77777777" w:rsidR="00A705DC" w:rsidRPr="00A705DC" w:rsidRDefault="00A705DC" w:rsidP="00A705DC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A705DC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474FA090" w14:textId="77777777" w:rsidR="00A705DC" w:rsidRPr="00A705DC" w:rsidRDefault="00A705DC" w:rsidP="00A705DC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A705DC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47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BFBFBF"/>
            <w:vAlign w:val="bottom"/>
            <w:hideMark/>
          </w:tcPr>
          <w:p w14:paraId="54CF9365" w14:textId="77777777" w:rsidR="00A705DC" w:rsidRPr="00A705DC" w:rsidRDefault="00A705DC" w:rsidP="00A705DC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A705DC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A705DC" w:rsidRPr="00A705DC" w14:paraId="349E2839" w14:textId="77777777" w:rsidTr="00A705DC">
        <w:trPr>
          <w:trHeight w:val="260"/>
        </w:trPr>
        <w:tc>
          <w:tcPr>
            <w:tcW w:w="108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2217E8D8" w14:textId="77777777" w:rsidR="00A705DC" w:rsidRPr="00A705DC" w:rsidRDefault="00A705DC" w:rsidP="00A705DC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A705DC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1.2.1</w:t>
            </w:r>
          </w:p>
        </w:tc>
        <w:tc>
          <w:tcPr>
            <w:tcW w:w="26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0A4C688F" w14:textId="77777777" w:rsidR="00A705DC" w:rsidRPr="00A705DC" w:rsidRDefault="00A705DC" w:rsidP="00A705DC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A705DC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 xml:space="preserve">        Observations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3053F15E" w14:textId="77777777" w:rsidR="00A705DC" w:rsidRPr="00A705DC" w:rsidRDefault="00A705DC" w:rsidP="00A705DC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A705DC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B050"/>
            <w:noWrap/>
            <w:vAlign w:val="center"/>
            <w:hideMark/>
          </w:tcPr>
          <w:p w14:paraId="1F5F7E90" w14:textId="77777777" w:rsidR="00A705DC" w:rsidRPr="00A705DC" w:rsidRDefault="00A705DC" w:rsidP="00A705DC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A705DC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OK</w:t>
            </w:r>
          </w:p>
        </w:tc>
        <w:tc>
          <w:tcPr>
            <w:tcW w:w="47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2D8724DE" w14:textId="77777777" w:rsidR="00A705DC" w:rsidRPr="00A705DC" w:rsidRDefault="00A705DC" w:rsidP="00A705DC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A705DC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A705DC" w:rsidRPr="00A705DC" w14:paraId="5121B15E" w14:textId="77777777" w:rsidTr="00A705DC">
        <w:trPr>
          <w:trHeight w:val="260"/>
        </w:trPr>
        <w:tc>
          <w:tcPr>
            <w:tcW w:w="108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3279E8CD" w14:textId="77777777" w:rsidR="00A705DC" w:rsidRPr="00A705DC" w:rsidRDefault="00A705DC" w:rsidP="00A705DC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A705DC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1.2.2</w:t>
            </w:r>
          </w:p>
        </w:tc>
        <w:tc>
          <w:tcPr>
            <w:tcW w:w="26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09E4CF00" w14:textId="77777777" w:rsidR="00A705DC" w:rsidRPr="00A705DC" w:rsidRDefault="00A705DC" w:rsidP="00A705DC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A705DC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 xml:space="preserve">        Motor Phase A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29E5F444" w14:textId="77777777" w:rsidR="00A705DC" w:rsidRPr="00A705DC" w:rsidRDefault="00A705DC" w:rsidP="00A705DC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A705DC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B050"/>
            <w:noWrap/>
            <w:vAlign w:val="center"/>
            <w:hideMark/>
          </w:tcPr>
          <w:p w14:paraId="75D89031" w14:textId="77777777" w:rsidR="00A705DC" w:rsidRPr="00A705DC" w:rsidRDefault="00A705DC" w:rsidP="00A705DC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A705DC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OK</w:t>
            </w:r>
          </w:p>
        </w:tc>
        <w:tc>
          <w:tcPr>
            <w:tcW w:w="47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1020B08C" w14:textId="77777777" w:rsidR="00A705DC" w:rsidRPr="00A705DC" w:rsidRDefault="00A705DC" w:rsidP="00A705DC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A705DC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A705DC" w:rsidRPr="00A705DC" w14:paraId="5208E5D2" w14:textId="77777777" w:rsidTr="00A705DC">
        <w:trPr>
          <w:trHeight w:val="260"/>
        </w:trPr>
        <w:tc>
          <w:tcPr>
            <w:tcW w:w="108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149E3A11" w14:textId="77777777" w:rsidR="00A705DC" w:rsidRPr="00A705DC" w:rsidRDefault="00A705DC" w:rsidP="00A705DC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A705DC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1.2.3</w:t>
            </w:r>
          </w:p>
        </w:tc>
        <w:tc>
          <w:tcPr>
            <w:tcW w:w="26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15266CA1" w14:textId="77777777" w:rsidR="00A705DC" w:rsidRPr="00A705DC" w:rsidRDefault="00A705DC" w:rsidP="00A705DC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A705DC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 xml:space="preserve">        Motor Phase B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7E2216C7" w14:textId="77777777" w:rsidR="00A705DC" w:rsidRPr="00A705DC" w:rsidRDefault="00A705DC" w:rsidP="00A705DC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A705DC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B050"/>
            <w:noWrap/>
            <w:vAlign w:val="center"/>
            <w:hideMark/>
          </w:tcPr>
          <w:p w14:paraId="7CD0DCA1" w14:textId="77777777" w:rsidR="00A705DC" w:rsidRPr="00A705DC" w:rsidRDefault="00A705DC" w:rsidP="00A705DC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A705DC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OK</w:t>
            </w:r>
          </w:p>
        </w:tc>
        <w:tc>
          <w:tcPr>
            <w:tcW w:w="47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73AD14EE" w14:textId="77777777" w:rsidR="00A705DC" w:rsidRPr="00A705DC" w:rsidRDefault="00A705DC" w:rsidP="00A705DC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A705DC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A705DC" w:rsidRPr="00A705DC" w14:paraId="73C43E87" w14:textId="77777777" w:rsidTr="00A705DC">
        <w:trPr>
          <w:trHeight w:val="260"/>
        </w:trPr>
        <w:tc>
          <w:tcPr>
            <w:tcW w:w="108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3A6590C4" w14:textId="77777777" w:rsidR="00A705DC" w:rsidRPr="00A705DC" w:rsidRDefault="00A705DC" w:rsidP="00A705DC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A705DC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1.2.4</w:t>
            </w:r>
          </w:p>
        </w:tc>
        <w:tc>
          <w:tcPr>
            <w:tcW w:w="26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656F831F" w14:textId="77777777" w:rsidR="00A705DC" w:rsidRPr="00A705DC" w:rsidRDefault="00A705DC" w:rsidP="00A705DC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A705DC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 xml:space="preserve">        Resolver Rotor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020626E4" w14:textId="77777777" w:rsidR="00A705DC" w:rsidRPr="00A705DC" w:rsidRDefault="00A705DC" w:rsidP="00A705DC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A705DC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B050"/>
            <w:noWrap/>
            <w:vAlign w:val="center"/>
            <w:hideMark/>
          </w:tcPr>
          <w:p w14:paraId="410E9826" w14:textId="77777777" w:rsidR="00A705DC" w:rsidRPr="00A705DC" w:rsidRDefault="00A705DC" w:rsidP="00A705DC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A705DC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OK</w:t>
            </w:r>
          </w:p>
        </w:tc>
        <w:tc>
          <w:tcPr>
            <w:tcW w:w="47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67EFC0CC" w14:textId="77777777" w:rsidR="00A705DC" w:rsidRPr="00A705DC" w:rsidRDefault="00A705DC" w:rsidP="00A705DC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A705DC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A705DC" w:rsidRPr="00A705DC" w14:paraId="7CD86BCC" w14:textId="77777777" w:rsidTr="00A705DC">
        <w:trPr>
          <w:trHeight w:val="260"/>
        </w:trPr>
        <w:tc>
          <w:tcPr>
            <w:tcW w:w="108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4A9FBAE0" w14:textId="77777777" w:rsidR="00A705DC" w:rsidRPr="00A705DC" w:rsidRDefault="00A705DC" w:rsidP="00A705DC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A705DC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1.2.5</w:t>
            </w:r>
          </w:p>
        </w:tc>
        <w:tc>
          <w:tcPr>
            <w:tcW w:w="26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6CD10AB3" w14:textId="77777777" w:rsidR="00A705DC" w:rsidRPr="00A705DC" w:rsidRDefault="00A705DC" w:rsidP="00A705DC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A705DC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 xml:space="preserve">        Resolver Sin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2A946160" w14:textId="77777777" w:rsidR="00A705DC" w:rsidRPr="00A705DC" w:rsidRDefault="00A705DC" w:rsidP="00A705DC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A705DC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B050"/>
            <w:noWrap/>
            <w:vAlign w:val="center"/>
            <w:hideMark/>
          </w:tcPr>
          <w:p w14:paraId="19686C88" w14:textId="77777777" w:rsidR="00A705DC" w:rsidRPr="00A705DC" w:rsidRDefault="00A705DC" w:rsidP="00A705DC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A705DC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OK</w:t>
            </w:r>
          </w:p>
        </w:tc>
        <w:tc>
          <w:tcPr>
            <w:tcW w:w="47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561849EA" w14:textId="77777777" w:rsidR="00A705DC" w:rsidRPr="00A705DC" w:rsidRDefault="00A705DC" w:rsidP="00A705DC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A705DC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A705DC" w:rsidRPr="00A705DC" w14:paraId="4932BC19" w14:textId="77777777" w:rsidTr="00A705DC">
        <w:trPr>
          <w:trHeight w:val="260"/>
        </w:trPr>
        <w:tc>
          <w:tcPr>
            <w:tcW w:w="108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15AC707E" w14:textId="77777777" w:rsidR="00A705DC" w:rsidRPr="00A705DC" w:rsidRDefault="00A705DC" w:rsidP="00A705DC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A705DC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1.2.6</w:t>
            </w:r>
          </w:p>
        </w:tc>
        <w:tc>
          <w:tcPr>
            <w:tcW w:w="26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13643D29" w14:textId="77777777" w:rsidR="00A705DC" w:rsidRPr="00A705DC" w:rsidRDefault="00A705DC" w:rsidP="00A705DC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A705DC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 xml:space="preserve">        Resolver Cos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078B07E5" w14:textId="77777777" w:rsidR="00A705DC" w:rsidRPr="00A705DC" w:rsidRDefault="00A705DC" w:rsidP="00A705DC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A705DC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B050"/>
            <w:noWrap/>
            <w:vAlign w:val="center"/>
            <w:hideMark/>
          </w:tcPr>
          <w:p w14:paraId="7BBA7FEE" w14:textId="77777777" w:rsidR="00A705DC" w:rsidRPr="00A705DC" w:rsidRDefault="00A705DC" w:rsidP="00A705DC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A705DC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OK</w:t>
            </w:r>
          </w:p>
        </w:tc>
        <w:tc>
          <w:tcPr>
            <w:tcW w:w="47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3CCABFF4" w14:textId="77777777" w:rsidR="00A705DC" w:rsidRPr="00A705DC" w:rsidRDefault="00A705DC" w:rsidP="00A705DC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A705DC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A705DC" w:rsidRPr="00A705DC" w14:paraId="52D5E56C" w14:textId="77777777" w:rsidTr="00A705DC">
        <w:trPr>
          <w:trHeight w:val="260"/>
        </w:trPr>
        <w:tc>
          <w:tcPr>
            <w:tcW w:w="108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3A66D75C" w14:textId="77777777" w:rsidR="00A705DC" w:rsidRPr="00A705DC" w:rsidRDefault="00A705DC" w:rsidP="00A705DC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A705DC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1.2.7</w:t>
            </w:r>
          </w:p>
        </w:tc>
        <w:tc>
          <w:tcPr>
            <w:tcW w:w="26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1660BAD1" w14:textId="77777777" w:rsidR="00A705DC" w:rsidRPr="00A705DC" w:rsidRDefault="00A705DC" w:rsidP="00A705DC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A705DC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 xml:space="preserve">        Low Limit Switch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17EBA7F7" w14:textId="77777777" w:rsidR="00A705DC" w:rsidRPr="00A705DC" w:rsidRDefault="00A705DC" w:rsidP="00A705DC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A705DC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B050"/>
            <w:noWrap/>
            <w:vAlign w:val="center"/>
            <w:hideMark/>
          </w:tcPr>
          <w:p w14:paraId="46975F82" w14:textId="77777777" w:rsidR="00A705DC" w:rsidRPr="00A705DC" w:rsidRDefault="00A705DC" w:rsidP="00A705DC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A705DC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OK</w:t>
            </w:r>
          </w:p>
        </w:tc>
        <w:tc>
          <w:tcPr>
            <w:tcW w:w="47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3837E195" w14:textId="77777777" w:rsidR="00A705DC" w:rsidRPr="00A705DC" w:rsidRDefault="00A705DC" w:rsidP="00A705DC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A705DC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A705DC" w:rsidRPr="00A705DC" w14:paraId="33C53F3E" w14:textId="77777777" w:rsidTr="00A705DC">
        <w:trPr>
          <w:trHeight w:val="280"/>
        </w:trPr>
        <w:tc>
          <w:tcPr>
            <w:tcW w:w="1082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72CF4755" w14:textId="77777777" w:rsidR="00A705DC" w:rsidRPr="00A705DC" w:rsidRDefault="00A705DC" w:rsidP="00A705DC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A705DC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1.2.8</w:t>
            </w:r>
          </w:p>
        </w:tc>
        <w:tc>
          <w:tcPr>
            <w:tcW w:w="2638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14F085B0" w14:textId="77777777" w:rsidR="00A705DC" w:rsidRPr="00A705DC" w:rsidRDefault="00A705DC" w:rsidP="00A705DC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A705DC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 xml:space="preserve">        High Limit Switch</w:t>
            </w:r>
          </w:p>
        </w:tc>
        <w:tc>
          <w:tcPr>
            <w:tcW w:w="78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6A456383" w14:textId="77777777" w:rsidR="00A705DC" w:rsidRPr="00A705DC" w:rsidRDefault="00A705DC" w:rsidP="00A705DC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A705DC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00B050"/>
            <w:noWrap/>
            <w:vAlign w:val="center"/>
            <w:hideMark/>
          </w:tcPr>
          <w:p w14:paraId="030789BC" w14:textId="77777777" w:rsidR="00A705DC" w:rsidRPr="00A705DC" w:rsidRDefault="00A705DC" w:rsidP="00A705DC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A705DC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OK</w:t>
            </w:r>
          </w:p>
        </w:tc>
        <w:tc>
          <w:tcPr>
            <w:tcW w:w="47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533BAF69" w14:textId="77777777" w:rsidR="00A705DC" w:rsidRPr="00A705DC" w:rsidRDefault="00A705DC" w:rsidP="00A705DC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A705DC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A705DC" w:rsidRPr="00A705DC" w14:paraId="2401F302" w14:textId="77777777" w:rsidTr="00A705DC">
        <w:trPr>
          <w:trHeight w:val="260"/>
        </w:trPr>
        <w:tc>
          <w:tcPr>
            <w:tcW w:w="1082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A6A6A6"/>
            <w:noWrap/>
            <w:vAlign w:val="bottom"/>
            <w:hideMark/>
          </w:tcPr>
          <w:p w14:paraId="3117EDD0" w14:textId="77777777" w:rsidR="00A705DC" w:rsidRPr="00A705DC" w:rsidRDefault="00A705DC" w:rsidP="00A705DC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A705DC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2</w:t>
            </w:r>
          </w:p>
        </w:tc>
        <w:tc>
          <w:tcPr>
            <w:tcW w:w="2638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A6A6A6"/>
            <w:noWrap/>
            <w:vAlign w:val="center"/>
            <w:hideMark/>
          </w:tcPr>
          <w:p w14:paraId="7E0B188E" w14:textId="77777777" w:rsidR="00A705DC" w:rsidRPr="00A705DC" w:rsidRDefault="00A705DC" w:rsidP="00A705DC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A705DC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Initial Motion Test</w:t>
            </w:r>
          </w:p>
        </w:tc>
        <w:tc>
          <w:tcPr>
            <w:tcW w:w="780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000000" w:fill="A6A6A6"/>
            <w:noWrap/>
            <w:vAlign w:val="center"/>
            <w:hideMark/>
          </w:tcPr>
          <w:p w14:paraId="0AB9F12E" w14:textId="77777777" w:rsidR="00A705DC" w:rsidRPr="00A705DC" w:rsidRDefault="00A705DC" w:rsidP="00A705DC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A705DC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nil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000000" w:fill="A6A6A6"/>
            <w:noWrap/>
            <w:vAlign w:val="center"/>
            <w:hideMark/>
          </w:tcPr>
          <w:p w14:paraId="1A663347" w14:textId="77777777" w:rsidR="00A705DC" w:rsidRPr="00A705DC" w:rsidRDefault="00A705DC" w:rsidP="00A705DC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A705DC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47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A6A6A6"/>
            <w:vAlign w:val="bottom"/>
            <w:hideMark/>
          </w:tcPr>
          <w:p w14:paraId="5DC9DBCB" w14:textId="77777777" w:rsidR="00A705DC" w:rsidRPr="00A705DC" w:rsidRDefault="00A705DC" w:rsidP="00A705DC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A705DC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A705DC" w:rsidRPr="00A705DC" w14:paraId="5CE3798C" w14:textId="77777777" w:rsidTr="00A705DC">
        <w:trPr>
          <w:trHeight w:val="520"/>
        </w:trPr>
        <w:tc>
          <w:tcPr>
            <w:tcW w:w="108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79D45BA8" w14:textId="77777777" w:rsidR="00A705DC" w:rsidRPr="00A705DC" w:rsidRDefault="00A705DC" w:rsidP="00A705DC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A705DC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2.1</w:t>
            </w:r>
          </w:p>
        </w:tc>
        <w:tc>
          <w:tcPr>
            <w:tcW w:w="26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62CD2441" w14:textId="77777777" w:rsidR="00A705DC" w:rsidRPr="00A705DC" w:rsidRDefault="00A705DC" w:rsidP="00A705DC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A705DC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 xml:space="preserve">    Observations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72F4C4ED" w14:textId="77777777" w:rsidR="00A705DC" w:rsidRPr="00A705DC" w:rsidRDefault="00A705DC" w:rsidP="00A705DC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A705DC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000"/>
            <w:noWrap/>
            <w:vAlign w:val="center"/>
            <w:hideMark/>
          </w:tcPr>
          <w:p w14:paraId="3333A6D8" w14:textId="77777777" w:rsidR="00A705DC" w:rsidRPr="00A705DC" w:rsidRDefault="00A705DC" w:rsidP="00A705DC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A705DC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Check</w:t>
            </w:r>
          </w:p>
        </w:tc>
        <w:tc>
          <w:tcPr>
            <w:tcW w:w="47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5F9471ED" w14:textId="1381F4B5" w:rsidR="00A705DC" w:rsidRPr="00A705DC" w:rsidRDefault="00A705DC" w:rsidP="00A705DC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A705DC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 xml:space="preserve">Minor scratching/grinding noise and some </w:t>
            </w:r>
            <w:r w:rsidR="00C8240A" w:rsidRPr="00A705DC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distinct</w:t>
            </w:r>
            <w:r w:rsidRPr="00A705DC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 xml:space="preserve"> sounds at in rotation frequency</w:t>
            </w:r>
          </w:p>
        </w:tc>
      </w:tr>
      <w:tr w:rsidR="00A705DC" w:rsidRPr="00A705DC" w14:paraId="1469D7CE" w14:textId="77777777" w:rsidTr="00A705DC">
        <w:trPr>
          <w:trHeight w:val="540"/>
        </w:trPr>
        <w:tc>
          <w:tcPr>
            <w:tcW w:w="1082" w:type="dxa"/>
            <w:tcBorders>
              <w:top w:val="nil"/>
              <w:left w:val="single" w:sz="8" w:space="0" w:color="auto"/>
              <w:bottom w:val="nil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1DBAD1A5" w14:textId="77777777" w:rsidR="00A705DC" w:rsidRPr="00A705DC" w:rsidRDefault="00A705DC" w:rsidP="00A705DC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A705DC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2.1</w:t>
            </w:r>
          </w:p>
        </w:tc>
        <w:tc>
          <w:tcPr>
            <w:tcW w:w="2638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23095BFE" w14:textId="77777777" w:rsidR="00A705DC" w:rsidRPr="00A705DC" w:rsidRDefault="00A705DC" w:rsidP="00A705DC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A705DC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 xml:space="preserve">    Observations</w:t>
            </w:r>
          </w:p>
        </w:tc>
        <w:tc>
          <w:tcPr>
            <w:tcW w:w="78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391AE9D4" w14:textId="77777777" w:rsidR="00A705DC" w:rsidRPr="00A705DC" w:rsidRDefault="00A705DC" w:rsidP="00A705DC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A705DC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00B050"/>
            <w:noWrap/>
            <w:vAlign w:val="center"/>
            <w:hideMark/>
          </w:tcPr>
          <w:p w14:paraId="58893997" w14:textId="77777777" w:rsidR="00A705DC" w:rsidRPr="00A705DC" w:rsidRDefault="00A705DC" w:rsidP="00A705DC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A705DC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OK</w:t>
            </w:r>
          </w:p>
        </w:tc>
        <w:tc>
          <w:tcPr>
            <w:tcW w:w="470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23732BF3" w14:textId="77777777" w:rsidR="00A705DC" w:rsidRPr="00A705DC" w:rsidRDefault="00A705DC" w:rsidP="00A705DC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A705DC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Limits very close to mech stops. Readjusted both to get some more margin.</w:t>
            </w:r>
          </w:p>
        </w:tc>
      </w:tr>
      <w:tr w:rsidR="00A705DC" w:rsidRPr="00A705DC" w14:paraId="000B3EDB" w14:textId="77777777" w:rsidTr="00A705DC">
        <w:trPr>
          <w:trHeight w:val="280"/>
        </w:trPr>
        <w:tc>
          <w:tcPr>
            <w:tcW w:w="108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A6A6A6"/>
            <w:noWrap/>
            <w:vAlign w:val="bottom"/>
            <w:hideMark/>
          </w:tcPr>
          <w:p w14:paraId="3B88BB19" w14:textId="77777777" w:rsidR="00A705DC" w:rsidRPr="00A705DC" w:rsidRDefault="00A705DC" w:rsidP="00A705DC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A705DC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2638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000000" w:fill="A6A6A6"/>
            <w:vAlign w:val="center"/>
            <w:hideMark/>
          </w:tcPr>
          <w:p w14:paraId="077E8FF1" w14:textId="77777777" w:rsidR="00A705DC" w:rsidRPr="00A705DC" w:rsidRDefault="00A705DC" w:rsidP="00A705DC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A705DC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Motion Performance</w:t>
            </w:r>
          </w:p>
        </w:tc>
        <w:tc>
          <w:tcPr>
            <w:tcW w:w="780" w:type="dxa"/>
            <w:tcBorders>
              <w:top w:val="single" w:sz="8" w:space="0" w:color="auto"/>
              <w:left w:val="nil"/>
              <w:bottom w:val="single" w:sz="8" w:space="0" w:color="auto"/>
              <w:right w:val="nil"/>
            </w:tcBorders>
            <w:shd w:val="clear" w:color="000000" w:fill="A6A6A6"/>
            <w:noWrap/>
            <w:vAlign w:val="center"/>
            <w:hideMark/>
          </w:tcPr>
          <w:p w14:paraId="1D64CC92" w14:textId="77777777" w:rsidR="00A705DC" w:rsidRPr="00A705DC" w:rsidRDefault="00A705DC" w:rsidP="00A705DC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A705DC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µm</w:t>
            </w:r>
          </w:p>
        </w:tc>
        <w:tc>
          <w:tcPr>
            <w:tcW w:w="78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000000" w:fill="A6A6A6"/>
            <w:noWrap/>
            <w:vAlign w:val="center"/>
            <w:hideMark/>
          </w:tcPr>
          <w:p w14:paraId="3F08C379" w14:textId="77777777" w:rsidR="00A705DC" w:rsidRPr="00A705DC" w:rsidRDefault="00A705DC" w:rsidP="00A705DC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A705DC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470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A6A6A6"/>
            <w:vAlign w:val="bottom"/>
            <w:hideMark/>
          </w:tcPr>
          <w:p w14:paraId="4E3FC8E8" w14:textId="77777777" w:rsidR="00A705DC" w:rsidRPr="00A705DC" w:rsidRDefault="00A705DC" w:rsidP="00A705DC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A705DC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A705DC" w:rsidRPr="00A705DC" w14:paraId="2D654745" w14:textId="77777777" w:rsidTr="00C8240A">
        <w:trPr>
          <w:trHeight w:val="693"/>
        </w:trPr>
        <w:tc>
          <w:tcPr>
            <w:tcW w:w="1082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4A77117A" w14:textId="77777777" w:rsidR="00A705DC" w:rsidRPr="00A705DC" w:rsidRDefault="00A705DC" w:rsidP="00A705DC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A705DC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3</w:t>
            </w:r>
          </w:p>
        </w:tc>
        <w:tc>
          <w:tcPr>
            <w:tcW w:w="2638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54E65ED2" w14:textId="77777777" w:rsidR="00A705DC" w:rsidRPr="00A705DC" w:rsidRDefault="00A705DC" w:rsidP="00A705DC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A705DC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Repeatability</w:t>
            </w:r>
          </w:p>
        </w:tc>
        <w:tc>
          <w:tcPr>
            <w:tcW w:w="780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000000" w:fill="00B050"/>
            <w:noWrap/>
            <w:vAlign w:val="center"/>
            <w:hideMark/>
          </w:tcPr>
          <w:p w14:paraId="24D07C2D" w14:textId="77777777" w:rsidR="00A705DC" w:rsidRPr="00A705DC" w:rsidRDefault="00A705DC" w:rsidP="00A705DC">
            <w:pPr>
              <w:jc w:val="right"/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A705DC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1,8</w:t>
            </w:r>
          </w:p>
        </w:tc>
        <w:tc>
          <w:tcPr>
            <w:tcW w:w="780" w:type="dxa"/>
            <w:tcBorders>
              <w:top w:val="nil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000000" w:fill="00B050"/>
            <w:noWrap/>
            <w:vAlign w:val="center"/>
            <w:hideMark/>
          </w:tcPr>
          <w:p w14:paraId="6D3894AD" w14:textId="77777777" w:rsidR="00A705DC" w:rsidRPr="00A705DC" w:rsidRDefault="00A705DC" w:rsidP="00A705DC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A705DC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OK</w:t>
            </w:r>
          </w:p>
        </w:tc>
        <w:tc>
          <w:tcPr>
            <w:tcW w:w="47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2EAC91E2" w14:textId="2F486CE7" w:rsidR="00A705DC" w:rsidRPr="00A705DC" w:rsidRDefault="00A705DC" w:rsidP="00A705DC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A705DC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 xml:space="preserve">The repeatability is better than the accuracy of the IDL2300 sensor. Measurements with the resolver indicate that the </w:t>
            </w:r>
            <w:r w:rsidR="00C8240A" w:rsidRPr="00A705DC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repeatability</w:t>
            </w:r>
            <w:r w:rsidRPr="00A705DC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 xml:space="preserve"> is in the range of +- 1 micrometer</w:t>
            </w:r>
          </w:p>
        </w:tc>
      </w:tr>
      <w:tr w:rsidR="00A705DC" w:rsidRPr="00A705DC" w14:paraId="15D9769E" w14:textId="77777777" w:rsidTr="00C8240A">
        <w:trPr>
          <w:trHeight w:val="720"/>
        </w:trPr>
        <w:tc>
          <w:tcPr>
            <w:tcW w:w="1082" w:type="dxa"/>
            <w:tcBorders>
              <w:top w:val="single" w:sz="4" w:space="0" w:color="auto"/>
              <w:left w:val="single" w:sz="8" w:space="0" w:color="auto"/>
              <w:bottom w:val="nil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216BF670" w14:textId="77777777" w:rsidR="00A705DC" w:rsidRPr="00A705DC" w:rsidRDefault="00A705DC" w:rsidP="00A705DC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A705DC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4</w:t>
            </w:r>
          </w:p>
        </w:tc>
        <w:tc>
          <w:tcPr>
            <w:tcW w:w="2638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45D9EE65" w14:textId="77777777" w:rsidR="00A705DC" w:rsidRPr="00A705DC" w:rsidRDefault="00A705DC" w:rsidP="00A705DC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A705DC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Accuracy</w:t>
            </w: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00B050"/>
            <w:noWrap/>
            <w:vAlign w:val="center"/>
            <w:hideMark/>
          </w:tcPr>
          <w:p w14:paraId="549B6C03" w14:textId="77777777" w:rsidR="00A705DC" w:rsidRPr="00A705DC" w:rsidRDefault="00A705DC" w:rsidP="00A705DC">
            <w:pPr>
              <w:jc w:val="right"/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A705DC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61</w:t>
            </w: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000000" w:fill="00B050"/>
            <w:noWrap/>
            <w:vAlign w:val="center"/>
            <w:hideMark/>
          </w:tcPr>
          <w:p w14:paraId="698B8854" w14:textId="77777777" w:rsidR="00A705DC" w:rsidRPr="00A705DC" w:rsidRDefault="00A705DC" w:rsidP="00A705DC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A705DC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OK</w:t>
            </w:r>
          </w:p>
        </w:tc>
        <w:tc>
          <w:tcPr>
            <w:tcW w:w="4700" w:type="dxa"/>
            <w:tcBorders>
              <w:top w:val="single" w:sz="4" w:space="0" w:color="auto"/>
              <w:left w:val="nil"/>
              <w:bottom w:val="nil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28F9E52B" w14:textId="28F65FA9" w:rsidR="00A705DC" w:rsidRPr="00A705DC" w:rsidRDefault="00A705DC" w:rsidP="00A705DC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A705DC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 xml:space="preserve">Probably accuracy can be even higher if the </w:t>
            </w:r>
            <w:r w:rsidR="00C8240A" w:rsidRPr="00A705DC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scaling</w:t>
            </w:r>
            <w:r w:rsidRPr="00A705DC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 xml:space="preserve"> </w:t>
            </w:r>
            <w:r w:rsidR="00C8240A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is</w:t>
            </w:r>
            <w:r w:rsidRPr="00A705DC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 xml:space="preserve"> tuned vs the IDL2300.  Since the requirement is satisfied no </w:t>
            </w:r>
            <w:r w:rsidR="00C8240A" w:rsidRPr="00A705DC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further</w:t>
            </w:r>
            <w:r w:rsidRPr="00A705DC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 xml:space="preserve"> tuning was </w:t>
            </w:r>
            <w:r w:rsidR="00C8240A" w:rsidRPr="00A705DC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performed</w:t>
            </w:r>
            <w:r w:rsidRPr="00A705DC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.</w:t>
            </w:r>
          </w:p>
        </w:tc>
      </w:tr>
      <w:tr w:rsidR="00A705DC" w:rsidRPr="00A705DC" w14:paraId="342B83B9" w14:textId="77777777" w:rsidTr="00A705DC">
        <w:trPr>
          <w:trHeight w:val="260"/>
        </w:trPr>
        <w:tc>
          <w:tcPr>
            <w:tcW w:w="108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A6A6A6"/>
            <w:noWrap/>
            <w:vAlign w:val="bottom"/>
            <w:hideMark/>
          </w:tcPr>
          <w:p w14:paraId="52A856A0" w14:textId="77777777" w:rsidR="00A705DC" w:rsidRPr="00A705DC" w:rsidRDefault="00A705DC" w:rsidP="00A705DC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A705DC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 xml:space="preserve">5. </w:t>
            </w:r>
          </w:p>
        </w:tc>
        <w:tc>
          <w:tcPr>
            <w:tcW w:w="2638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000000" w:fill="A6A6A6"/>
            <w:noWrap/>
            <w:vAlign w:val="center"/>
            <w:hideMark/>
          </w:tcPr>
          <w:p w14:paraId="1F10200E" w14:textId="77777777" w:rsidR="00A705DC" w:rsidRPr="00A705DC" w:rsidRDefault="00A705DC" w:rsidP="00A705DC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A705DC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Switch Performance</w:t>
            </w:r>
          </w:p>
        </w:tc>
        <w:tc>
          <w:tcPr>
            <w:tcW w:w="78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000000" w:fill="A6A6A6"/>
            <w:noWrap/>
            <w:vAlign w:val="center"/>
            <w:hideMark/>
          </w:tcPr>
          <w:p w14:paraId="48AA6A17" w14:textId="77777777" w:rsidR="00A705DC" w:rsidRPr="00A705DC" w:rsidRDefault="00A705DC" w:rsidP="00A705DC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A705DC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µm</w:t>
            </w:r>
          </w:p>
        </w:tc>
        <w:tc>
          <w:tcPr>
            <w:tcW w:w="78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000000" w:fill="A6A6A6"/>
            <w:noWrap/>
            <w:vAlign w:val="center"/>
            <w:hideMark/>
          </w:tcPr>
          <w:p w14:paraId="4CB4C640" w14:textId="77777777" w:rsidR="00A705DC" w:rsidRPr="00A705DC" w:rsidRDefault="00A705DC" w:rsidP="00A705DC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A705DC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470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A6A6A6"/>
            <w:vAlign w:val="bottom"/>
            <w:hideMark/>
          </w:tcPr>
          <w:p w14:paraId="4E26738B" w14:textId="77777777" w:rsidR="00A705DC" w:rsidRPr="00A705DC" w:rsidRDefault="00A705DC" w:rsidP="00A705DC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A705DC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A705DC" w:rsidRPr="00A705DC" w14:paraId="60A57B4C" w14:textId="77777777" w:rsidTr="00A705DC">
        <w:trPr>
          <w:trHeight w:val="240"/>
        </w:trPr>
        <w:tc>
          <w:tcPr>
            <w:tcW w:w="108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04691D16" w14:textId="77777777" w:rsidR="00A705DC" w:rsidRPr="00A705DC" w:rsidRDefault="00A705DC" w:rsidP="00A705DC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A705DC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5.1</w:t>
            </w:r>
          </w:p>
        </w:tc>
        <w:tc>
          <w:tcPr>
            <w:tcW w:w="26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4F8D9667" w14:textId="77777777" w:rsidR="00A705DC" w:rsidRPr="00A705DC" w:rsidRDefault="00A705DC" w:rsidP="00A705DC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A705DC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 xml:space="preserve">    Low Limit Engage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00B050"/>
            <w:noWrap/>
            <w:vAlign w:val="center"/>
            <w:hideMark/>
          </w:tcPr>
          <w:p w14:paraId="05CFDD37" w14:textId="77777777" w:rsidR="00A705DC" w:rsidRPr="00A705DC" w:rsidRDefault="00A705DC" w:rsidP="00A705DC">
            <w:pPr>
              <w:jc w:val="right"/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A705DC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36</w:t>
            </w:r>
          </w:p>
        </w:tc>
        <w:tc>
          <w:tcPr>
            <w:tcW w:w="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00B050"/>
            <w:noWrap/>
            <w:vAlign w:val="center"/>
            <w:hideMark/>
          </w:tcPr>
          <w:p w14:paraId="12663AC2" w14:textId="77777777" w:rsidR="00A705DC" w:rsidRPr="00A705DC" w:rsidRDefault="00A705DC" w:rsidP="00A705DC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A705DC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OK</w:t>
            </w:r>
          </w:p>
        </w:tc>
        <w:tc>
          <w:tcPr>
            <w:tcW w:w="47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76E8EBA8" w14:textId="77777777" w:rsidR="00A705DC" w:rsidRPr="00A705DC" w:rsidRDefault="00A705DC" w:rsidP="00A705DC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A705DC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A705DC" w:rsidRPr="00A705DC" w14:paraId="6934D9D8" w14:textId="77777777" w:rsidTr="00A705DC">
        <w:trPr>
          <w:trHeight w:val="240"/>
        </w:trPr>
        <w:tc>
          <w:tcPr>
            <w:tcW w:w="108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477808C5" w14:textId="77777777" w:rsidR="00A705DC" w:rsidRPr="00A705DC" w:rsidRDefault="00A705DC" w:rsidP="00A705DC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A705DC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5.2</w:t>
            </w:r>
          </w:p>
        </w:tc>
        <w:tc>
          <w:tcPr>
            <w:tcW w:w="26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62F55890" w14:textId="77777777" w:rsidR="00A705DC" w:rsidRPr="00A705DC" w:rsidRDefault="00A705DC" w:rsidP="00A705DC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A705DC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 xml:space="preserve">    Low Limit Disengage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00B050"/>
            <w:noWrap/>
            <w:vAlign w:val="center"/>
            <w:hideMark/>
          </w:tcPr>
          <w:p w14:paraId="795374D6" w14:textId="77777777" w:rsidR="00A705DC" w:rsidRPr="00A705DC" w:rsidRDefault="00A705DC" w:rsidP="00A705DC">
            <w:pPr>
              <w:jc w:val="right"/>
              <w:rPr>
                <w:rFonts w:ascii="Calibri" w:hAnsi="Calibri" w:cs="Calibri"/>
                <w:i/>
                <w:iCs/>
                <w:color w:val="000000"/>
                <w:sz w:val="18"/>
                <w:szCs w:val="18"/>
                <w:lang w:val="en-US"/>
              </w:rPr>
            </w:pPr>
            <w:r w:rsidRPr="00A705DC">
              <w:rPr>
                <w:rFonts w:ascii="Calibri" w:hAnsi="Calibri" w:cs="Calibri"/>
                <w:i/>
                <w:iCs/>
                <w:color w:val="000000"/>
                <w:sz w:val="18"/>
                <w:szCs w:val="18"/>
                <w:lang w:val="en-US"/>
              </w:rPr>
              <w:t>6</w:t>
            </w:r>
          </w:p>
        </w:tc>
        <w:tc>
          <w:tcPr>
            <w:tcW w:w="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00B050"/>
            <w:noWrap/>
            <w:vAlign w:val="center"/>
            <w:hideMark/>
          </w:tcPr>
          <w:p w14:paraId="11B61E7F" w14:textId="77777777" w:rsidR="00A705DC" w:rsidRPr="00A705DC" w:rsidRDefault="00A705DC" w:rsidP="00A705DC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A705DC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OK</w:t>
            </w:r>
          </w:p>
        </w:tc>
        <w:tc>
          <w:tcPr>
            <w:tcW w:w="47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12BC9F38" w14:textId="77777777" w:rsidR="00A705DC" w:rsidRPr="00A705DC" w:rsidRDefault="00A705DC" w:rsidP="00A705DC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A705DC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A705DC" w:rsidRPr="00A705DC" w14:paraId="2AD344BF" w14:textId="77777777" w:rsidTr="00A705DC">
        <w:trPr>
          <w:trHeight w:val="240"/>
        </w:trPr>
        <w:tc>
          <w:tcPr>
            <w:tcW w:w="1082" w:type="dxa"/>
            <w:tcBorders>
              <w:top w:val="nil"/>
              <w:left w:val="single" w:sz="8" w:space="0" w:color="auto"/>
              <w:bottom w:val="nil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2B961DA5" w14:textId="77777777" w:rsidR="00A705DC" w:rsidRPr="00A705DC" w:rsidRDefault="00A705DC" w:rsidP="00A705DC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A705DC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5.3</w:t>
            </w:r>
          </w:p>
        </w:tc>
        <w:tc>
          <w:tcPr>
            <w:tcW w:w="2638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38FC052E" w14:textId="77777777" w:rsidR="00A705DC" w:rsidRPr="00A705DC" w:rsidRDefault="00A705DC" w:rsidP="00A705DC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A705DC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 xml:space="preserve">    High Limit Engage</w:t>
            </w:r>
          </w:p>
        </w:tc>
        <w:tc>
          <w:tcPr>
            <w:tcW w:w="780" w:type="dxa"/>
            <w:tcBorders>
              <w:top w:val="nil"/>
              <w:left w:val="nil"/>
              <w:bottom w:val="nil"/>
              <w:right w:val="nil"/>
            </w:tcBorders>
            <w:shd w:val="clear" w:color="000000" w:fill="00B050"/>
            <w:noWrap/>
            <w:vAlign w:val="center"/>
            <w:hideMark/>
          </w:tcPr>
          <w:p w14:paraId="375F7F11" w14:textId="77777777" w:rsidR="00A705DC" w:rsidRPr="00A705DC" w:rsidRDefault="00A705DC" w:rsidP="00A705DC">
            <w:pPr>
              <w:jc w:val="right"/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A705DC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34</w:t>
            </w:r>
          </w:p>
        </w:tc>
        <w:tc>
          <w:tcPr>
            <w:tcW w:w="78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000000" w:fill="00B050"/>
            <w:noWrap/>
            <w:vAlign w:val="center"/>
            <w:hideMark/>
          </w:tcPr>
          <w:p w14:paraId="659A8258" w14:textId="77777777" w:rsidR="00A705DC" w:rsidRPr="00A705DC" w:rsidRDefault="00A705DC" w:rsidP="00A705DC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A705DC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OK</w:t>
            </w:r>
          </w:p>
        </w:tc>
        <w:tc>
          <w:tcPr>
            <w:tcW w:w="470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73875BA2" w14:textId="77777777" w:rsidR="00A705DC" w:rsidRPr="00A705DC" w:rsidRDefault="00A705DC" w:rsidP="00A705DC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A705DC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A705DC" w:rsidRPr="00A705DC" w14:paraId="4C34D5D3" w14:textId="77777777" w:rsidTr="00A705DC">
        <w:trPr>
          <w:trHeight w:val="260"/>
        </w:trPr>
        <w:tc>
          <w:tcPr>
            <w:tcW w:w="1082" w:type="dxa"/>
            <w:tcBorders>
              <w:top w:val="single" w:sz="4" w:space="0" w:color="auto"/>
              <w:left w:val="single" w:sz="8" w:space="0" w:color="auto"/>
              <w:bottom w:val="nil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060126A3" w14:textId="77777777" w:rsidR="00A705DC" w:rsidRPr="00A705DC" w:rsidRDefault="00A705DC" w:rsidP="00A705DC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A705DC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5.4</w:t>
            </w:r>
          </w:p>
        </w:tc>
        <w:tc>
          <w:tcPr>
            <w:tcW w:w="2638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7533E71F" w14:textId="77777777" w:rsidR="00A705DC" w:rsidRPr="00A705DC" w:rsidRDefault="00A705DC" w:rsidP="00A705DC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A705DC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 xml:space="preserve">    High Limit Disengage</w:t>
            </w: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00B050"/>
            <w:noWrap/>
            <w:vAlign w:val="center"/>
            <w:hideMark/>
          </w:tcPr>
          <w:p w14:paraId="63367B08" w14:textId="77777777" w:rsidR="00A705DC" w:rsidRPr="00A705DC" w:rsidRDefault="00A705DC" w:rsidP="00A705DC">
            <w:pPr>
              <w:jc w:val="right"/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A705DC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21</w:t>
            </w: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000000" w:fill="00B050"/>
            <w:noWrap/>
            <w:vAlign w:val="center"/>
            <w:hideMark/>
          </w:tcPr>
          <w:p w14:paraId="3C1ADBF7" w14:textId="77777777" w:rsidR="00A705DC" w:rsidRPr="00A705DC" w:rsidRDefault="00A705DC" w:rsidP="00A705DC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A705DC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OK</w:t>
            </w:r>
          </w:p>
        </w:tc>
        <w:tc>
          <w:tcPr>
            <w:tcW w:w="4700" w:type="dxa"/>
            <w:tcBorders>
              <w:top w:val="single" w:sz="4" w:space="0" w:color="auto"/>
              <w:left w:val="nil"/>
              <w:bottom w:val="nil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6D756872" w14:textId="77777777" w:rsidR="00A705DC" w:rsidRPr="00A705DC" w:rsidRDefault="00A705DC" w:rsidP="00A705DC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A705DC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A705DC" w:rsidRPr="00A705DC" w14:paraId="641B3F84" w14:textId="77777777" w:rsidTr="00A705DC">
        <w:trPr>
          <w:trHeight w:val="280"/>
        </w:trPr>
        <w:tc>
          <w:tcPr>
            <w:tcW w:w="108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21FBD599" w14:textId="77777777" w:rsidR="00A705DC" w:rsidRPr="00A705DC" w:rsidRDefault="00A705DC" w:rsidP="00A705DC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A705DC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6</w:t>
            </w:r>
          </w:p>
        </w:tc>
        <w:tc>
          <w:tcPr>
            <w:tcW w:w="2638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553E0F2B" w14:textId="77777777" w:rsidR="00A705DC" w:rsidRPr="00A705DC" w:rsidRDefault="00A705DC" w:rsidP="00A705DC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A705DC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Resolver Performance</w:t>
            </w:r>
          </w:p>
        </w:tc>
        <w:tc>
          <w:tcPr>
            <w:tcW w:w="780" w:type="dxa"/>
            <w:tcBorders>
              <w:top w:val="single" w:sz="8" w:space="0" w:color="auto"/>
              <w:left w:val="nil"/>
              <w:bottom w:val="single" w:sz="8" w:space="0" w:color="auto"/>
              <w:right w:val="nil"/>
            </w:tcBorders>
            <w:shd w:val="clear" w:color="000000" w:fill="00B050"/>
            <w:noWrap/>
            <w:vAlign w:val="center"/>
            <w:hideMark/>
          </w:tcPr>
          <w:p w14:paraId="48D8D47D" w14:textId="77777777" w:rsidR="00A705DC" w:rsidRPr="00A705DC" w:rsidRDefault="00A705DC" w:rsidP="00A705DC">
            <w:pPr>
              <w:jc w:val="right"/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A705DC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37</w:t>
            </w:r>
          </w:p>
        </w:tc>
        <w:tc>
          <w:tcPr>
            <w:tcW w:w="78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000000" w:fill="00B050"/>
            <w:noWrap/>
            <w:vAlign w:val="center"/>
            <w:hideMark/>
          </w:tcPr>
          <w:p w14:paraId="415CA084" w14:textId="77777777" w:rsidR="00A705DC" w:rsidRPr="00A705DC" w:rsidRDefault="00A705DC" w:rsidP="00A705DC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A705DC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OK</w:t>
            </w:r>
          </w:p>
        </w:tc>
        <w:tc>
          <w:tcPr>
            <w:tcW w:w="470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1986D161" w14:textId="77777777" w:rsidR="00A705DC" w:rsidRPr="00A705DC" w:rsidRDefault="00A705DC" w:rsidP="00A705DC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A705DC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Variations over 1 turn</w:t>
            </w:r>
          </w:p>
        </w:tc>
      </w:tr>
    </w:tbl>
    <w:p w14:paraId="323BB4FE" w14:textId="77777777" w:rsidR="0078563E" w:rsidRPr="009458B8" w:rsidRDefault="0078563E" w:rsidP="0078563E">
      <w:pPr>
        <w:rPr>
          <w:lang w:val="en-US"/>
        </w:rPr>
      </w:pPr>
    </w:p>
    <w:p w14:paraId="13A8AF0E" w14:textId="5D5E7F31" w:rsidR="0078563E" w:rsidRPr="009458B8" w:rsidRDefault="0078563E">
      <w:pPr>
        <w:rPr>
          <w:lang w:val="en-US"/>
        </w:rPr>
      </w:pPr>
      <w:r w:rsidRPr="009458B8">
        <w:rPr>
          <w:lang w:val="en-US"/>
        </w:rPr>
        <w:t>Detailed report and raw</w:t>
      </w:r>
      <w:r w:rsidR="00C81363" w:rsidRPr="009458B8">
        <w:rPr>
          <w:lang w:val="en-US"/>
        </w:rPr>
        <w:t xml:space="preserve"> </w:t>
      </w:r>
      <w:r w:rsidRPr="009458B8">
        <w:rPr>
          <w:lang w:val="en-US"/>
        </w:rPr>
        <w:t>data:</w:t>
      </w:r>
    </w:p>
    <w:p w14:paraId="46887716" w14:textId="5B39BBEB" w:rsidR="0078563E" w:rsidRPr="009458B8" w:rsidRDefault="0078563E">
      <w:pPr>
        <w:rPr>
          <w:lang w:val="en-US"/>
        </w:rPr>
      </w:pPr>
      <w:hyperlink r:id="rId14" w:history="1">
        <w:r w:rsidRPr="009458B8">
          <w:rPr>
            <w:rStyle w:val="Hyperlink"/>
            <w:rFonts w:ascii="Times New Roman" w:hAnsi="Times New Roman"/>
            <w:sz w:val="24"/>
            <w:lang w:val="en-US"/>
          </w:rPr>
          <w:t>https://github.com/anderssandstrom/ecmc_bifrost_slits_sat/blob/master/tests/11358/axis2/report.md</w:t>
        </w:r>
      </w:hyperlink>
    </w:p>
    <w:p w14:paraId="0D7F2322" w14:textId="77777777" w:rsidR="0078563E" w:rsidRPr="009458B8" w:rsidRDefault="0078563E">
      <w:pPr>
        <w:rPr>
          <w:lang w:val="en-US"/>
        </w:rPr>
      </w:pPr>
    </w:p>
    <w:p w14:paraId="44F655B1" w14:textId="72AC6E21" w:rsidR="007B0FCB" w:rsidRPr="009458B8" w:rsidRDefault="00EC1578" w:rsidP="007B0FCB">
      <w:pPr>
        <w:keepNext/>
        <w:rPr>
          <w:lang w:val="en-US"/>
        </w:rPr>
      </w:pPr>
      <w:r w:rsidRPr="009458B8">
        <w:rPr>
          <w:noProof/>
          <w:lang w:val="en-US"/>
        </w:rPr>
        <w:lastRenderedPageBreak/>
        <w:drawing>
          <wp:inline distT="0" distB="0" distL="0" distR="0" wp14:anchorId="6D5011A7" wp14:editId="44A841BF">
            <wp:extent cx="3358800" cy="2520000"/>
            <wp:effectExtent l="318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upperlimit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3358800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26E2">
        <w:rPr>
          <w:noProof/>
          <w:lang w:val="en-US"/>
        </w:rPr>
        <w:drawing>
          <wp:inline distT="0" distB="0" distL="0" distR="0" wp14:anchorId="5C09EAA9" wp14:editId="7A983119">
            <wp:extent cx="3347948" cy="2510962"/>
            <wp:effectExtent l="0" t="635" r="4445" b="444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G_5565.JP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3375869" cy="2531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10B82" w14:textId="589A379A" w:rsidR="00461888" w:rsidRPr="009458B8" w:rsidRDefault="007B0FCB" w:rsidP="007B0FCB">
      <w:pPr>
        <w:pStyle w:val="Caption"/>
        <w:rPr>
          <w:lang w:val="en-US"/>
        </w:rPr>
      </w:pPr>
      <w:bookmarkStart w:id="35" w:name="_Ref59113910"/>
      <w:bookmarkStart w:id="36" w:name="_Toc59116388"/>
      <w:r w:rsidRPr="009458B8">
        <w:rPr>
          <w:lang w:val="en-US"/>
        </w:rPr>
        <w:t xml:space="preserve">Figure </w:t>
      </w:r>
      <w:r w:rsidRPr="009458B8">
        <w:rPr>
          <w:lang w:val="en-US"/>
        </w:rPr>
        <w:fldChar w:fldCharType="begin"/>
      </w:r>
      <w:r w:rsidRPr="009458B8">
        <w:rPr>
          <w:lang w:val="en-US"/>
        </w:rPr>
        <w:instrText xml:space="preserve"> SEQ Figure \* ARABIC </w:instrText>
      </w:r>
      <w:r w:rsidRPr="009458B8">
        <w:rPr>
          <w:lang w:val="en-US"/>
        </w:rPr>
        <w:fldChar w:fldCharType="separate"/>
      </w:r>
      <w:r w:rsidR="00E374BD" w:rsidRPr="009458B8">
        <w:rPr>
          <w:noProof/>
          <w:lang w:val="en-US"/>
        </w:rPr>
        <w:t>3</w:t>
      </w:r>
      <w:r w:rsidRPr="009458B8">
        <w:rPr>
          <w:lang w:val="en-US"/>
        </w:rPr>
        <w:fldChar w:fldCharType="end"/>
      </w:r>
      <w:bookmarkEnd w:id="35"/>
      <w:r w:rsidRPr="009458B8">
        <w:rPr>
          <w:lang w:val="en-US"/>
        </w:rPr>
        <w:t xml:space="preserve">: Bent </w:t>
      </w:r>
      <w:r w:rsidR="001D26E2">
        <w:rPr>
          <w:lang w:val="en-US"/>
        </w:rPr>
        <w:t>levers of limit switches</w:t>
      </w:r>
      <w:bookmarkEnd w:id="36"/>
    </w:p>
    <w:p w14:paraId="42DF4825" w14:textId="261B57B9" w:rsidR="0078563E" w:rsidRPr="009458B8" w:rsidRDefault="0078563E">
      <w:pPr>
        <w:rPr>
          <w:lang w:val="en-US"/>
        </w:rPr>
      </w:pPr>
      <w:r w:rsidRPr="009458B8">
        <w:rPr>
          <w:lang w:val="en-US"/>
        </w:rPr>
        <w:br w:type="page"/>
      </w:r>
    </w:p>
    <w:p w14:paraId="121D2827" w14:textId="179EC1BE" w:rsidR="00026727" w:rsidRPr="009458B8" w:rsidRDefault="00026727" w:rsidP="00026727">
      <w:pPr>
        <w:pStyle w:val="Heading2"/>
        <w:rPr>
          <w:lang w:val="en-US"/>
        </w:rPr>
      </w:pPr>
      <w:bookmarkStart w:id="37" w:name="_Toc59116359"/>
      <w:r w:rsidRPr="009458B8">
        <w:rPr>
          <w:lang w:val="en-US"/>
        </w:rPr>
        <w:lastRenderedPageBreak/>
        <w:t>11359 Axis 1</w:t>
      </w:r>
      <w:bookmarkEnd w:id="37"/>
    </w:p>
    <w:p w14:paraId="12FAE7D8" w14:textId="3F9E928C" w:rsidR="007D21B2" w:rsidRPr="009458B8" w:rsidRDefault="007D21B2" w:rsidP="007D21B2">
      <w:pPr>
        <w:pStyle w:val="Caption"/>
        <w:keepNext/>
        <w:rPr>
          <w:lang w:val="en-US"/>
        </w:rPr>
      </w:pPr>
      <w:bookmarkStart w:id="38" w:name="_Toc59116380"/>
      <w:r w:rsidRPr="009458B8">
        <w:rPr>
          <w:lang w:val="en-US"/>
        </w:rPr>
        <w:t xml:space="preserve">Table </w:t>
      </w:r>
      <w:r w:rsidRPr="009458B8">
        <w:rPr>
          <w:lang w:val="en-US"/>
        </w:rPr>
        <w:fldChar w:fldCharType="begin"/>
      </w:r>
      <w:r w:rsidRPr="009458B8">
        <w:rPr>
          <w:lang w:val="en-US"/>
        </w:rPr>
        <w:instrText xml:space="preserve"> SEQ Table \* ARABIC </w:instrText>
      </w:r>
      <w:r w:rsidRPr="009458B8">
        <w:rPr>
          <w:lang w:val="en-US"/>
        </w:rPr>
        <w:fldChar w:fldCharType="separate"/>
      </w:r>
      <w:r w:rsidR="00A705DC" w:rsidRPr="009458B8">
        <w:rPr>
          <w:noProof/>
          <w:lang w:val="en-US"/>
        </w:rPr>
        <w:t>5</w:t>
      </w:r>
      <w:r w:rsidRPr="009458B8">
        <w:rPr>
          <w:lang w:val="en-US"/>
        </w:rPr>
        <w:fldChar w:fldCharType="end"/>
      </w:r>
      <w:r w:rsidRPr="009458B8">
        <w:rPr>
          <w:lang w:val="en-US"/>
        </w:rPr>
        <w:t>: Results 11359, axis</w:t>
      </w:r>
      <w:r w:rsidR="00D41902" w:rsidRPr="009458B8">
        <w:rPr>
          <w:lang w:val="en-US"/>
        </w:rPr>
        <w:t xml:space="preserve"> </w:t>
      </w:r>
      <w:r w:rsidRPr="009458B8">
        <w:rPr>
          <w:lang w:val="en-US"/>
        </w:rPr>
        <w:t>1</w:t>
      </w:r>
      <w:bookmarkEnd w:id="38"/>
    </w:p>
    <w:tbl>
      <w:tblPr>
        <w:tblW w:w="9980" w:type="dxa"/>
        <w:tblLook w:val="04A0" w:firstRow="1" w:lastRow="0" w:firstColumn="1" w:lastColumn="0" w:noHBand="0" w:noVBand="1"/>
      </w:tblPr>
      <w:tblGrid>
        <w:gridCol w:w="1082"/>
        <w:gridCol w:w="2638"/>
        <w:gridCol w:w="780"/>
        <w:gridCol w:w="780"/>
        <w:gridCol w:w="4700"/>
      </w:tblGrid>
      <w:tr w:rsidR="00026727" w:rsidRPr="009458B8" w14:paraId="28D28B2E" w14:textId="77777777" w:rsidTr="00026727">
        <w:trPr>
          <w:trHeight w:val="260"/>
        </w:trPr>
        <w:tc>
          <w:tcPr>
            <w:tcW w:w="372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000000" w:fill="BFBFBF"/>
            <w:noWrap/>
            <w:vAlign w:val="bottom"/>
            <w:hideMark/>
          </w:tcPr>
          <w:p w14:paraId="56593625" w14:textId="77777777" w:rsidR="00026727" w:rsidRPr="009458B8" w:rsidRDefault="00026727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General Information:</w:t>
            </w:r>
          </w:p>
        </w:tc>
        <w:tc>
          <w:tcPr>
            <w:tcW w:w="78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377EFD10" w14:textId="77777777" w:rsidR="00026727" w:rsidRPr="009458B8" w:rsidRDefault="00026727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1DBF1D91" w14:textId="77777777" w:rsidR="00026727" w:rsidRPr="009458B8" w:rsidRDefault="00026727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47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vAlign w:val="bottom"/>
            <w:hideMark/>
          </w:tcPr>
          <w:p w14:paraId="47DDF37B" w14:textId="77777777" w:rsidR="00026727" w:rsidRPr="009458B8" w:rsidRDefault="00026727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026727" w:rsidRPr="009458B8" w14:paraId="32ED4352" w14:textId="77777777" w:rsidTr="00026727">
        <w:trPr>
          <w:trHeight w:val="240"/>
        </w:trPr>
        <w:tc>
          <w:tcPr>
            <w:tcW w:w="1082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000000" w:fill="BFBFBF"/>
            <w:noWrap/>
            <w:vAlign w:val="bottom"/>
            <w:hideMark/>
          </w:tcPr>
          <w:p w14:paraId="303220DB" w14:textId="77777777" w:rsidR="00026727" w:rsidRPr="009458B8" w:rsidRDefault="00026727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 xml:space="preserve">Serial </w:t>
            </w:r>
            <w:proofErr w:type="spellStart"/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num</w:t>
            </w:r>
            <w:proofErr w:type="spellEnd"/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:</w:t>
            </w:r>
          </w:p>
        </w:tc>
        <w:tc>
          <w:tcPr>
            <w:tcW w:w="2638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000000" w:fill="BFBFBF"/>
            <w:vAlign w:val="bottom"/>
            <w:hideMark/>
          </w:tcPr>
          <w:p w14:paraId="0E232D6E" w14:textId="77777777" w:rsidR="00026727" w:rsidRPr="009458B8" w:rsidRDefault="00026727">
            <w:pPr>
              <w:jc w:val="right"/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11359</w:t>
            </w:r>
          </w:p>
        </w:tc>
        <w:tc>
          <w:tcPr>
            <w:tcW w:w="78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76928D74" w14:textId="77777777" w:rsidR="00026727" w:rsidRPr="009458B8" w:rsidRDefault="00026727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6F4999B1" w14:textId="77777777" w:rsidR="00026727" w:rsidRPr="009458B8" w:rsidRDefault="00026727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47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vAlign w:val="bottom"/>
            <w:hideMark/>
          </w:tcPr>
          <w:p w14:paraId="759A138F" w14:textId="77777777" w:rsidR="00026727" w:rsidRPr="009458B8" w:rsidRDefault="00026727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026727" w:rsidRPr="009458B8" w14:paraId="268EA747" w14:textId="77777777" w:rsidTr="00026727">
        <w:trPr>
          <w:trHeight w:val="260"/>
        </w:trPr>
        <w:tc>
          <w:tcPr>
            <w:tcW w:w="1082" w:type="dxa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shd w:val="clear" w:color="000000" w:fill="BFBFBF"/>
            <w:noWrap/>
            <w:vAlign w:val="bottom"/>
            <w:hideMark/>
          </w:tcPr>
          <w:p w14:paraId="533C69B2" w14:textId="77777777" w:rsidR="00026727" w:rsidRPr="009458B8" w:rsidRDefault="00026727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 xml:space="preserve">Axis </w:t>
            </w:r>
            <w:proofErr w:type="spellStart"/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num</w:t>
            </w:r>
            <w:proofErr w:type="spellEnd"/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:</w:t>
            </w:r>
          </w:p>
        </w:tc>
        <w:tc>
          <w:tcPr>
            <w:tcW w:w="263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BFBFBF"/>
            <w:vAlign w:val="bottom"/>
            <w:hideMark/>
          </w:tcPr>
          <w:p w14:paraId="4FAFA163" w14:textId="77777777" w:rsidR="00026727" w:rsidRPr="009458B8" w:rsidRDefault="00026727">
            <w:pPr>
              <w:jc w:val="right"/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1</w:t>
            </w:r>
          </w:p>
        </w:tc>
        <w:tc>
          <w:tcPr>
            <w:tcW w:w="78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1FCF36FF" w14:textId="77777777" w:rsidR="00026727" w:rsidRPr="009458B8" w:rsidRDefault="00026727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6B7D9AEB" w14:textId="77777777" w:rsidR="00026727" w:rsidRPr="009458B8" w:rsidRDefault="00026727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47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vAlign w:val="bottom"/>
            <w:hideMark/>
          </w:tcPr>
          <w:p w14:paraId="4CAD11BF" w14:textId="77777777" w:rsidR="00026727" w:rsidRPr="009458B8" w:rsidRDefault="00026727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026727" w:rsidRPr="009458B8" w14:paraId="2617C5F2" w14:textId="77777777" w:rsidTr="00026727">
        <w:trPr>
          <w:trHeight w:val="260"/>
        </w:trPr>
        <w:tc>
          <w:tcPr>
            <w:tcW w:w="1082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49B40EEE" w14:textId="77777777" w:rsidR="00026727" w:rsidRPr="009458B8" w:rsidRDefault="00026727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2638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1BADACE2" w14:textId="77777777" w:rsidR="00026727" w:rsidRPr="009458B8" w:rsidRDefault="00026727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70CE2D92" w14:textId="77777777" w:rsidR="00026727" w:rsidRPr="009458B8" w:rsidRDefault="00026727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30B72137" w14:textId="77777777" w:rsidR="00026727" w:rsidRPr="009458B8" w:rsidRDefault="00026727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47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vAlign w:val="bottom"/>
            <w:hideMark/>
          </w:tcPr>
          <w:p w14:paraId="7C821976" w14:textId="77777777" w:rsidR="00026727" w:rsidRPr="009458B8" w:rsidRDefault="00026727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026727" w:rsidRPr="009458B8" w14:paraId="7472F202" w14:textId="77777777" w:rsidTr="00026727">
        <w:trPr>
          <w:trHeight w:val="280"/>
        </w:trPr>
        <w:tc>
          <w:tcPr>
            <w:tcW w:w="108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791194F9" w14:textId="77777777" w:rsidR="00026727" w:rsidRPr="009458B8" w:rsidRDefault="00026727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Test:</w:t>
            </w:r>
          </w:p>
        </w:tc>
        <w:tc>
          <w:tcPr>
            <w:tcW w:w="2638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328D2046" w14:textId="77777777" w:rsidR="00026727" w:rsidRPr="009458B8" w:rsidRDefault="00026727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Description:</w:t>
            </w:r>
          </w:p>
        </w:tc>
        <w:tc>
          <w:tcPr>
            <w:tcW w:w="780" w:type="dxa"/>
            <w:tcBorders>
              <w:top w:val="single" w:sz="8" w:space="0" w:color="auto"/>
              <w:left w:val="nil"/>
              <w:bottom w:val="single" w:sz="8" w:space="0" w:color="auto"/>
              <w:right w:val="nil"/>
            </w:tcBorders>
            <w:shd w:val="clear" w:color="000000" w:fill="BFBFBF"/>
            <w:noWrap/>
            <w:vAlign w:val="bottom"/>
            <w:hideMark/>
          </w:tcPr>
          <w:p w14:paraId="6B1BF52B" w14:textId="77777777" w:rsidR="00026727" w:rsidRPr="009458B8" w:rsidRDefault="00026727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Value</w:t>
            </w:r>
          </w:p>
        </w:tc>
        <w:tc>
          <w:tcPr>
            <w:tcW w:w="78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2A99675C" w14:textId="77777777" w:rsidR="00026727" w:rsidRPr="009458B8" w:rsidRDefault="00026727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Status:</w:t>
            </w:r>
          </w:p>
        </w:tc>
        <w:tc>
          <w:tcPr>
            <w:tcW w:w="470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BFBFBF"/>
            <w:vAlign w:val="bottom"/>
            <w:hideMark/>
          </w:tcPr>
          <w:p w14:paraId="5A1F0E42" w14:textId="77777777" w:rsidR="00026727" w:rsidRPr="009458B8" w:rsidRDefault="00026727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Comment:</w:t>
            </w:r>
          </w:p>
        </w:tc>
      </w:tr>
      <w:tr w:rsidR="00026727" w:rsidRPr="009458B8" w14:paraId="3A502D79" w14:textId="77777777" w:rsidTr="00026727">
        <w:trPr>
          <w:trHeight w:val="260"/>
        </w:trPr>
        <w:tc>
          <w:tcPr>
            <w:tcW w:w="1082" w:type="dxa"/>
            <w:tcBorders>
              <w:top w:val="nil"/>
              <w:left w:val="single" w:sz="8" w:space="0" w:color="auto"/>
              <w:bottom w:val="nil"/>
              <w:right w:val="single" w:sz="4" w:space="0" w:color="auto"/>
            </w:tcBorders>
            <w:shd w:val="clear" w:color="000000" w:fill="A6A6A6"/>
            <w:noWrap/>
            <w:vAlign w:val="bottom"/>
            <w:hideMark/>
          </w:tcPr>
          <w:p w14:paraId="78BB367A" w14:textId="77777777" w:rsidR="00026727" w:rsidRPr="009458B8" w:rsidRDefault="00026727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1</w:t>
            </w:r>
          </w:p>
        </w:tc>
        <w:tc>
          <w:tcPr>
            <w:tcW w:w="2638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A6A6A6"/>
            <w:noWrap/>
            <w:vAlign w:val="center"/>
            <w:hideMark/>
          </w:tcPr>
          <w:p w14:paraId="4125DAFC" w14:textId="77777777" w:rsidR="00026727" w:rsidRPr="009458B8" w:rsidRDefault="00026727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General Inspection</w:t>
            </w:r>
          </w:p>
        </w:tc>
        <w:tc>
          <w:tcPr>
            <w:tcW w:w="780" w:type="dxa"/>
            <w:tcBorders>
              <w:top w:val="nil"/>
              <w:left w:val="nil"/>
              <w:bottom w:val="nil"/>
              <w:right w:val="nil"/>
            </w:tcBorders>
            <w:shd w:val="clear" w:color="000000" w:fill="A6A6A6"/>
            <w:noWrap/>
            <w:vAlign w:val="center"/>
            <w:hideMark/>
          </w:tcPr>
          <w:p w14:paraId="644EC857" w14:textId="77777777" w:rsidR="00026727" w:rsidRPr="009458B8" w:rsidRDefault="00026727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000000" w:fill="A6A6A6"/>
            <w:noWrap/>
            <w:vAlign w:val="center"/>
            <w:hideMark/>
          </w:tcPr>
          <w:p w14:paraId="3D68A6CB" w14:textId="77777777" w:rsidR="00026727" w:rsidRPr="009458B8" w:rsidRDefault="00026727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470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000000" w:fill="A6A6A6"/>
            <w:vAlign w:val="bottom"/>
            <w:hideMark/>
          </w:tcPr>
          <w:p w14:paraId="72D396E1" w14:textId="77777777" w:rsidR="00026727" w:rsidRPr="009458B8" w:rsidRDefault="00026727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026727" w:rsidRPr="009458B8" w14:paraId="5854D124" w14:textId="77777777" w:rsidTr="00026727">
        <w:trPr>
          <w:trHeight w:val="260"/>
        </w:trPr>
        <w:tc>
          <w:tcPr>
            <w:tcW w:w="108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30ED5EFD" w14:textId="77777777" w:rsidR="00026727" w:rsidRPr="009458B8" w:rsidRDefault="00026727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1.1</w:t>
            </w:r>
          </w:p>
        </w:tc>
        <w:tc>
          <w:tcPr>
            <w:tcW w:w="2638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1D61D632" w14:textId="77777777" w:rsidR="00026727" w:rsidRPr="009458B8" w:rsidRDefault="00026727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 xml:space="preserve">   Mechanical</w:t>
            </w:r>
          </w:p>
        </w:tc>
        <w:tc>
          <w:tcPr>
            <w:tcW w:w="78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4D62FE2D" w14:textId="77777777" w:rsidR="00026727" w:rsidRPr="009458B8" w:rsidRDefault="00026727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69BDDF29" w14:textId="77777777" w:rsidR="00026727" w:rsidRPr="009458B8" w:rsidRDefault="00026727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470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BFBFBF"/>
            <w:vAlign w:val="bottom"/>
            <w:hideMark/>
          </w:tcPr>
          <w:p w14:paraId="3427076E" w14:textId="77777777" w:rsidR="00026727" w:rsidRPr="009458B8" w:rsidRDefault="00026727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026727" w:rsidRPr="009458B8" w14:paraId="6D53ABFB" w14:textId="77777777" w:rsidTr="00026727">
        <w:trPr>
          <w:trHeight w:val="280"/>
        </w:trPr>
        <w:tc>
          <w:tcPr>
            <w:tcW w:w="1082" w:type="dxa"/>
            <w:tcBorders>
              <w:top w:val="nil"/>
              <w:left w:val="single" w:sz="8" w:space="0" w:color="auto"/>
              <w:bottom w:val="nil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48E8252C" w14:textId="77777777" w:rsidR="00026727" w:rsidRPr="009458B8" w:rsidRDefault="00026727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1.1.1</w:t>
            </w:r>
          </w:p>
        </w:tc>
        <w:tc>
          <w:tcPr>
            <w:tcW w:w="2638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0CE6F3B0" w14:textId="77777777" w:rsidR="00026727" w:rsidRPr="009458B8" w:rsidRDefault="00026727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 xml:space="preserve">        Observations</w:t>
            </w:r>
          </w:p>
        </w:tc>
        <w:tc>
          <w:tcPr>
            <w:tcW w:w="78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131F4D3B" w14:textId="77777777" w:rsidR="00026727" w:rsidRPr="009458B8" w:rsidRDefault="00026727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0000"/>
            <w:noWrap/>
            <w:vAlign w:val="center"/>
            <w:hideMark/>
          </w:tcPr>
          <w:p w14:paraId="32E27CF1" w14:textId="77777777" w:rsidR="00026727" w:rsidRPr="009458B8" w:rsidRDefault="00026727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Not OK</w:t>
            </w:r>
          </w:p>
        </w:tc>
        <w:tc>
          <w:tcPr>
            <w:tcW w:w="470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35DFFF58" w14:textId="257FEBEF" w:rsidR="00026727" w:rsidRPr="009458B8" w:rsidRDefault="00026727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Lower limit switch lever bent</w:t>
            </w:r>
            <w:r w:rsidR="0020221E"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 xml:space="preserve"> (see</w:t>
            </w:r>
            <w:r w:rsidR="00E374BD"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 xml:space="preserve"> </w:t>
            </w:r>
            <w:r w:rsidR="00E374BD" w:rsidRPr="009458B8">
              <w:rPr>
                <w:rFonts w:ascii="Calibri" w:hAnsi="Calibri" w:cs="Calibri"/>
                <w:color w:val="000000"/>
                <w:sz w:val="13"/>
                <w:szCs w:val="18"/>
                <w:lang w:val="en-US"/>
              </w:rPr>
              <w:fldChar w:fldCharType="begin"/>
            </w:r>
            <w:r w:rsidR="00E374BD" w:rsidRPr="009458B8">
              <w:rPr>
                <w:rFonts w:ascii="Calibri" w:hAnsi="Calibri" w:cs="Calibri"/>
                <w:color w:val="000000"/>
                <w:sz w:val="13"/>
                <w:szCs w:val="18"/>
                <w:lang w:val="en-US"/>
              </w:rPr>
              <w:instrText xml:space="preserve"> REF _Ref59113972 \h </w:instrText>
            </w:r>
            <w:r w:rsidR="00E374BD" w:rsidRPr="009458B8">
              <w:rPr>
                <w:rFonts w:ascii="Calibri" w:hAnsi="Calibri" w:cs="Calibri"/>
                <w:color w:val="000000"/>
                <w:sz w:val="13"/>
                <w:szCs w:val="18"/>
                <w:lang w:val="en-US"/>
              </w:rPr>
            </w:r>
            <w:r w:rsidR="00E374BD" w:rsidRPr="009458B8">
              <w:rPr>
                <w:rFonts w:ascii="Calibri" w:hAnsi="Calibri" w:cs="Calibri"/>
                <w:color w:val="000000"/>
                <w:sz w:val="13"/>
                <w:szCs w:val="18"/>
                <w:lang w:val="en-US"/>
              </w:rPr>
              <w:instrText xml:space="preserve"> \* MERGEFORMAT </w:instrText>
            </w:r>
            <w:r w:rsidR="00E374BD" w:rsidRPr="009458B8">
              <w:rPr>
                <w:rFonts w:ascii="Calibri" w:hAnsi="Calibri" w:cs="Calibri"/>
                <w:color w:val="000000"/>
                <w:sz w:val="13"/>
                <w:szCs w:val="18"/>
                <w:lang w:val="en-US"/>
              </w:rPr>
              <w:fldChar w:fldCharType="separate"/>
            </w:r>
            <w:r w:rsidR="00E374BD" w:rsidRPr="009458B8">
              <w:rPr>
                <w:sz w:val="20"/>
                <w:lang w:val="en-US"/>
              </w:rPr>
              <w:t xml:space="preserve">Figure </w:t>
            </w:r>
            <w:r w:rsidR="00E374BD" w:rsidRPr="009458B8">
              <w:rPr>
                <w:noProof/>
                <w:sz w:val="20"/>
                <w:lang w:val="en-US"/>
              </w:rPr>
              <w:t>4</w:t>
            </w:r>
            <w:r w:rsidR="00E374BD" w:rsidRPr="009458B8">
              <w:rPr>
                <w:rFonts w:ascii="Calibri" w:hAnsi="Calibri" w:cs="Calibri"/>
                <w:color w:val="000000"/>
                <w:sz w:val="13"/>
                <w:szCs w:val="18"/>
                <w:lang w:val="en-US"/>
              </w:rPr>
              <w:fldChar w:fldCharType="end"/>
            </w:r>
            <w:r w:rsidR="0020221E"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)</w:t>
            </w:r>
          </w:p>
        </w:tc>
      </w:tr>
      <w:tr w:rsidR="00026727" w:rsidRPr="009458B8" w14:paraId="4DAEAE21" w14:textId="77777777" w:rsidTr="00026727">
        <w:trPr>
          <w:trHeight w:val="260"/>
        </w:trPr>
        <w:tc>
          <w:tcPr>
            <w:tcW w:w="108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3DF9B44B" w14:textId="77777777" w:rsidR="00026727" w:rsidRPr="009458B8" w:rsidRDefault="00026727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1.2</w:t>
            </w:r>
          </w:p>
        </w:tc>
        <w:tc>
          <w:tcPr>
            <w:tcW w:w="2638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2F8681AE" w14:textId="77777777" w:rsidR="00026727" w:rsidRPr="009458B8" w:rsidRDefault="00026727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 xml:space="preserve">    Electrical</w:t>
            </w:r>
          </w:p>
        </w:tc>
        <w:tc>
          <w:tcPr>
            <w:tcW w:w="78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5629C148" w14:textId="77777777" w:rsidR="00026727" w:rsidRPr="009458B8" w:rsidRDefault="00026727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1AE8D587" w14:textId="77777777" w:rsidR="00026727" w:rsidRPr="009458B8" w:rsidRDefault="00026727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470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BFBFBF"/>
            <w:vAlign w:val="bottom"/>
            <w:hideMark/>
          </w:tcPr>
          <w:p w14:paraId="715464DF" w14:textId="77777777" w:rsidR="00026727" w:rsidRPr="009458B8" w:rsidRDefault="00026727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026727" w:rsidRPr="009458B8" w14:paraId="12BE844F" w14:textId="77777777" w:rsidTr="00026727">
        <w:trPr>
          <w:trHeight w:val="260"/>
        </w:trPr>
        <w:tc>
          <w:tcPr>
            <w:tcW w:w="108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415B1037" w14:textId="77777777" w:rsidR="00026727" w:rsidRPr="009458B8" w:rsidRDefault="00026727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1.2.1</w:t>
            </w:r>
          </w:p>
        </w:tc>
        <w:tc>
          <w:tcPr>
            <w:tcW w:w="26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5D89DADB" w14:textId="77777777" w:rsidR="00026727" w:rsidRPr="009458B8" w:rsidRDefault="00026727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 xml:space="preserve">        Observations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0C9DEB56" w14:textId="77777777" w:rsidR="00026727" w:rsidRPr="009458B8" w:rsidRDefault="00026727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B050"/>
            <w:noWrap/>
            <w:vAlign w:val="center"/>
            <w:hideMark/>
          </w:tcPr>
          <w:p w14:paraId="215A0BAD" w14:textId="77777777" w:rsidR="00026727" w:rsidRPr="009458B8" w:rsidRDefault="00026727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OK</w:t>
            </w:r>
          </w:p>
        </w:tc>
        <w:tc>
          <w:tcPr>
            <w:tcW w:w="47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167E9FA0" w14:textId="77777777" w:rsidR="00026727" w:rsidRPr="009458B8" w:rsidRDefault="00026727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026727" w:rsidRPr="009458B8" w14:paraId="5482F9CC" w14:textId="77777777" w:rsidTr="00026727">
        <w:trPr>
          <w:trHeight w:val="260"/>
        </w:trPr>
        <w:tc>
          <w:tcPr>
            <w:tcW w:w="108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31E6939B" w14:textId="77777777" w:rsidR="00026727" w:rsidRPr="009458B8" w:rsidRDefault="00026727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1.2.2</w:t>
            </w:r>
          </w:p>
        </w:tc>
        <w:tc>
          <w:tcPr>
            <w:tcW w:w="26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75B97108" w14:textId="77777777" w:rsidR="00026727" w:rsidRPr="009458B8" w:rsidRDefault="00026727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 xml:space="preserve">        Motor Phase A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663223EF" w14:textId="77777777" w:rsidR="00026727" w:rsidRPr="009458B8" w:rsidRDefault="00026727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B050"/>
            <w:noWrap/>
            <w:vAlign w:val="center"/>
            <w:hideMark/>
          </w:tcPr>
          <w:p w14:paraId="2C99748C" w14:textId="77777777" w:rsidR="00026727" w:rsidRPr="009458B8" w:rsidRDefault="00026727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OK</w:t>
            </w:r>
          </w:p>
        </w:tc>
        <w:tc>
          <w:tcPr>
            <w:tcW w:w="47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1618E7D8" w14:textId="77777777" w:rsidR="00026727" w:rsidRPr="009458B8" w:rsidRDefault="00026727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026727" w:rsidRPr="009458B8" w14:paraId="6A74D564" w14:textId="77777777" w:rsidTr="00026727">
        <w:trPr>
          <w:trHeight w:val="260"/>
        </w:trPr>
        <w:tc>
          <w:tcPr>
            <w:tcW w:w="108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3FB5E705" w14:textId="77777777" w:rsidR="00026727" w:rsidRPr="009458B8" w:rsidRDefault="00026727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1.2.3</w:t>
            </w:r>
          </w:p>
        </w:tc>
        <w:tc>
          <w:tcPr>
            <w:tcW w:w="26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406C7179" w14:textId="77777777" w:rsidR="00026727" w:rsidRPr="009458B8" w:rsidRDefault="00026727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 xml:space="preserve">        Motor Phase B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1B4A13D0" w14:textId="77777777" w:rsidR="00026727" w:rsidRPr="009458B8" w:rsidRDefault="00026727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B050"/>
            <w:noWrap/>
            <w:vAlign w:val="center"/>
            <w:hideMark/>
          </w:tcPr>
          <w:p w14:paraId="03E6D8C6" w14:textId="77777777" w:rsidR="00026727" w:rsidRPr="009458B8" w:rsidRDefault="00026727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OK</w:t>
            </w:r>
          </w:p>
        </w:tc>
        <w:tc>
          <w:tcPr>
            <w:tcW w:w="47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4A16DEF9" w14:textId="77777777" w:rsidR="00026727" w:rsidRPr="009458B8" w:rsidRDefault="00026727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026727" w:rsidRPr="009458B8" w14:paraId="73782A2B" w14:textId="77777777" w:rsidTr="00026727">
        <w:trPr>
          <w:trHeight w:val="260"/>
        </w:trPr>
        <w:tc>
          <w:tcPr>
            <w:tcW w:w="108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1F2B3C7D" w14:textId="77777777" w:rsidR="00026727" w:rsidRPr="009458B8" w:rsidRDefault="00026727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1.2.4</w:t>
            </w:r>
          </w:p>
        </w:tc>
        <w:tc>
          <w:tcPr>
            <w:tcW w:w="26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58BC551C" w14:textId="77777777" w:rsidR="00026727" w:rsidRPr="009458B8" w:rsidRDefault="00026727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 xml:space="preserve">        Resolver Rotor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4C19FADF" w14:textId="77777777" w:rsidR="00026727" w:rsidRPr="009458B8" w:rsidRDefault="00026727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B050"/>
            <w:noWrap/>
            <w:vAlign w:val="center"/>
            <w:hideMark/>
          </w:tcPr>
          <w:p w14:paraId="1BBA25D7" w14:textId="77777777" w:rsidR="00026727" w:rsidRPr="009458B8" w:rsidRDefault="00026727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OK</w:t>
            </w:r>
          </w:p>
        </w:tc>
        <w:tc>
          <w:tcPr>
            <w:tcW w:w="47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4F4A6100" w14:textId="77777777" w:rsidR="00026727" w:rsidRPr="009458B8" w:rsidRDefault="00026727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026727" w:rsidRPr="009458B8" w14:paraId="41B89B18" w14:textId="77777777" w:rsidTr="00026727">
        <w:trPr>
          <w:trHeight w:val="260"/>
        </w:trPr>
        <w:tc>
          <w:tcPr>
            <w:tcW w:w="108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63F6A669" w14:textId="77777777" w:rsidR="00026727" w:rsidRPr="009458B8" w:rsidRDefault="00026727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1.2.5</w:t>
            </w:r>
          </w:p>
        </w:tc>
        <w:tc>
          <w:tcPr>
            <w:tcW w:w="26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085AEE7A" w14:textId="77777777" w:rsidR="00026727" w:rsidRPr="009458B8" w:rsidRDefault="00026727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 xml:space="preserve">        Resolver Sin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237B7A1D" w14:textId="77777777" w:rsidR="00026727" w:rsidRPr="009458B8" w:rsidRDefault="00026727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B050"/>
            <w:noWrap/>
            <w:vAlign w:val="center"/>
            <w:hideMark/>
          </w:tcPr>
          <w:p w14:paraId="5308826D" w14:textId="77777777" w:rsidR="00026727" w:rsidRPr="009458B8" w:rsidRDefault="00026727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OK</w:t>
            </w:r>
          </w:p>
        </w:tc>
        <w:tc>
          <w:tcPr>
            <w:tcW w:w="47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08806BEA" w14:textId="77777777" w:rsidR="00026727" w:rsidRPr="009458B8" w:rsidRDefault="00026727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026727" w:rsidRPr="009458B8" w14:paraId="020A8E01" w14:textId="77777777" w:rsidTr="00026727">
        <w:trPr>
          <w:trHeight w:val="260"/>
        </w:trPr>
        <w:tc>
          <w:tcPr>
            <w:tcW w:w="108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6222AC34" w14:textId="77777777" w:rsidR="00026727" w:rsidRPr="009458B8" w:rsidRDefault="00026727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1.2.6</w:t>
            </w:r>
          </w:p>
        </w:tc>
        <w:tc>
          <w:tcPr>
            <w:tcW w:w="26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6735217A" w14:textId="77777777" w:rsidR="00026727" w:rsidRPr="009458B8" w:rsidRDefault="00026727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 xml:space="preserve">        Resolver Cos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7C52364F" w14:textId="77777777" w:rsidR="00026727" w:rsidRPr="009458B8" w:rsidRDefault="00026727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B050"/>
            <w:noWrap/>
            <w:vAlign w:val="center"/>
            <w:hideMark/>
          </w:tcPr>
          <w:p w14:paraId="78FA719A" w14:textId="77777777" w:rsidR="00026727" w:rsidRPr="009458B8" w:rsidRDefault="00026727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OK</w:t>
            </w:r>
          </w:p>
        </w:tc>
        <w:tc>
          <w:tcPr>
            <w:tcW w:w="47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3AE5195B" w14:textId="77777777" w:rsidR="00026727" w:rsidRPr="009458B8" w:rsidRDefault="00026727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026727" w:rsidRPr="009458B8" w14:paraId="7E370DBD" w14:textId="77777777" w:rsidTr="00026727">
        <w:trPr>
          <w:trHeight w:val="260"/>
        </w:trPr>
        <w:tc>
          <w:tcPr>
            <w:tcW w:w="108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69F67CF3" w14:textId="77777777" w:rsidR="00026727" w:rsidRPr="009458B8" w:rsidRDefault="00026727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1.2.7</w:t>
            </w:r>
          </w:p>
        </w:tc>
        <w:tc>
          <w:tcPr>
            <w:tcW w:w="26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30246626" w14:textId="77777777" w:rsidR="00026727" w:rsidRPr="009458B8" w:rsidRDefault="00026727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 xml:space="preserve">        Low Limit Switch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7F6F918C" w14:textId="77777777" w:rsidR="00026727" w:rsidRPr="009458B8" w:rsidRDefault="00026727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B050"/>
            <w:noWrap/>
            <w:vAlign w:val="center"/>
            <w:hideMark/>
          </w:tcPr>
          <w:p w14:paraId="762FAE94" w14:textId="77777777" w:rsidR="00026727" w:rsidRPr="009458B8" w:rsidRDefault="00026727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OK</w:t>
            </w:r>
          </w:p>
        </w:tc>
        <w:tc>
          <w:tcPr>
            <w:tcW w:w="47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1E495463" w14:textId="77777777" w:rsidR="00026727" w:rsidRPr="009458B8" w:rsidRDefault="00026727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026727" w:rsidRPr="009458B8" w14:paraId="3B68D7A3" w14:textId="77777777" w:rsidTr="00026727">
        <w:trPr>
          <w:trHeight w:val="280"/>
        </w:trPr>
        <w:tc>
          <w:tcPr>
            <w:tcW w:w="1082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2116F935" w14:textId="77777777" w:rsidR="00026727" w:rsidRPr="009458B8" w:rsidRDefault="00026727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1.2.8</w:t>
            </w:r>
          </w:p>
        </w:tc>
        <w:tc>
          <w:tcPr>
            <w:tcW w:w="2638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09632F50" w14:textId="77777777" w:rsidR="00026727" w:rsidRPr="009458B8" w:rsidRDefault="00026727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 xml:space="preserve">        High Limit Switch</w:t>
            </w:r>
          </w:p>
        </w:tc>
        <w:tc>
          <w:tcPr>
            <w:tcW w:w="78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3D1AC75C" w14:textId="77777777" w:rsidR="00026727" w:rsidRPr="009458B8" w:rsidRDefault="00026727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00B050"/>
            <w:noWrap/>
            <w:vAlign w:val="center"/>
            <w:hideMark/>
          </w:tcPr>
          <w:p w14:paraId="475EF035" w14:textId="77777777" w:rsidR="00026727" w:rsidRPr="009458B8" w:rsidRDefault="00026727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OK</w:t>
            </w:r>
          </w:p>
        </w:tc>
        <w:tc>
          <w:tcPr>
            <w:tcW w:w="47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20320EA7" w14:textId="77777777" w:rsidR="00026727" w:rsidRPr="009458B8" w:rsidRDefault="00026727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026727" w:rsidRPr="009458B8" w14:paraId="55845B40" w14:textId="77777777" w:rsidTr="00026727">
        <w:trPr>
          <w:trHeight w:val="260"/>
        </w:trPr>
        <w:tc>
          <w:tcPr>
            <w:tcW w:w="1082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A6A6A6"/>
            <w:noWrap/>
            <w:vAlign w:val="bottom"/>
            <w:hideMark/>
          </w:tcPr>
          <w:p w14:paraId="4025602E" w14:textId="77777777" w:rsidR="00026727" w:rsidRPr="009458B8" w:rsidRDefault="00026727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2</w:t>
            </w:r>
          </w:p>
        </w:tc>
        <w:tc>
          <w:tcPr>
            <w:tcW w:w="2638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A6A6A6"/>
            <w:noWrap/>
            <w:vAlign w:val="center"/>
            <w:hideMark/>
          </w:tcPr>
          <w:p w14:paraId="74E7A7FD" w14:textId="77777777" w:rsidR="00026727" w:rsidRPr="009458B8" w:rsidRDefault="00026727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Initial Motion Test</w:t>
            </w:r>
          </w:p>
        </w:tc>
        <w:tc>
          <w:tcPr>
            <w:tcW w:w="780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000000" w:fill="A6A6A6"/>
            <w:noWrap/>
            <w:vAlign w:val="center"/>
            <w:hideMark/>
          </w:tcPr>
          <w:p w14:paraId="76248899" w14:textId="77777777" w:rsidR="00026727" w:rsidRPr="009458B8" w:rsidRDefault="00026727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nil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000000" w:fill="A6A6A6"/>
            <w:noWrap/>
            <w:vAlign w:val="center"/>
            <w:hideMark/>
          </w:tcPr>
          <w:p w14:paraId="729940CD" w14:textId="77777777" w:rsidR="00026727" w:rsidRPr="009458B8" w:rsidRDefault="00026727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47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A6A6A6"/>
            <w:vAlign w:val="bottom"/>
            <w:hideMark/>
          </w:tcPr>
          <w:p w14:paraId="7C57F5F9" w14:textId="77777777" w:rsidR="00026727" w:rsidRPr="009458B8" w:rsidRDefault="00026727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026727" w:rsidRPr="009458B8" w14:paraId="73ABA86C" w14:textId="77777777" w:rsidTr="00026727">
        <w:trPr>
          <w:trHeight w:val="260"/>
        </w:trPr>
        <w:tc>
          <w:tcPr>
            <w:tcW w:w="108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51AD8196" w14:textId="77777777" w:rsidR="00026727" w:rsidRPr="009458B8" w:rsidRDefault="00026727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2.1</w:t>
            </w:r>
          </w:p>
        </w:tc>
        <w:tc>
          <w:tcPr>
            <w:tcW w:w="26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08514172" w14:textId="77777777" w:rsidR="00026727" w:rsidRPr="009458B8" w:rsidRDefault="00026727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 xml:space="preserve">    Observations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30485FBF" w14:textId="77777777" w:rsidR="00026727" w:rsidRPr="009458B8" w:rsidRDefault="00026727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000"/>
            <w:noWrap/>
            <w:vAlign w:val="center"/>
            <w:hideMark/>
          </w:tcPr>
          <w:p w14:paraId="638DF81A" w14:textId="77777777" w:rsidR="00026727" w:rsidRPr="009458B8" w:rsidRDefault="00026727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Check</w:t>
            </w:r>
          </w:p>
        </w:tc>
        <w:tc>
          <w:tcPr>
            <w:tcW w:w="47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5873F5DB" w14:textId="0C7960F9" w:rsidR="00026727" w:rsidRPr="009458B8" w:rsidRDefault="00392B8B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Squeaking</w:t>
            </w:r>
            <w:r w:rsidR="00026727"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 xml:space="preserve">/grinding high pitch noise </w:t>
            </w:r>
          </w:p>
        </w:tc>
      </w:tr>
      <w:tr w:rsidR="00026727" w:rsidRPr="009458B8" w14:paraId="57FCCD64" w14:textId="77777777" w:rsidTr="00026727">
        <w:trPr>
          <w:trHeight w:val="520"/>
        </w:trPr>
        <w:tc>
          <w:tcPr>
            <w:tcW w:w="1082" w:type="dxa"/>
            <w:tcBorders>
              <w:top w:val="nil"/>
              <w:left w:val="single" w:sz="8" w:space="0" w:color="auto"/>
              <w:bottom w:val="nil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1B693D95" w14:textId="77777777" w:rsidR="00026727" w:rsidRPr="009458B8" w:rsidRDefault="00026727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2.1</w:t>
            </w:r>
          </w:p>
        </w:tc>
        <w:tc>
          <w:tcPr>
            <w:tcW w:w="2638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2F6C4AD5" w14:textId="77777777" w:rsidR="00026727" w:rsidRPr="009458B8" w:rsidRDefault="00026727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 xml:space="preserve">    Observations</w:t>
            </w:r>
          </w:p>
        </w:tc>
        <w:tc>
          <w:tcPr>
            <w:tcW w:w="78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687F8EB7" w14:textId="77777777" w:rsidR="00026727" w:rsidRPr="009458B8" w:rsidRDefault="00026727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00B050"/>
            <w:noWrap/>
            <w:vAlign w:val="center"/>
            <w:hideMark/>
          </w:tcPr>
          <w:p w14:paraId="0092EB4F" w14:textId="77777777" w:rsidR="00026727" w:rsidRPr="009458B8" w:rsidRDefault="00026727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OK</w:t>
            </w:r>
          </w:p>
        </w:tc>
        <w:tc>
          <w:tcPr>
            <w:tcW w:w="470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1F59ED99" w14:textId="77777777" w:rsidR="00026727" w:rsidRPr="009458B8" w:rsidRDefault="00026727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Limits very close to mech stops. Readjusted both to get some more margin.</w:t>
            </w:r>
          </w:p>
        </w:tc>
      </w:tr>
      <w:tr w:rsidR="00026727" w:rsidRPr="009458B8" w14:paraId="2962BE04" w14:textId="77777777" w:rsidTr="00026727">
        <w:trPr>
          <w:trHeight w:val="540"/>
        </w:trPr>
        <w:tc>
          <w:tcPr>
            <w:tcW w:w="1082" w:type="dxa"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18604D42" w14:textId="77777777" w:rsidR="00026727" w:rsidRPr="009458B8" w:rsidRDefault="00026727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2.1</w:t>
            </w:r>
          </w:p>
        </w:tc>
        <w:tc>
          <w:tcPr>
            <w:tcW w:w="2638" w:type="dxa"/>
            <w:tcBorders>
              <w:top w:val="single" w:sz="4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4180A98E" w14:textId="77777777" w:rsidR="00026727" w:rsidRPr="009458B8" w:rsidRDefault="00026727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 xml:space="preserve">    Observations</w:t>
            </w: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8" w:space="0" w:color="auto"/>
              <w:right w:val="nil"/>
            </w:tcBorders>
            <w:shd w:val="clear" w:color="000000" w:fill="BFBFBF"/>
            <w:vAlign w:val="center"/>
            <w:hideMark/>
          </w:tcPr>
          <w:p w14:paraId="7FF5787C" w14:textId="77777777" w:rsidR="00026727" w:rsidRPr="009458B8" w:rsidRDefault="00026727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000000" w:fill="FF0000"/>
            <w:noWrap/>
            <w:vAlign w:val="center"/>
            <w:hideMark/>
          </w:tcPr>
          <w:p w14:paraId="071C2D54" w14:textId="77777777" w:rsidR="00026727" w:rsidRPr="009458B8" w:rsidRDefault="00026727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Not OK</w:t>
            </w:r>
          </w:p>
        </w:tc>
        <w:tc>
          <w:tcPr>
            <w:tcW w:w="4700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5F03A1CA" w14:textId="3ADCE803" w:rsidR="00026727" w:rsidRPr="009458B8" w:rsidRDefault="00026727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 xml:space="preserve">Upper limit switch is actuated very close to the "top" of the lever. The axis is almost </w:t>
            </w:r>
            <w:r w:rsidR="00392B8B"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traveling</w:t>
            </w: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 xml:space="preserve"> over.</w:t>
            </w:r>
          </w:p>
        </w:tc>
      </w:tr>
      <w:tr w:rsidR="00026727" w:rsidRPr="009458B8" w14:paraId="4093DF37" w14:textId="77777777" w:rsidTr="00026727">
        <w:trPr>
          <w:trHeight w:val="280"/>
        </w:trPr>
        <w:tc>
          <w:tcPr>
            <w:tcW w:w="1082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A6A6A6"/>
            <w:noWrap/>
            <w:vAlign w:val="bottom"/>
            <w:hideMark/>
          </w:tcPr>
          <w:p w14:paraId="4C206E0D" w14:textId="77777777" w:rsidR="00026727" w:rsidRPr="009458B8" w:rsidRDefault="00026727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2638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A6A6A6"/>
            <w:vAlign w:val="center"/>
            <w:hideMark/>
          </w:tcPr>
          <w:p w14:paraId="132AD752" w14:textId="77777777" w:rsidR="00026727" w:rsidRPr="009458B8" w:rsidRDefault="00026727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Motion Performance</w:t>
            </w:r>
          </w:p>
        </w:tc>
        <w:tc>
          <w:tcPr>
            <w:tcW w:w="780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000000" w:fill="A6A6A6"/>
            <w:noWrap/>
            <w:vAlign w:val="center"/>
            <w:hideMark/>
          </w:tcPr>
          <w:p w14:paraId="6D931C29" w14:textId="77777777" w:rsidR="00026727" w:rsidRPr="009458B8" w:rsidRDefault="00026727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µm</w:t>
            </w:r>
          </w:p>
        </w:tc>
        <w:tc>
          <w:tcPr>
            <w:tcW w:w="780" w:type="dxa"/>
            <w:tcBorders>
              <w:top w:val="nil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000000" w:fill="A6A6A6"/>
            <w:noWrap/>
            <w:vAlign w:val="center"/>
            <w:hideMark/>
          </w:tcPr>
          <w:p w14:paraId="3FAC33A6" w14:textId="77777777" w:rsidR="00026727" w:rsidRPr="009458B8" w:rsidRDefault="00026727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47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A6A6A6"/>
            <w:vAlign w:val="bottom"/>
            <w:hideMark/>
          </w:tcPr>
          <w:p w14:paraId="4C4650BA" w14:textId="77777777" w:rsidR="00026727" w:rsidRPr="009458B8" w:rsidRDefault="00026727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026727" w:rsidRPr="009458B8" w14:paraId="460A7072" w14:textId="77777777" w:rsidTr="00026727">
        <w:trPr>
          <w:trHeight w:val="688"/>
        </w:trPr>
        <w:tc>
          <w:tcPr>
            <w:tcW w:w="1082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03E70D30" w14:textId="77777777" w:rsidR="00026727" w:rsidRPr="009458B8" w:rsidRDefault="00026727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3</w:t>
            </w:r>
          </w:p>
        </w:tc>
        <w:tc>
          <w:tcPr>
            <w:tcW w:w="2638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51F1937F" w14:textId="77777777" w:rsidR="00026727" w:rsidRPr="009458B8" w:rsidRDefault="00026727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Repeatability</w:t>
            </w:r>
          </w:p>
        </w:tc>
        <w:tc>
          <w:tcPr>
            <w:tcW w:w="780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000000" w:fill="00B050"/>
            <w:noWrap/>
            <w:vAlign w:val="center"/>
            <w:hideMark/>
          </w:tcPr>
          <w:p w14:paraId="3BB45DA8" w14:textId="77777777" w:rsidR="00026727" w:rsidRPr="009458B8" w:rsidRDefault="00026727">
            <w:pPr>
              <w:jc w:val="right"/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3</w:t>
            </w:r>
          </w:p>
        </w:tc>
        <w:tc>
          <w:tcPr>
            <w:tcW w:w="780" w:type="dxa"/>
            <w:tcBorders>
              <w:top w:val="nil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000000" w:fill="00B050"/>
            <w:noWrap/>
            <w:vAlign w:val="center"/>
            <w:hideMark/>
          </w:tcPr>
          <w:p w14:paraId="1179CCCD" w14:textId="77777777" w:rsidR="00026727" w:rsidRPr="009458B8" w:rsidRDefault="00026727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OK</w:t>
            </w:r>
          </w:p>
        </w:tc>
        <w:tc>
          <w:tcPr>
            <w:tcW w:w="47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08B294FD" w14:textId="4C49DFB0" w:rsidR="00026727" w:rsidRPr="009458B8" w:rsidRDefault="00026727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 xml:space="preserve">The repeatability is better than the accuracy of the IDL2300 sensor. Measurements with the resolver indicate that the </w:t>
            </w:r>
            <w:r w:rsidR="00392B8B"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repeatability</w:t>
            </w: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 xml:space="preserve"> is in the range of +- 1 micrometer</w:t>
            </w:r>
          </w:p>
        </w:tc>
      </w:tr>
      <w:tr w:rsidR="00026727" w:rsidRPr="009458B8" w14:paraId="11B0D9F6" w14:textId="77777777" w:rsidTr="00026727">
        <w:trPr>
          <w:trHeight w:val="713"/>
        </w:trPr>
        <w:tc>
          <w:tcPr>
            <w:tcW w:w="1082" w:type="dxa"/>
            <w:tcBorders>
              <w:top w:val="single" w:sz="4" w:space="0" w:color="auto"/>
              <w:left w:val="single" w:sz="8" w:space="0" w:color="auto"/>
              <w:bottom w:val="nil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1988AAA5" w14:textId="77777777" w:rsidR="00026727" w:rsidRPr="009458B8" w:rsidRDefault="00026727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4</w:t>
            </w:r>
          </w:p>
        </w:tc>
        <w:tc>
          <w:tcPr>
            <w:tcW w:w="2638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2B073EA1" w14:textId="77777777" w:rsidR="00026727" w:rsidRPr="009458B8" w:rsidRDefault="00026727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Accuracy</w:t>
            </w: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00B050"/>
            <w:noWrap/>
            <w:vAlign w:val="center"/>
            <w:hideMark/>
          </w:tcPr>
          <w:p w14:paraId="4FFA734A" w14:textId="77777777" w:rsidR="00026727" w:rsidRPr="009458B8" w:rsidRDefault="00026727">
            <w:pPr>
              <w:jc w:val="right"/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36</w:t>
            </w: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000000" w:fill="00B050"/>
            <w:noWrap/>
            <w:vAlign w:val="center"/>
            <w:hideMark/>
          </w:tcPr>
          <w:p w14:paraId="5625BEB0" w14:textId="77777777" w:rsidR="00026727" w:rsidRPr="009458B8" w:rsidRDefault="00026727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OK</w:t>
            </w:r>
          </w:p>
        </w:tc>
        <w:tc>
          <w:tcPr>
            <w:tcW w:w="4700" w:type="dxa"/>
            <w:tcBorders>
              <w:top w:val="single" w:sz="4" w:space="0" w:color="auto"/>
              <w:left w:val="nil"/>
              <w:bottom w:val="nil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011159DB" w14:textId="78390FDA" w:rsidR="00026727" w:rsidRPr="009458B8" w:rsidRDefault="00026727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 xml:space="preserve">Probably accuracy can be even higher if the </w:t>
            </w:r>
            <w:r w:rsidR="00392B8B"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scaling</w:t>
            </w: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 xml:space="preserve"> </w:t>
            </w:r>
            <w:r w:rsidR="00392B8B"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is</w:t>
            </w: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 xml:space="preserve"> tuned vs the IDL2300.  Since the requirement is satisfied no </w:t>
            </w:r>
            <w:r w:rsidR="00392B8B"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further</w:t>
            </w: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 xml:space="preserve"> tuning was </w:t>
            </w:r>
            <w:r w:rsidR="00392B8B"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performed</w:t>
            </w: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.</w:t>
            </w:r>
          </w:p>
        </w:tc>
      </w:tr>
      <w:tr w:rsidR="00026727" w:rsidRPr="009458B8" w14:paraId="46A5BDF4" w14:textId="77777777" w:rsidTr="00026727">
        <w:trPr>
          <w:trHeight w:val="260"/>
        </w:trPr>
        <w:tc>
          <w:tcPr>
            <w:tcW w:w="108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A6A6A6"/>
            <w:noWrap/>
            <w:vAlign w:val="bottom"/>
            <w:hideMark/>
          </w:tcPr>
          <w:p w14:paraId="48A67D12" w14:textId="77777777" w:rsidR="00026727" w:rsidRPr="009458B8" w:rsidRDefault="00026727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 xml:space="preserve">5. </w:t>
            </w:r>
          </w:p>
        </w:tc>
        <w:tc>
          <w:tcPr>
            <w:tcW w:w="2638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000000" w:fill="A6A6A6"/>
            <w:noWrap/>
            <w:vAlign w:val="center"/>
            <w:hideMark/>
          </w:tcPr>
          <w:p w14:paraId="3619048D" w14:textId="77777777" w:rsidR="00026727" w:rsidRPr="009458B8" w:rsidRDefault="00026727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Switch Performance</w:t>
            </w:r>
          </w:p>
        </w:tc>
        <w:tc>
          <w:tcPr>
            <w:tcW w:w="78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000000" w:fill="A6A6A6"/>
            <w:noWrap/>
            <w:vAlign w:val="center"/>
            <w:hideMark/>
          </w:tcPr>
          <w:p w14:paraId="78D071AE" w14:textId="77777777" w:rsidR="00026727" w:rsidRPr="009458B8" w:rsidRDefault="00026727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µm</w:t>
            </w:r>
          </w:p>
        </w:tc>
        <w:tc>
          <w:tcPr>
            <w:tcW w:w="78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000000" w:fill="A6A6A6"/>
            <w:noWrap/>
            <w:vAlign w:val="center"/>
            <w:hideMark/>
          </w:tcPr>
          <w:p w14:paraId="6FA625F5" w14:textId="77777777" w:rsidR="00026727" w:rsidRPr="009458B8" w:rsidRDefault="00026727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470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A6A6A6"/>
            <w:vAlign w:val="bottom"/>
            <w:hideMark/>
          </w:tcPr>
          <w:p w14:paraId="540B0AAF" w14:textId="77777777" w:rsidR="00026727" w:rsidRPr="009458B8" w:rsidRDefault="00026727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026727" w:rsidRPr="009458B8" w14:paraId="3CB77135" w14:textId="77777777" w:rsidTr="00026727">
        <w:trPr>
          <w:trHeight w:val="240"/>
        </w:trPr>
        <w:tc>
          <w:tcPr>
            <w:tcW w:w="108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5F75266F" w14:textId="77777777" w:rsidR="00026727" w:rsidRPr="009458B8" w:rsidRDefault="00026727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5.1</w:t>
            </w:r>
          </w:p>
        </w:tc>
        <w:tc>
          <w:tcPr>
            <w:tcW w:w="26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2C5066A3" w14:textId="77777777" w:rsidR="00026727" w:rsidRPr="009458B8" w:rsidRDefault="00026727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 xml:space="preserve">    Low Limit Engage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00B050"/>
            <w:noWrap/>
            <w:vAlign w:val="center"/>
            <w:hideMark/>
          </w:tcPr>
          <w:p w14:paraId="237E4DCA" w14:textId="77777777" w:rsidR="00026727" w:rsidRPr="009458B8" w:rsidRDefault="00026727">
            <w:pPr>
              <w:jc w:val="right"/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17</w:t>
            </w:r>
          </w:p>
        </w:tc>
        <w:tc>
          <w:tcPr>
            <w:tcW w:w="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00B050"/>
            <w:noWrap/>
            <w:vAlign w:val="center"/>
            <w:hideMark/>
          </w:tcPr>
          <w:p w14:paraId="3F7AF84E" w14:textId="77777777" w:rsidR="00026727" w:rsidRPr="009458B8" w:rsidRDefault="00026727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OK</w:t>
            </w:r>
          </w:p>
        </w:tc>
        <w:tc>
          <w:tcPr>
            <w:tcW w:w="47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6B948B78" w14:textId="77777777" w:rsidR="00026727" w:rsidRPr="009458B8" w:rsidRDefault="00026727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026727" w:rsidRPr="009458B8" w14:paraId="35CF3F11" w14:textId="77777777" w:rsidTr="00026727">
        <w:trPr>
          <w:trHeight w:val="240"/>
        </w:trPr>
        <w:tc>
          <w:tcPr>
            <w:tcW w:w="108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647EC668" w14:textId="77777777" w:rsidR="00026727" w:rsidRPr="009458B8" w:rsidRDefault="00026727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5.2</w:t>
            </w:r>
          </w:p>
        </w:tc>
        <w:tc>
          <w:tcPr>
            <w:tcW w:w="26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6E8E80E9" w14:textId="77777777" w:rsidR="00026727" w:rsidRPr="009458B8" w:rsidRDefault="00026727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 xml:space="preserve">    Low Limit Disengage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00B050"/>
            <w:noWrap/>
            <w:vAlign w:val="center"/>
            <w:hideMark/>
          </w:tcPr>
          <w:p w14:paraId="6BF45185" w14:textId="77777777" w:rsidR="00026727" w:rsidRPr="009458B8" w:rsidRDefault="00026727">
            <w:pPr>
              <w:jc w:val="right"/>
              <w:rPr>
                <w:rFonts w:ascii="Calibri" w:hAnsi="Calibri" w:cs="Calibri"/>
                <w:i/>
                <w:i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i/>
                <w:iCs/>
                <w:color w:val="000000"/>
                <w:sz w:val="18"/>
                <w:szCs w:val="18"/>
                <w:lang w:val="en-US"/>
              </w:rPr>
              <w:t>12</w:t>
            </w:r>
          </w:p>
        </w:tc>
        <w:tc>
          <w:tcPr>
            <w:tcW w:w="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00B050"/>
            <w:noWrap/>
            <w:vAlign w:val="center"/>
            <w:hideMark/>
          </w:tcPr>
          <w:p w14:paraId="16E8444B" w14:textId="77777777" w:rsidR="00026727" w:rsidRPr="009458B8" w:rsidRDefault="00026727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OK</w:t>
            </w:r>
          </w:p>
        </w:tc>
        <w:tc>
          <w:tcPr>
            <w:tcW w:w="47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6790B727" w14:textId="77777777" w:rsidR="00026727" w:rsidRPr="009458B8" w:rsidRDefault="00026727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026727" w:rsidRPr="009458B8" w14:paraId="08795C8F" w14:textId="77777777" w:rsidTr="00026727">
        <w:trPr>
          <w:trHeight w:val="520"/>
        </w:trPr>
        <w:tc>
          <w:tcPr>
            <w:tcW w:w="1082" w:type="dxa"/>
            <w:tcBorders>
              <w:top w:val="nil"/>
              <w:left w:val="single" w:sz="8" w:space="0" w:color="auto"/>
              <w:bottom w:val="nil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6AB3383B" w14:textId="77777777" w:rsidR="00026727" w:rsidRPr="009458B8" w:rsidRDefault="00026727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5.3</w:t>
            </w:r>
          </w:p>
        </w:tc>
        <w:tc>
          <w:tcPr>
            <w:tcW w:w="2638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78810D17" w14:textId="77777777" w:rsidR="00026727" w:rsidRPr="009458B8" w:rsidRDefault="00026727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 xml:space="preserve">    High Limit Engage</w:t>
            </w:r>
          </w:p>
        </w:tc>
        <w:tc>
          <w:tcPr>
            <w:tcW w:w="780" w:type="dxa"/>
            <w:tcBorders>
              <w:top w:val="nil"/>
              <w:left w:val="nil"/>
              <w:bottom w:val="nil"/>
              <w:right w:val="nil"/>
            </w:tcBorders>
            <w:shd w:val="clear" w:color="000000" w:fill="FF0000"/>
            <w:noWrap/>
            <w:vAlign w:val="center"/>
            <w:hideMark/>
          </w:tcPr>
          <w:p w14:paraId="09E02D82" w14:textId="77777777" w:rsidR="00026727" w:rsidRPr="009458B8" w:rsidRDefault="00026727">
            <w:pPr>
              <w:jc w:val="right"/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171</w:t>
            </w:r>
          </w:p>
        </w:tc>
        <w:tc>
          <w:tcPr>
            <w:tcW w:w="78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000000" w:fill="FF0000"/>
            <w:noWrap/>
            <w:vAlign w:val="center"/>
            <w:hideMark/>
          </w:tcPr>
          <w:p w14:paraId="783E9B55" w14:textId="77777777" w:rsidR="00026727" w:rsidRPr="009458B8" w:rsidRDefault="00026727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Not OK</w:t>
            </w:r>
          </w:p>
        </w:tc>
        <w:tc>
          <w:tcPr>
            <w:tcW w:w="470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14D9F42F" w14:textId="738705F6" w:rsidR="00026727" w:rsidRPr="009458B8" w:rsidRDefault="00026727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Lim</w:t>
            </w:r>
            <w:r w:rsidR="008408AA"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i</w:t>
            </w: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t</w:t>
            </w:r>
            <w:r w:rsidR="00F76152"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 xml:space="preserve"> </w:t>
            </w: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 xml:space="preserve">switch position vs cam wrong. Actuated with </w:t>
            </w:r>
            <w:proofErr w:type="spellStart"/>
            <w:proofErr w:type="gramStart"/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to</w:t>
            </w:r>
            <w:proofErr w:type="spellEnd"/>
            <w:proofErr w:type="gramEnd"/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 xml:space="preserve"> little margin.</w:t>
            </w:r>
          </w:p>
        </w:tc>
      </w:tr>
      <w:tr w:rsidR="00026727" w:rsidRPr="009458B8" w14:paraId="38852BA9" w14:textId="77777777" w:rsidTr="00026727">
        <w:trPr>
          <w:trHeight w:val="260"/>
        </w:trPr>
        <w:tc>
          <w:tcPr>
            <w:tcW w:w="1082" w:type="dxa"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32E0973E" w14:textId="77777777" w:rsidR="00026727" w:rsidRPr="009458B8" w:rsidRDefault="00026727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5.4</w:t>
            </w:r>
          </w:p>
        </w:tc>
        <w:tc>
          <w:tcPr>
            <w:tcW w:w="2638" w:type="dxa"/>
            <w:tcBorders>
              <w:top w:val="single" w:sz="4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6D16EF53" w14:textId="77777777" w:rsidR="00026727" w:rsidRPr="009458B8" w:rsidRDefault="00026727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 xml:space="preserve">    High Limit Disengage</w:t>
            </w: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8" w:space="0" w:color="auto"/>
              <w:right w:val="nil"/>
            </w:tcBorders>
            <w:shd w:val="clear" w:color="000000" w:fill="00B050"/>
            <w:noWrap/>
            <w:vAlign w:val="center"/>
            <w:hideMark/>
          </w:tcPr>
          <w:p w14:paraId="23E84023" w14:textId="77777777" w:rsidR="00026727" w:rsidRPr="009458B8" w:rsidRDefault="00026727">
            <w:pPr>
              <w:jc w:val="right"/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11</w:t>
            </w: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000000" w:fill="00B050"/>
            <w:noWrap/>
            <w:vAlign w:val="center"/>
            <w:hideMark/>
          </w:tcPr>
          <w:p w14:paraId="1FF1314B" w14:textId="77777777" w:rsidR="00026727" w:rsidRPr="009458B8" w:rsidRDefault="00026727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OK</w:t>
            </w:r>
          </w:p>
        </w:tc>
        <w:tc>
          <w:tcPr>
            <w:tcW w:w="4700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02FCD507" w14:textId="77777777" w:rsidR="00026727" w:rsidRPr="009458B8" w:rsidRDefault="00026727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026727" w:rsidRPr="009458B8" w14:paraId="37A52DF3" w14:textId="77777777" w:rsidTr="00026727">
        <w:trPr>
          <w:trHeight w:val="280"/>
        </w:trPr>
        <w:tc>
          <w:tcPr>
            <w:tcW w:w="1082" w:type="dxa"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67E8BC20" w14:textId="77777777" w:rsidR="00026727" w:rsidRPr="009458B8" w:rsidRDefault="00026727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6</w:t>
            </w:r>
          </w:p>
        </w:tc>
        <w:tc>
          <w:tcPr>
            <w:tcW w:w="2638" w:type="dxa"/>
            <w:tcBorders>
              <w:top w:val="single" w:sz="4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6685FE46" w14:textId="77777777" w:rsidR="00026727" w:rsidRPr="009458B8" w:rsidRDefault="00026727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Resolver Performance</w:t>
            </w:r>
          </w:p>
        </w:tc>
        <w:tc>
          <w:tcPr>
            <w:tcW w:w="780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000000" w:fill="00B050"/>
            <w:noWrap/>
            <w:vAlign w:val="center"/>
            <w:hideMark/>
          </w:tcPr>
          <w:p w14:paraId="3D78BDCA" w14:textId="77777777" w:rsidR="00026727" w:rsidRPr="009458B8" w:rsidRDefault="00026727">
            <w:pPr>
              <w:jc w:val="right"/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37</w:t>
            </w:r>
          </w:p>
        </w:tc>
        <w:tc>
          <w:tcPr>
            <w:tcW w:w="780" w:type="dxa"/>
            <w:tcBorders>
              <w:top w:val="nil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000000" w:fill="00B050"/>
            <w:noWrap/>
            <w:vAlign w:val="center"/>
            <w:hideMark/>
          </w:tcPr>
          <w:p w14:paraId="5C15B99C" w14:textId="77777777" w:rsidR="00026727" w:rsidRPr="009458B8" w:rsidRDefault="00026727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OK</w:t>
            </w:r>
          </w:p>
        </w:tc>
        <w:tc>
          <w:tcPr>
            <w:tcW w:w="4700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487E7D99" w14:textId="77777777" w:rsidR="00026727" w:rsidRPr="009458B8" w:rsidRDefault="00026727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Variations over 1 turn</w:t>
            </w:r>
          </w:p>
        </w:tc>
      </w:tr>
    </w:tbl>
    <w:p w14:paraId="565A92AD" w14:textId="77777777" w:rsidR="007D21B2" w:rsidRPr="009458B8" w:rsidRDefault="007D21B2" w:rsidP="00EA46C4">
      <w:pPr>
        <w:rPr>
          <w:lang w:val="en-US"/>
        </w:rPr>
      </w:pPr>
    </w:p>
    <w:p w14:paraId="7991A9F2" w14:textId="407B5437" w:rsidR="00EA46C4" w:rsidRPr="009458B8" w:rsidRDefault="00EA46C4" w:rsidP="00EA46C4">
      <w:pPr>
        <w:rPr>
          <w:lang w:val="en-US"/>
        </w:rPr>
      </w:pPr>
      <w:r w:rsidRPr="009458B8">
        <w:rPr>
          <w:lang w:val="en-US"/>
        </w:rPr>
        <w:t>Detailed report and raw</w:t>
      </w:r>
      <w:r w:rsidR="00C81363" w:rsidRPr="009458B8">
        <w:rPr>
          <w:lang w:val="en-US"/>
        </w:rPr>
        <w:t xml:space="preserve"> </w:t>
      </w:r>
      <w:r w:rsidRPr="009458B8">
        <w:rPr>
          <w:lang w:val="en-US"/>
        </w:rPr>
        <w:t>data:</w:t>
      </w:r>
    </w:p>
    <w:p w14:paraId="7E35C0D1" w14:textId="68A5DE15" w:rsidR="00EA46C4" w:rsidRPr="009458B8" w:rsidRDefault="00EA46C4">
      <w:pPr>
        <w:rPr>
          <w:lang w:val="en-US"/>
        </w:rPr>
      </w:pPr>
      <w:hyperlink r:id="rId17" w:history="1">
        <w:r w:rsidRPr="009458B8">
          <w:rPr>
            <w:rStyle w:val="Hyperlink"/>
            <w:rFonts w:ascii="Times New Roman" w:hAnsi="Times New Roman"/>
            <w:sz w:val="24"/>
            <w:lang w:val="en-US"/>
          </w:rPr>
          <w:t>https://github.com/anderssandstrom/ecmc_bifrost_slits_sat/blob/master/tests/11359/axis1/report2.md</w:t>
        </w:r>
      </w:hyperlink>
    </w:p>
    <w:p w14:paraId="35780A78" w14:textId="77777777" w:rsidR="00E374BD" w:rsidRPr="009458B8" w:rsidRDefault="00461888" w:rsidP="00E374BD">
      <w:pPr>
        <w:keepNext/>
        <w:rPr>
          <w:lang w:val="en-US"/>
        </w:rPr>
      </w:pPr>
      <w:r w:rsidRPr="009458B8">
        <w:rPr>
          <w:noProof/>
          <w:lang w:val="en-US"/>
        </w:rPr>
        <w:lastRenderedPageBreak/>
        <w:drawing>
          <wp:inline distT="0" distB="0" distL="0" distR="0" wp14:anchorId="3C561445" wp14:editId="05EF0EF6">
            <wp:extent cx="3362400" cy="2520000"/>
            <wp:effectExtent l="2223" t="0" r="5397" b="5398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lowerlimit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3362400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597BC" w14:textId="27CBD98C" w:rsidR="00281290" w:rsidRPr="009458B8" w:rsidRDefault="00E374BD" w:rsidP="00E374BD">
      <w:pPr>
        <w:pStyle w:val="Caption"/>
        <w:rPr>
          <w:lang w:val="en-US"/>
        </w:rPr>
      </w:pPr>
      <w:bookmarkStart w:id="39" w:name="_Ref59113972"/>
      <w:bookmarkStart w:id="40" w:name="_Toc59116389"/>
      <w:r w:rsidRPr="009458B8">
        <w:rPr>
          <w:lang w:val="en-US"/>
        </w:rPr>
        <w:t xml:space="preserve">Figure </w:t>
      </w:r>
      <w:r w:rsidRPr="009458B8">
        <w:rPr>
          <w:lang w:val="en-US"/>
        </w:rPr>
        <w:fldChar w:fldCharType="begin"/>
      </w:r>
      <w:r w:rsidRPr="009458B8">
        <w:rPr>
          <w:lang w:val="en-US"/>
        </w:rPr>
        <w:instrText xml:space="preserve"> SEQ Figure \* ARABIC </w:instrText>
      </w:r>
      <w:r w:rsidRPr="009458B8">
        <w:rPr>
          <w:lang w:val="en-US"/>
        </w:rPr>
        <w:fldChar w:fldCharType="separate"/>
      </w:r>
      <w:r w:rsidRPr="009458B8">
        <w:rPr>
          <w:noProof/>
          <w:lang w:val="en-US"/>
        </w:rPr>
        <w:t>4</w:t>
      </w:r>
      <w:r w:rsidRPr="009458B8">
        <w:rPr>
          <w:lang w:val="en-US"/>
        </w:rPr>
        <w:fldChar w:fldCharType="end"/>
      </w:r>
      <w:bookmarkEnd w:id="39"/>
      <w:r w:rsidRPr="009458B8">
        <w:rPr>
          <w:lang w:val="en-US"/>
        </w:rPr>
        <w:t>: Bent limit switch lever</w:t>
      </w:r>
      <w:bookmarkEnd w:id="40"/>
    </w:p>
    <w:p w14:paraId="682F6333" w14:textId="77777777" w:rsidR="00281290" w:rsidRPr="009458B8" w:rsidRDefault="00281290">
      <w:pPr>
        <w:rPr>
          <w:rFonts w:ascii="Segoe UI Historic" w:eastAsiaTheme="majorEastAsia" w:hAnsi="Segoe UI Historic" w:cstheme="majorBidi"/>
          <w:b/>
          <w:bCs/>
          <w:sz w:val="22"/>
          <w:szCs w:val="26"/>
          <w:lang w:val="en-US"/>
        </w:rPr>
      </w:pPr>
      <w:r w:rsidRPr="009458B8">
        <w:rPr>
          <w:lang w:val="en-US"/>
        </w:rPr>
        <w:br w:type="page"/>
      </w:r>
    </w:p>
    <w:p w14:paraId="1AE55CA2" w14:textId="00661B3B" w:rsidR="002E0C60" w:rsidRPr="009458B8" w:rsidRDefault="002E0C60" w:rsidP="000E4C84">
      <w:pPr>
        <w:pStyle w:val="Heading2"/>
        <w:rPr>
          <w:lang w:val="en-US"/>
        </w:rPr>
      </w:pPr>
      <w:bookmarkStart w:id="41" w:name="_Toc59116360"/>
      <w:r w:rsidRPr="009458B8">
        <w:rPr>
          <w:lang w:val="en-US"/>
        </w:rPr>
        <w:lastRenderedPageBreak/>
        <w:t>11359 Axis 2</w:t>
      </w:r>
      <w:bookmarkEnd w:id="41"/>
    </w:p>
    <w:p w14:paraId="6DEAF713" w14:textId="2AEAD003" w:rsidR="000E4C84" w:rsidRPr="009458B8" w:rsidRDefault="000E4C84" w:rsidP="000E4C84">
      <w:pPr>
        <w:pStyle w:val="Caption"/>
        <w:keepNext/>
        <w:rPr>
          <w:lang w:val="en-US"/>
        </w:rPr>
      </w:pPr>
      <w:bookmarkStart w:id="42" w:name="_Toc59116381"/>
      <w:r w:rsidRPr="009458B8">
        <w:rPr>
          <w:lang w:val="en-US"/>
        </w:rPr>
        <w:t xml:space="preserve">Table </w:t>
      </w:r>
      <w:r w:rsidRPr="009458B8">
        <w:rPr>
          <w:lang w:val="en-US"/>
        </w:rPr>
        <w:fldChar w:fldCharType="begin"/>
      </w:r>
      <w:r w:rsidRPr="009458B8">
        <w:rPr>
          <w:lang w:val="en-US"/>
        </w:rPr>
        <w:instrText xml:space="preserve"> SEQ Table \* ARABIC </w:instrText>
      </w:r>
      <w:r w:rsidRPr="009458B8">
        <w:rPr>
          <w:lang w:val="en-US"/>
        </w:rPr>
        <w:fldChar w:fldCharType="separate"/>
      </w:r>
      <w:r w:rsidR="00A705DC" w:rsidRPr="009458B8">
        <w:rPr>
          <w:noProof/>
          <w:lang w:val="en-US"/>
        </w:rPr>
        <w:t>6</w:t>
      </w:r>
      <w:r w:rsidRPr="009458B8">
        <w:rPr>
          <w:lang w:val="en-US"/>
        </w:rPr>
        <w:fldChar w:fldCharType="end"/>
      </w:r>
      <w:r w:rsidRPr="009458B8">
        <w:rPr>
          <w:lang w:val="en-US"/>
        </w:rPr>
        <w:t>: Results 11359, axis</w:t>
      </w:r>
      <w:r w:rsidR="00D41902" w:rsidRPr="009458B8">
        <w:rPr>
          <w:lang w:val="en-US"/>
        </w:rPr>
        <w:t xml:space="preserve"> </w:t>
      </w:r>
      <w:r w:rsidRPr="009458B8">
        <w:rPr>
          <w:lang w:val="en-US"/>
        </w:rPr>
        <w:t>2</w:t>
      </w:r>
      <w:bookmarkEnd w:id="42"/>
    </w:p>
    <w:tbl>
      <w:tblPr>
        <w:tblW w:w="9980" w:type="dxa"/>
        <w:tblLook w:val="04A0" w:firstRow="1" w:lastRow="0" w:firstColumn="1" w:lastColumn="0" w:noHBand="0" w:noVBand="1"/>
      </w:tblPr>
      <w:tblGrid>
        <w:gridCol w:w="1082"/>
        <w:gridCol w:w="2638"/>
        <w:gridCol w:w="780"/>
        <w:gridCol w:w="780"/>
        <w:gridCol w:w="4700"/>
      </w:tblGrid>
      <w:tr w:rsidR="00E314AF" w:rsidRPr="009458B8" w14:paraId="660C39D6" w14:textId="77777777" w:rsidTr="00E314AF">
        <w:trPr>
          <w:trHeight w:val="260"/>
        </w:trPr>
        <w:tc>
          <w:tcPr>
            <w:tcW w:w="372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000000" w:fill="BFBFBF"/>
            <w:noWrap/>
            <w:vAlign w:val="bottom"/>
            <w:hideMark/>
          </w:tcPr>
          <w:p w14:paraId="40A72E14" w14:textId="77777777" w:rsidR="00E314AF" w:rsidRPr="009458B8" w:rsidRDefault="00E314AF" w:rsidP="00E314AF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General Information:</w:t>
            </w:r>
          </w:p>
        </w:tc>
        <w:tc>
          <w:tcPr>
            <w:tcW w:w="78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689F873C" w14:textId="77777777" w:rsidR="00E314AF" w:rsidRPr="009458B8" w:rsidRDefault="00E314AF" w:rsidP="00E314AF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4B13FE0F" w14:textId="77777777" w:rsidR="00E314AF" w:rsidRPr="009458B8" w:rsidRDefault="00E314AF" w:rsidP="00E314AF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47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vAlign w:val="bottom"/>
            <w:hideMark/>
          </w:tcPr>
          <w:p w14:paraId="5906698D" w14:textId="77777777" w:rsidR="00E314AF" w:rsidRPr="009458B8" w:rsidRDefault="00E314AF" w:rsidP="00E314AF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E314AF" w:rsidRPr="009458B8" w14:paraId="4C8DAF25" w14:textId="77777777" w:rsidTr="00E314AF">
        <w:trPr>
          <w:trHeight w:val="240"/>
        </w:trPr>
        <w:tc>
          <w:tcPr>
            <w:tcW w:w="1082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000000" w:fill="BFBFBF"/>
            <w:noWrap/>
            <w:vAlign w:val="bottom"/>
            <w:hideMark/>
          </w:tcPr>
          <w:p w14:paraId="7E13AAFE" w14:textId="77777777" w:rsidR="00E314AF" w:rsidRPr="009458B8" w:rsidRDefault="00E314AF" w:rsidP="00E314AF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 xml:space="preserve">Serial </w:t>
            </w:r>
            <w:proofErr w:type="spellStart"/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num</w:t>
            </w:r>
            <w:proofErr w:type="spellEnd"/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:</w:t>
            </w:r>
          </w:p>
        </w:tc>
        <w:tc>
          <w:tcPr>
            <w:tcW w:w="2638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000000" w:fill="BFBFBF"/>
            <w:vAlign w:val="bottom"/>
            <w:hideMark/>
          </w:tcPr>
          <w:p w14:paraId="5393D3D3" w14:textId="77777777" w:rsidR="00E314AF" w:rsidRPr="009458B8" w:rsidRDefault="00E314AF" w:rsidP="00E314AF">
            <w:pPr>
              <w:jc w:val="right"/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11359</w:t>
            </w:r>
          </w:p>
        </w:tc>
        <w:tc>
          <w:tcPr>
            <w:tcW w:w="78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693221BD" w14:textId="77777777" w:rsidR="00E314AF" w:rsidRPr="009458B8" w:rsidRDefault="00E314AF" w:rsidP="00E314AF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43453291" w14:textId="77777777" w:rsidR="00E314AF" w:rsidRPr="009458B8" w:rsidRDefault="00E314AF" w:rsidP="00E314AF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47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vAlign w:val="bottom"/>
            <w:hideMark/>
          </w:tcPr>
          <w:p w14:paraId="50B1B586" w14:textId="77777777" w:rsidR="00E314AF" w:rsidRPr="009458B8" w:rsidRDefault="00E314AF" w:rsidP="00E314AF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E314AF" w:rsidRPr="009458B8" w14:paraId="773CE559" w14:textId="77777777" w:rsidTr="00E314AF">
        <w:trPr>
          <w:trHeight w:val="260"/>
        </w:trPr>
        <w:tc>
          <w:tcPr>
            <w:tcW w:w="1082" w:type="dxa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shd w:val="clear" w:color="000000" w:fill="BFBFBF"/>
            <w:noWrap/>
            <w:vAlign w:val="bottom"/>
            <w:hideMark/>
          </w:tcPr>
          <w:p w14:paraId="7284F3A2" w14:textId="77777777" w:rsidR="00E314AF" w:rsidRPr="009458B8" w:rsidRDefault="00E314AF" w:rsidP="00E314AF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 xml:space="preserve">Axis </w:t>
            </w:r>
            <w:proofErr w:type="spellStart"/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num</w:t>
            </w:r>
            <w:proofErr w:type="spellEnd"/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:</w:t>
            </w:r>
          </w:p>
        </w:tc>
        <w:tc>
          <w:tcPr>
            <w:tcW w:w="263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BFBFBF"/>
            <w:vAlign w:val="bottom"/>
            <w:hideMark/>
          </w:tcPr>
          <w:p w14:paraId="71837BD8" w14:textId="77777777" w:rsidR="00E314AF" w:rsidRPr="009458B8" w:rsidRDefault="00E314AF" w:rsidP="00E314AF">
            <w:pPr>
              <w:jc w:val="right"/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2</w:t>
            </w:r>
          </w:p>
        </w:tc>
        <w:tc>
          <w:tcPr>
            <w:tcW w:w="78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5C33002F" w14:textId="77777777" w:rsidR="00E314AF" w:rsidRPr="009458B8" w:rsidRDefault="00E314AF" w:rsidP="00E314AF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2B9AE883" w14:textId="77777777" w:rsidR="00E314AF" w:rsidRPr="009458B8" w:rsidRDefault="00E314AF" w:rsidP="00E314AF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47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vAlign w:val="bottom"/>
            <w:hideMark/>
          </w:tcPr>
          <w:p w14:paraId="70D6B078" w14:textId="77777777" w:rsidR="00E314AF" w:rsidRPr="009458B8" w:rsidRDefault="00E314AF" w:rsidP="00E314AF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E314AF" w:rsidRPr="009458B8" w14:paraId="5AB2AC5C" w14:textId="77777777" w:rsidTr="00E314AF">
        <w:trPr>
          <w:trHeight w:val="260"/>
        </w:trPr>
        <w:tc>
          <w:tcPr>
            <w:tcW w:w="1082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76378DFA" w14:textId="77777777" w:rsidR="00E314AF" w:rsidRPr="009458B8" w:rsidRDefault="00E314AF" w:rsidP="00E314AF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2638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4C4E9965" w14:textId="77777777" w:rsidR="00E314AF" w:rsidRPr="009458B8" w:rsidRDefault="00E314AF" w:rsidP="00E314AF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7E5F8EFB" w14:textId="77777777" w:rsidR="00E314AF" w:rsidRPr="009458B8" w:rsidRDefault="00E314AF" w:rsidP="00E314AF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32FD247A" w14:textId="77777777" w:rsidR="00E314AF" w:rsidRPr="009458B8" w:rsidRDefault="00E314AF" w:rsidP="00E314AF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47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vAlign w:val="bottom"/>
            <w:hideMark/>
          </w:tcPr>
          <w:p w14:paraId="346D2860" w14:textId="77777777" w:rsidR="00E314AF" w:rsidRPr="009458B8" w:rsidRDefault="00E314AF" w:rsidP="00E314AF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E314AF" w:rsidRPr="009458B8" w14:paraId="0CD7FBEC" w14:textId="77777777" w:rsidTr="00E314AF">
        <w:trPr>
          <w:trHeight w:val="280"/>
        </w:trPr>
        <w:tc>
          <w:tcPr>
            <w:tcW w:w="108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138B3C30" w14:textId="77777777" w:rsidR="00E314AF" w:rsidRPr="009458B8" w:rsidRDefault="00E314AF" w:rsidP="00E314AF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Test:</w:t>
            </w:r>
          </w:p>
        </w:tc>
        <w:tc>
          <w:tcPr>
            <w:tcW w:w="2638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5F90AD17" w14:textId="77777777" w:rsidR="00E314AF" w:rsidRPr="009458B8" w:rsidRDefault="00E314AF" w:rsidP="00E314AF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Description:</w:t>
            </w:r>
          </w:p>
        </w:tc>
        <w:tc>
          <w:tcPr>
            <w:tcW w:w="780" w:type="dxa"/>
            <w:tcBorders>
              <w:top w:val="single" w:sz="8" w:space="0" w:color="auto"/>
              <w:left w:val="nil"/>
              <w:bottom w:val="single" w:sz="8" w:space="0" w:color="auto"/>
              <w:right w:val="nil"/>
            </w:tcBorders>
            <w:shd w:val="clear" w:color="000000" w:fill="BFBFBF"/>
            <w:noWrap/>
            <w:vAlign w:val="bottom"/>
            <w:hideMark/>
          </w:tcPr>
          <w:p w14:paraId="4C4D3946" w14:textId="77777777" w:rsidR="00E314AF" w:rsidRPr="009458B8" w:rsidRDefault="00E314AF" w:rsidP="00E314AF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Value</w:t>
            </w:r>
          </w:p>
        </w:tc>
        <w:tc>
          <w:tcPr>
            <w:tcW w:w="78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499B1E2D" w14:textId="77777777" w:rsidR="00E314AF" w:rsidRPr="009458B8" w:rsidRDefault="00E314AF" w:rsidP="00E314AF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Status:</w:t>
            </w:r>
          </w:p>
        </w:tc>
        <w:tc>
          <w:tcPr>
            <w:tcW w:w="470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BFBFBF"/>
            <w:vAlign w:val="bottom"/>
            <w:hideMark/>
          </w:tcPr>
          <w:p w14:paraId="5EE185D4" w14:textId="77777777" w:rsidR="00E314AF" w:rsidRPr="009458B8" w:rsidRDefault="00E314AF" w:rsidP="00E314AF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Comment:</w:t>
            </w:r>
          </w:p>
        </w:tc>
      </w:tr>
      <w:tr w:rsidR="00E314AF" w:rsidRPr="009458B8" w14:paraId="56E5A764" w14:textId="77777777" w:rsidTr="00E314AF">
        <w:trPr>
          <w:trHeight w:val="260"/>
        </w:trPr>
        <w:tc>
          <w:tcPr>
            <w:tcW w:w="1082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A6A6A6"/>
            <w:noWrap/>
            <w:vAlign w:val="bottom"/>
            <w:hideMark/>
          </w:tcPr>
          <w:p w14:paraId="54E84168" w14:textId="77777777" w:rsidR="00E314AF" w:rsidRPr="009458B8" w:rsidRDefault="00E314AF" w:rsidP="00E314AF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1</w:t>
            </w:r>
          </w:p>
        </w:tc>
        <w:tc>
          <w:tcPr>
            <w:tcW w:w="2638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A6A6A6"/>
            <w:noWrap/>
            <w:vAlign w:val="center"/>
            <w:hideMark/>
          </w:tcPr>
          <w:p w14:paraId="6D222738" w14:textId="77777777" w:rsidR="00E314AF" w:rsidRPr="009458B8" w:rsidRDefault="00E314AF" w:rsidP="00E314AF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General Inspection</w:t>
            </w:r>
          </w:p>
        </w:tc>
        <w:tc>
          <w:tcPr>
            <w:tcW w:w="780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000000" w:fill="A6A6A6"/>
            <w:noWrap/>
            <w:vAlign w:val="center"/>
            <w:hideMark/>
          </w:tcPr>
          <w:p w14:paraId="52477386" w14:textId="77777777" w:rsidR="00E314AF" w:rsidRPr="009458B8" w:rsidRDefault="00E314AF" w:rsidP="00E314AF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nil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000000" w:fill="A6A6A6"/>
            <w:noWrap/>
            <w:vAlign w:val="center"/>
            <w:hideMark/>
          </w:tcPr>
          <w:p w14:paraId="1A27AFFA" w14:textId="77777777" w:rsidR="00E314AF" w:rsidRPr="009458B8" w:rsidRDefault="00E314AF" w:rsidP="00E314AF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47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A6A6A6"/>
            <w:vAlign w:val="bottom"/>
            <w:hideMark/>
          </w:tcPr>
          <w:p w14:paraId="7F96CA8E" w14:textId="77777777" w:rsidR="00E314AF" w:rsidRPr="009458B8" w:rsidRDefault="00E314AF" w:rsidP="00E314AF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E314AF" w:rsidRPr="009458B8" w14:paraId="443B64D4" w14:textId="77777777" w:rsidTr="00E314AF">
        <w:trPr>
          <w:trHeight w:val="260"/>
        </w:trPr>
        <w:tc>
          <w:tcPr>
            <w:tcW w:w="1082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43538045" w14:textId="77777777" w:rsidR="00E314AF" w:rsidRPr="009458B8" w:rsidRDefault="00E314AF" w:rsidP="00E314AF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1.1</w:t>
            </w:r>
          </w:p>
        </w:tc>
        <w:tc>
          <w:tcPr>
            <w:tcW w:w="2638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756CA1D8" w14:textId="77777777" w:rsidR="00E314AF" w:rsidRPr="009458B8" w:rsidRDefault="00E314AF" w:rsidP="00E314AF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 xml:space="preserve">   Mechanical</w:t>
            </w:r>
          </w:p>
        </w:tc>
        <w:tc>
          <w:tcPr>
            <w:tcW w:w="78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6389BFF2" w14:textId="77777777" w:rsidR="00E314AF" w:rsidRPr="009458B8" w:rsidRDefault="00E314AF" w:rsidP="00E314AF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36959715" w14:textId="77777777" w:rsidR="00E314AF" w:rsidRPr="009458B8" w:rsidRDefault="00E314AF" w:rsidP="00E314AF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47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BFBFBF"/>
            <w:vAlign w:val="bottom"/>
            <w:hideMark/>
          </w:tcPr>
          <w:p w14:paraId="23D1D740" w14:textId="77777777" w:rsidR="00E314AF" w:rsidRPr="009458B8" w:rsidRDefault="00E314AF" w:rsidP="00E314AF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E314AF" w:rsidRPr="009458B8" w14:paraId="64F2F580" w14:textId="77777777" w:rsidTr="00E314AF">
        <w:trPr>
          <w:trHeight w:val="260"/>
        </w:trPr>
        <w:tc>
          <w:tcPr>
            <w:tcW w:w="1082" w:type="dxa"/>
            <w:tcBorders>
              <w:top w:val="nil"/>
              <w:left w:val="single" w:sz="8" w:space="0" w:color="auto"/>
              <w:bottom w:val="nil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3597E3CC" w14:textId="77777777" w:rsidR="00E314AF" w:rsidRPr="009458B8" w:rsidRDefault="00E314AF" w:rsidP="00E314AF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1.1.1</w:t>
            </w:r>
          </w:p>
        </w:tc>
        <w:tc>
          <w:tcPr>
            <w:tcW w:w="2638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1F0AC73A" w14:textId="77777777" w:rsidR="00E314AF" w:rsidRPr="009458B8" w:rsidRDefault="00E314AF" w:rsidP="00E314AF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 xml:space="preserve">        Observations</w:t>
            </w:r>
          </w:p>
        </w:tc>
        <w:tc>
          <w:tcPr>
            <w:tcW w:w="78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7B89C5CC" w14:textId="77777777" w:rsidR="00E314AF" w:rsidRPr="009458B8" w:rsidRDefault="00E314AF" w:rsidP="00E314AF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00B050"/>
            <w:noWrap/>
            <w:vAlign w:val="center"/>
            <w:hideMark/>
          </w:tcPr>
          <w:p w14:paraId="6F76191E" w14:textId="77777777" w:rsidR="00E314AF" w:rsidRPr="009458B8" w:rsidRDefault="00E314AF" w:rsidP="00E314AF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OK</w:t>
            </w:r>
          </w:p>
        </w:tc>
        <w:tc>
          <w:tcPr>
            <w:tcW w:w="470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20AE9766" w14:textId="77777777" w:rsidR="00E314AF" w:rsidRPr="009458B8" w:rsidRDefault="00E314AF" w:rsidP="00E314AF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E314AF" w:rsidRPr="009458B8" w14:paraId="00BCD250" w14:textId="77777777" w:rsidTr="00E314AF">
        <w:trPr>
          <w:trHeight w:val="260"/>
        </w:trPr>
        <w:tc>
          <w:tcPr>
            <w:tcW w:w="108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57C11A59" w14:textId="77777777" w:rsidR="00E314AF" w:rsidRPr="009458B8" w:rsidRDefault="00E314AF" w:rsidP="00E314AF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1.2</w:t>
            </w:r>
          </w:p>
        </w:tc>
        <w:tc>
          <w:tcPr>
            <w:tcW w:w="2638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261CA2EC" w14:textId="77777777" w:rsidR="00E314AF" w:rsidRPr="009458B8" w:rsidRDefault="00E314AF" w:rsidP="00E314AF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 xml:space="preserve">    Electrical</w:t>
            </w:r>
          </w:p>
        </w:tc>
        <w:tc>
          <w:tcPr>
            <w:tcW w:w="78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33A3025D" w14:textId="77777777" w:rsidR="00E314AF" w:rsidRPr="009458B8" w:rsidRDefault="00E314AF" w:rsidP="00E314AF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0F9E8055" w14:textId="77777777" w:rsidR="00E314AF" w:rsidRPr="009458B8" w:rsidRDefault="00E314AF" w:rsidP="00E314AF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470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BFBFBF"/>
            <w:vAlign w:val="bottom"/>
            <w:hideMark/>
          </w:tcPr>
          <w:p w14:paraId="4EADE87D" w14:textId="77777777" w:rsidR="00E314AF" w:rsidRPr="009458B8" w:rsidRDefault="00E314AF" w:rsidP="00E314AF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E314AF" w:rsidRPr="009458B8" w14:paraId="6B0EFBF7" w14:textId="77777777" w:rsidTr="00E314AF">
        <w:trPr>
          <w:trHeight w:val="260"/>
        </w:trPr>
        <w:tc>
          <w:tcPr>
            <w:tcW w:w="108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66DD04CD" w14:textId="77777777" w:rsidR="00E314AF" w:rsidRPr="009458B8" w:rsidRDefault="00E314AF" w:rsidP="00E314AF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1.2.1</w:t>
            </w:r>
          </w:p>
        </w:tc>
        <w:tc>
          <w:tcPr>
            <w:tcW w:w="26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480E2017" w14:textId="77777777" w:rsidR="00E314AF" w:rsidRPr="009458B8" w:rsidRDefault="00E314AF" w:rsidP="00E314AF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 xml:space="preserve">        Observations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60F1DBB5" w14:textId="77777777" w:rsidR="00E314AF" w:rsidRPr="009458B8" w:rsidRDefault="00E314AF" w:rsidP="00E314AF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B050"/>
            <w:noWrap/>
            <w:vAlign w:val="center"/>
            <w:hideMark/>
          </w:tcPr>
          <w:p w14:paraId="3986A84A" w14:textId="77777777" w:rsidR="00E314AF" w:rsidRPr="009458B8" w:rsidRDefault="00E314AF" w:rsidP="00E314AF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OK</w:t>
            </w:r>
          </w:p>
        </w:tc>
        <w:tc>
          <w:tcPr>
            <w:tcW w:w="47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7DF2EA2F" w14:textId="77777777" w:rsidR="00E314AF" w:rsidRPr="009458B8" w:rsidRDefault="00E314AF" w:rsidP="00E314AF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E314AF" w:rsidRPr="009458B8" w14:paraId="4BE257D0" w14:textId="77777777" w:rsidTr="00E314AF">
        <w:trPr>
          <w:trHeight w:val="260"/>
        </w:trPr>
        <w:tc>
          <w:tcPr>
            <w:tcW w:w="108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38E52C57" w14:textId="77777777" w:rsidR="00E314AF" w:rsidRPr="009458B8" w:rsidRDefault="00E314AF" w:rsidP="00E314AF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1.2.2</w:t>
            </w:r>
          </w:p>
        </w:tc>
        <w:tc>
          <w:tcPr>
            <w:tcW w:w="26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4AE2D7F4" w14:textId="77777777" w:rsidR="00E314AF" w:rsidRPr="009458B8" w:rsidRDefault="00E314AF" w:rsidP="00E314AF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 xml:space="preserve">        Motor Phase A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7B837704" w14:textId="77777777" w:rsidR="00E314AF" w:rsidRPr="009458B8" w:rsidRDefault="00E314AF" w:rsidP="00E314AF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B050"/>
            <w:noWrap/>
            <w:vAlign w:val="center"/>
            <w:hideMark/>
          </w:tcPr>
          <w:p w14:paraId="7D79CA50" w14:textId="77777777" w:rsidR="00E314AF" w:rsidRPr="009458B8" w:rsidRDefault="00E314AF" w:rsidP="00E314AF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OK</w:t>
            </w:r>
          </w:p>
        </w:tc>
        <w:tc>
          <w:tcPr>
            <w:tcW w:w="47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445354A0" w14:textId="77777777" w:rsidR="00E314AF" w:rsidRPr="009458B8" w:rsidRDefault="00E314AF" w:rsidP="00E314AF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E314AF" w:rsidRPr="009458B8" w14:paraId="0D8FCF10" w14:textId="77777777" w:rsidTr="00E314AF">
        <w:trPr>
          <w:trHeight w:val="260"/>
        </w:trPr>
        <w:tc>
          <w:tcPr>
            <w:tcW w:w="108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454FB0A9" w14:textId="77777777" w:rsidR="00E314AF" w:rsidRPr="009458B8" w:rsidRDefault="00E314AF" w:rsidP="00E314AF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1.2.3</w:t>
            </w:r>
          </w:p>
        </w:tc>
        <w:tc>
          <w:tcPr>
            <w:tcW w:w="26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1D392507" w14:textId="77777777" w:rsidR="00E314AF" w:rsidRPr="009458B8" w:rsidRDefault="00E314AF" w:rsidP="00E314AF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 xml:space="preserve">        Motor Phase B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344E4B05" w14:textId="77777777" w:rsidR="00E314AF" w:rsidRPr="009458B8" w:rsidRDefault="00E314AF" w:rsidP="00E314AF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B050"/>
            <w:noWrap/>
            <w:vAlign w:val="center"/>
            <w:hideMark/>
          </w:tcPr>
          <w:p w14:paraId="3AA0D19D" w14:textId="77777777" w:rsidR="00E314AF" w:rsidRPr="009458B8" w:rsidRDefault="00E314AF" w:rsidP="00E314AF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OK</w:t>
            </w:r>
          </w:p>
        </w:tc>
        <w:tc>
          <w:tcPr>
            <w:tcW w:w="47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469642DC" w14:textId="77777777" w:rsidR="00E314AF" w:rsidRPr="009458B8" w:rsidRDefault="00E314AF" w:rsidP="00E314AF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E314AF" w:rsidRPr="009458B8" w14:paraId="3C4C6516" w14:textId="77777777" w:rsidTr="00E314AF">
        <w:trPr>
          <w:trHeight w:val="260"/>
        </w:trPr>
        <w:tc>
          <w:tcPr>
            <w:tcW w:w="108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610743D2" w14:textId="77777777" w:rsidR="00E314AF" w:rsidRPr="009458B8" w:rsidRDefault="00E314AF" w:rsidP="00E314AF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1.2.4</w:t>
            </w:r>
          </w:p>
        </w:tc>
        <w:tc>
          <w:tcPr>
            <w:tcW w:w="26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6EC1B32A" w14:textId="77777777" w:rsidR="00E314AF" w:rsidRPr="009458B8" w:rsidRDefault="00E314AF" w:rsidP="00E314AF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 xml:space="preserve">        Resolver Rotor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18035755" w14:textId="77777777" w:rsidR="00E314AF" w:rsidRPr="009458B8" w:rsidRDefault="00E314AF" w:rsidP="00E314AF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B050"/>
            <w:noWrap/>
            <w:vAlign w:val="center"/>
            <w:hideMark/>
          </w:tcPr>
          <w:p w14:paraId="533A2222" w14:textId="77777777" w:rsidR="00E314AF" w:rsidRPr="009458B8" w:rsidRDefault="00E314AF" w:rsidP="00E314AF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OK</w:t>
            </w:r>
          </w:p>
        </w:tc>
        <w:tc>
          <w:tcPr>
            <w:tcW w:w="47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783C4C6A" w14:textId="77777777" w:rsidR="00E314AF" w:rsidRPr="009458B8" w:rsidRDefault="00E314AF" w:rsidP="00E314AF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E314AF" w:rsidRPr="009458B8" w14:paraId="5BC13FFE" w14:textId="77777777" w:rsidTr="00E314AF">
        <w:trPr>
          <w:trHeight w:val="260"/>
        </w:trPr>
        <w:tc>
          <w:tcPr>
            <w:tcW w:w="108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59CECA18" w14:textId="77777777" w:rsidR="00E314AF" w:rsidRPr="009458B8" w:rsidRDefault="00E314AF" w:rsidP="00E314AF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1.2.5</w:t>
            </w:r>
          </w:p>
        </w:tc>
        <w:tc>
          <w:tcPr>
            <w:tcW w:w="26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6D2BD109" w14:textId="77777777" w:rsidR="00E314AF" w:rsidRPr="009458B8" w:rsidRDefault="00E314AF" w:rsidP="00E314AF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 xml:space="preserve">        Resolver Sin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44FF29B3" w14:textId="77777777" w:rsidR="00E314AF" w:rsidRPr="009458B8" w:rsidRDefault="00E314AF" w:rsidP="00E314AF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B050"/>
            <w:noWrap/>
            <w:vAlign w:val="center"/>
            <w:hideMark/>
          </w:tcPr>
          <w:p w14:paraId="0BEF935E" w14:textId="77777777" w:rsidR="00E314AF" w:rsidRPr="009458B8" w:rsidRDefault="00E314AF" w:rsidP="00E314AF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OK</w:t>
            </w:r>
          </w:p>
        </w:tc>
        <w:tc>
          <w:tcPr>
            <w:tcW w:w="47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00F540BD" w14:textId="77777777" w:rsidR="00E314AF" w:rsidRPr="009458B8" w:rsidRDefault="00E314AF" w:rsidP="00E314AF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E314AF" w:rsidRPr="009458B8" w14:paraId="08597C75" w14:textId="77777777" w:rsidTr="00E314AF">
        <w:trPr>
          <w:trHeight w:val="260"/>
        </w:trPr>
        <w:tc>
          <w:tcPr>
            <w:tcW w:w="108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1FC0C8FF" w14:textId="77777777" w:rsidR="00E314AF" w:rsidRPr="009458B8" w:rsidRDefault="00E314AF" w:rsidP="00E314AF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1.2.6</w:t>
            </w:r>
          </w:p>
        </w:tc>
        <w:tc>
          <w:tcPr>
            <w:tcW w:w="26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41EB95C9" w14:textId="77777777" w:rsidR="00E314AF" w:rsidRPr="009458B8" w:rsidRDefault="00E314AF" w:rsidP="00E314AF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 xml:space="preserve">        Resolver Cos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05DE0DE0" w14:textId="77777777" w:rsidR="00E314AF" w:rsidRPr="009458B8" w:rsidRDefault="00E314AF" w:rsidP="00E314AF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B050"/>
            <w:noWrap/>
            <w:vAlign w:val="center"/>
            <w:hideMark/>
          </w:tcPr>
          <w:p w14:paraId="32C6F349" w14:textId="77777777" w:rsidR="00E314AF" w:rsidRPr="009458B8" w:rsidRDefault="00E314AF" w:rsidP="00E314AF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OK</w:t>
            </w:r>
          </w:p>
        </w:tc>
        <w:tc>
          <w:tcPr>
            <w:tcW w:w="47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1570181B" w14:textId="77777777" w:rsidR="00E314AF" w:rsidRPr="009458B8" w:rsidRDefault="00E314AF" w:rsidP="00E314AF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E314AF" w:rsidRPr="009458B8" w14:paraId="05986971" w14:textId="77777777" w:rsidTr="00E314AF">
        <w:trPr>
          <w:trHeight w:val="260"/>
        </w:trPr>
        <w:tc>
          <w:tcPr>
            <w:tcW w:w="108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6C085444" w14:textId="77777777" w:rsidR="00E314AF" w:rsidRPr="009458B8" w:rsidRDefault="00E314AF" w:rsidP="00E314AF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1.2.7</w:t>
            </w:r>
          </w:p>
        </w:tc>
        <w:tc>
          <w:tcPr>
            <w:tcW w:w="26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1695A4A6" w14:textId="77777777" w:rsidR="00E314AF" w:rsidRPr="009458B8" w:rsidRDefault="00E314AF" w:rsidP="00E314AF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 xml:space="preserve">        Low Limit Switch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05DA362C" w14:textId="77777777" w:rsidR="00E314AF" w:rsidRPr="009458B8" w:rsidRDefault="00E314AF" w:rsidP="00E314AF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B050"/>
            <w:noWrap/>
            <w:vAlign w:val="center"/>
            <w:hideMark/>
          </w:tcPr>
          <w:p w14:paraId="1F5CDC80" w14:textId="77777777" w:rsidR="00E314AF" w:rsidRPr="009458B8" w:rsidRDefault="00E314AF" w:rsidP="00E314AF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OK</w:t>
            </w:r>
          </w:p>
        </w:tc>
        <w:tc>
          <w:tcPr>
            <w:tcW w:w="47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4883DBEA" w14:textId="77777777" w:rsidR="00E314AF" w:rsidRPr="009458B8" w:rsidRDefault="00E314AF" w:rsidP="00E314AF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E314AF" w:rsidRPr="009458B8" w14:paraId="09B3DC9D" w14:textId="77777777" w:rsidTr="00E314AF">
        <w:trPr>
          <w:trHeight w:val="280"/>
        </w:trPr>
        <w:tc>
          <w:tcPr>
            <w:tcW w:w="1082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4311C7D4" w14:textId="77777777" w:rsidR="00E314AF" w:rsidRPr="009458B8" w:rsidRDefault="00E314AF" w:rsidP="00E314AF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1.2.8</w:t>
            </w:r>
          </w:p>
        </w:tc>
        <w:tc>
          <w:tcPr>
            <w:tcW w:w="2638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1C2BD733" w14:textId="77777777" w:rsidR="00E314AF" w:rsidRPr="009458B8" w:rsidRDefault="00E314AF" w:rsidP="00E314AF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 xml:space="preserve">        High Limit Switch</w:t>
            </w:r>
          </w:p>
        </w:tc>
        <w:tc>
          <w:tcPr>
            <w:tcW w:w="78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58EB886E" w14:textId="77777777" w:rsidR="00E314AF" w:rsidRPr="009458B8" w:rsidRDefault="00E314AF" w:rsidP="00E314AF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00B050"/>
            <w:noWrap/>
            <w:vAlign w:val="center"/>
            <w:hideMark/>
          </w:tcPr>
          <w:p w14:paraId="5EDDDA0C" w14:textId="77777777" w:rsidR="00E314AF" w:rsidRPr="009458B8" w:rsidRDefault="00E314AF" w:rsidP="00E314AF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OK</w:t>
            </w:r>
          </w:p>
        </w:tc>
        <w:tc>
          <w:tcPr>
            <w:tcW w:w="47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0002E265" w14:textId="77777777" w:rsidR="00E314AF" w:rsidRPr="009458B8" w:rsidRDefault="00E314AF" w:rsidP="00E314AF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E314AF" w:rsidRPr="009458B8" w14:paraId="370D4C9C" w14:textId="77777777" w:rsidTr="00E314AF">
        <w:trPr>
          <w:trHeight w:val="260"/>
        </w:trPr>
        <w:tc>
          <w:tcPr>
            <w:tcW w:w="1082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A6A6A6"/>
            <w:noWrap/>
            <w:vAlign w:val="bottom"/>
            <w:hideMark/>
          </w:tcPr>
          <w:p w14:paraId="5423350C" w14:textId="77777777" w:rsidR="00E314AF" w:rsidRPr="009458B8" w:rsidRDefault="00E314AF" w:rsidP="00E314AF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2</w:t>
            </w:r>
          </w:p>
        </w:tc>
        <w:tc>
          <w:tcPr>
            <w:tcW w:w="2638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A6A6A6"/>
            <w:noWrap/>
            <w:vAlign w:val="center"/>
            <w:hideMark/>
          </w:tcPr>
          <w:p w14:paraId="65B6F601" w14:textId="77777777" w:rsidR="00E314AF" w:rsidRPr="009458B8" w:rsidRDefault="00E314AF" w:rsidP="00E314AF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Initial Motion Test</w:t>
            </w:r>
          </w:p>
        </w:tc>
        <w:tc>
          <w:tcPr>
            <w:tcW w:w="780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000000" w:fill="A6A6A6"/>
            <w:noWrap/>
            <w:vAlign w:val="center"/>
            <w:hideMark/>
          </w:tcPr>
          <w:p w14:paraId="370873A2" w14:textId="77777777" w:rsidR="00E314AF" w:rsidRPr="009458B8" w:rsidRDefault="00E314AF" w:rsidP="00E314AF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nil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000000" w:fill="A6A6A6"/>
            <w:noWrap/>
            <w:vAlign w:val="center"/>
            <w:hideMark/>
          </w:tcPr>
          <w:p w14:paraId="5A48DD93" w14:textId="77777777" w:rsidR="00E314AF" w:rsidRPr="009458B8" w:rsidRDefault="00E314AF" w:rsidP="00E314AF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47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A6A6A6"/>
            <w:vAlign w:val="bottom"/>
            <w:hideMark/>
          </w:tcPr>
          <w:p w14:paraId="3869346F" w14:textId="77777777" w:rsidR="00E314AF" w:rsidRPr="009458B8" w:rsidRDefault="00E314AF" w:rsidP="00E314AF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E314AF" w:rsidRPr="009458B8" w14:paraId="5BEDA408" w14:textId="77777777" w:rsidTr="00E314AF">
        <w:trPr>
          <w:trHeight w:val="260"/>
        </w:trPr>
        <w:tc>
          <w:tcPr>
            <w:tcW w:w="108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1440BEB0" w14:textId="77777777" w:rsidR="00E314AF" w:rsidRPr="009458B8" w:rsidRDefault="00E314AF" w:rsidP="00E314AF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2.1</w:t>
            </w:r>
          </w:p>
        </w:tc>
        <w:tc>
          <w:tcPr>
            <w:tcW w:w="26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12E01A64" w14:textId="77777777" w:rsidR="00E314AF" w:rsidRPr="009458B8" w:rsidRDefault="00E314AF" w:rsidP="00E314AF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 xml:space="preserve">    Observations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3A612780" w14:textId="77777777" w:rsidR="00E314AF" w:rsidRPr="009458B8" w:rsidRDefault="00E314AF" w:rsidP="00E314AF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000"/>
            <w:noWrap/>
            <w:vAlign w:val="center"/>
            <w:hideMark/>
          </w:tcPr>
          <w:p w14:paraId="3C3523AE" w14:textId="77777777" w:rsidR="00E314AF" w:rsidRPr="009458B8" w:rsidRDefault="00E314AF" w:rsidP="00E314AF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Check</w:t>
            </w:r>
          </w:p>
        </w:tc>
        <w:tc>
          <w:tcPr>
            <w:tcW w:w="47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5DA69D4E" w14:textId="7521FDDF" w:rsidR="00E314AF" w:rsidRPr="009458B8" w:rsidRDefault="00E314AF" w:rsidP="00E314AF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Low squeaking/grinding high pitch noise</w:t>
            </w:r>
          </w:p>
        </w:tc>
      </w:tr>
      <w:tr w:rsidR="00E314AF" w:rsidRPr="009458B8" w14:paraId="2D38DA65" w14:textId="77777777" w:rsidTr="00E314AF">
        <w:trPr>
          <w:trHeight w:val="540"/>
        </w:trPr>
        <w:tc>
          <w:tcPr>
            <w:tcW w:w="1082" w:type="dxa"/>
            <w:tcBorders>
              <w:top w:val="nil"/>
              <w:left w:val="single" w:sz="8" w:space="0" w:color="auto"/>
              <w:bottom w:val="nil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46BAB9EC" w14:textId="77777777" w:rsidR="00E314AF" w:rsidRPr="009458B8" w:rsidRDefault="00E314AF" w:rsidP="00E314AF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2.1</w:t>
            </w:r>
          </w:p>
        </w:tc>
        <w:tc>
          <w:tcPr>
            <w:tcW w:w="2638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047B659C" w14:textId="77777777" w:rsidR="00E314AF" w:rsidRPr="009458B8" w:rsidRDefault="00E314AF" w:rsidP="00E314AF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 xml:space="preserve">    Observations</w:t>
            </w:r>
          </w:p>
        </w:tc>
        <w:tc>
          <w:tcPr>
            <w:tcW w:w="78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0CF5C11B" w14:textId="77777777" w:rsidR="00E314AF" w:rsidRPr="009458B8" w:rsidRDefault="00E314AF" w:rsidP="00E314AF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00B050"/>
            <w:noWrap/>
            <w:vAlign w:val="center"/>
            <w:hideMark/>
          </w:tcPr>
          <w:p w14:paraId="4AFDDB76" w14:textId="77777777" w:rsidR="00E314AF" w:rsidRPr="009458B8" w:rsidRDefault="00E314AF" w:rsidP="00E314AF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OK</w:t>
            </w:r>
          </w:p>
        </w:tc>
        <w:tc>
          <w:tcPr>
            <w:tcW w:w="470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07D90F9E" w14:textId="77777777" w:rsidR="00E314AF" w:rsidRPr="009458B8" w:rsidRDefault="00E314AF" w:rsidP="00E314AF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Limits very close to mech stops. Readjusted both to get some more margin.</w:t>
            </w:r>
          </w:p>
        </w:tc>
      </w:tr>
      <w:tr w:rsidR="00E314AF" w:rsidRPr="009458B8" w14:paraId="29F3068F" w14:textId="77777777" w:rsidTr="00E314AF">
        <w:trPr>
          <w:trHeight w:val="280"/>
        </w:trPr>
        <w:tc>
          <w:tcPr>
            <w:tcW w:w="108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A6A6A6"/>
            <w:noWrap/>
            <w:vAlign w:val="bottom"/>
            <w:hideMark/>
          </w:tcPr>
          <w:p w14:paraId="791F1ECB" w14:textId="77777777" w:rsidR="00E314AF" w:rsidRPr="009458B8" w:rsidRDefault="00E314AF" w:rsidP="00E314AF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2638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000000" w:fill="A6A6A6"/>
            <w:vAlign w:val="center"/>
            <w:hideMark/>
          </w:tcPr>
          <w:p w14:paraId="39ED443D" w14:textId="77777777" w:rsidR="00E314AF" w:rsidRPr="009458B8" w:rsidRDefault="00E314AF" w:rsidP="00E314AF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Motion Performance</w:t>
            </w:r>
          </w:p>
        </w:tc>
        <w:tc>
          <w:tcPr>
            <w:tcW w:w="780" w:type="dxa"/>
            <w:tcBorders>
              <w:top w:val="single" w:sz="8" w:space="0" w:color="auto"/>
              <w:left w:val="nil"/>
              <w:bottom w:val="single" w:sz="8" w:space="0" w:color="auto"/>
              <w:right w:val="nil"/>
            </w:tcBorders>
            <w:shd w:val="clear" w:color="000000" w:fill="A6A6A6"/>
            <w:noWrap/>
            <w:vAlign w:val="center"/>
            <w:hideMark/>
          </w:tcPr>
          <w:p w14:paraId="5E5FA09D" w14:textId="77777777" w:rsidR="00E314AF" w:rsidRPr="009458B8" w:rsidRDefault="00E314AF" w:rsidP="00E314AF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µm</w:t>
            </w:r>
          </w:p>
        </w:tc>
        <w:tc>
          <w:tcPr>
            <w:tcW w:w="78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000000" w:fill="A6A6A6"/>
            <w:noWrap/>
            <w:vAlign w:val="center"/>
            <w:hideMark/>
          </w:tcPr>
          <w:p w14:paraId="15A199AE" w14:textId="77777777" w:rsidR="00E314AF" w:rsidRPr="009458B8" w:rsidRDefault="00E314AF" w:rsidP="00E314AF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470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A6A6A6"/>
            <w:vAlign w:val="bottom"/>
            <w:hideMark/>
          </w:tcPr>
          <w:p w14:paraId="7391583D" w14:textId="77777777" w:rsidR="00E314AF" w:rsidRPr="009458B8" w:rsidRDefault="00E314AF" w:rsidP="00E314AF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E314AF" w:rsidRPr="009458B8" w14:paraId="41EF90C9" w14:textId="77777777" w:rsidTr="00E314AF">
        <w:trPr>
          <w:trHeight w:val="524"/>
        </w:trPr>
        <w:tc>
          <w:tcPr>
            <w:tcW w:w="1082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6B4F7317" w14:textId="77777777" w:rsidR="00E314AF" w:rsidRPr="009458B8" w:rsidRDefault="00E314AF" w:rsidP="00E314AF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3</w:t>
            </w:r>
          </w:p>
        </w:tc>
        <w:tc>
          <w:tcPr>
            <w:tcW w:w="2638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61FF1CB5" w14:textId="77777777" w:rsidR="00E314AF" w:rsidRPr="009458B8" w:rsidRDefault="00E314AF" w:rsidP="00E314AF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Repeatability</w:t>
            </w:r>
          </w:p>
        </w:tc>
        <w:tc>
          <w:tcPr>
            <w:tcW w:w="780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000000" w:fill="00B050"/>
            <w:noWrap/>
            <w:vAlign w:val="center"/>
            <w:hideMark/>
          </w:tcPr>
          <w:p w14:paraId="12FD4690" w14:textId="77777777" w:rsidR="00E314AF" w:rsidRPr="009458B8" w:rsidRDefault="00E314AF" w:rsidP="00E314AF">
            <w:pPr>
              <w:jc w:val="right"/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2</w:t>
            </w:r>
          </w:p>
        </w:tc>
        <w:tc>
          <w:tcPr>
            <w:tcW w:w="780" w:type="dxa"/>
            <w:tcBorders>
              <w:top w:val="nil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000000" w:fill="00B050"/>
            <w:noWrap/>
            <w:vAlign w:val="center"/>
            <w:hideMark/>
          </w:tcPr>
          <w:p w14:paraId="1988D0FD" w14:textId="77777777" w:rsidR="00E314AF" w:rsidRPr="009458B8" w:rsidRDefault="00E314AF" w:rsidP="00E314AF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OK</w:t>
            </w:r>
          </w:p>
        </w:tc>
        <w:tc>
          <w:tcPr>
            <w:tcW w:w="47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30C6491C" w14:textId="475FBEF8" w:rsidR="00E314AF" w:rsidRPr="009458B8" w:rsidRDefault="00E314AF" w:rsidP="00E314AF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 xml:space="preserve">The repeatability is better than the accuracy of the IDL2300 sensor. Measurements with the resolver indicate that the </w:t>
            </w:r>
            <w:r w:rsidR="00472992"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repeatability</w:t>
            </w: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 xml:space="preserve"> is in the range of +- 1 micrometer</w:t>
            </w:r>
          </w:p>
        </w:tc>
      </w:tr>
      <w:tr w:rsidR="00E314AF" w:rsidRPr="009458B8" w14:paraId="79A1CAF6" w14:textId="77777777" w:rsidTr="00E314AF">
        <w:trPr>
          <w:trHeight w:val="705"/>
        </w:trPr>
        <w:tc>
          <w:tcPr>
            <w:tcW w:w="1082" w:type="dxa"/>
            <w:tcBorders>
              <w:top w:val="single" w:sz="4" w:space="0" w:color="auto"/>
              <w:left w:val="single" w:sz="8" w:space="0" w:color="auto"/>
              <w:bottom w:val="nil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1E925227" w14:textId="77777777" w:rsidR="00E314AF" w:rsidRPr="009458B8" w:rsidRDefault="00E314AF" w:rsidP="00E314AF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4</w:t>
            </w:r>
          </w:p>
        </w:tc>
        <w:tc>
          <w:tcPr>
            <w:tcW w:w="2638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6E66618E" w14:textId="77777777" w:rsidR="00E314AF" w:rsidRPr="009458B8" w:rsidRDefault="00E314AF" w:rsidP="00E314AF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Accuracy</w:t>
            </w: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00B050"/>
            <w:noWrap/>
            <w:vAlign w:val="center"/>
            <w:hideMark/>
          </w:tcPr>
          <w:p w14:paraId="68B9780C" w14:textId="77777777" w:rsidR="00E314AF" w:rsidRPr="009458B8" w:rsidRDefault="00E314AF" w:rsidP="00E314AF">
            <w:pPr>
              <w:jc w:val="right"/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30</w:t>
            </w: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000000" w:fill="00B050"/>
            <w:noWrap/>
            <w:vAlign w:val="center"/>
            <w:hideMark/>
          </w:tcPr>
          <w:p w14:paraId="2E3F611E" w14:textId="77777777" w:rsidR="00E314AF" w:rsidRPr="009458B8" w:rsidRDefault="00E314AF" w:rsidP="00E314AF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OK</w:t>
            </w:r>
          </w:p>
        </w:tc>
        <w:tc>
          <w:tcPr>
            <w:tcW w:w="4700" w:type="dxa"/>
            <w:tcBorders>
              <w:top w:val="single" w:sz="4" w:space="0" w:color="auto"/>
              <w:left w:val="nil"/>
              <w:bottom w:val="nil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507D7FEF" w14:textId="1120B27E" w:rsidR="00E314AF" w:rsidRPr="009458B8" w:rsidRDefault="00E314AF" w:rsidP="00E314AF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 xml:space="preserve">Probably accuracy can be even higher if the scaling </w:t>
            </w:r>
            <w:r w:rsidR="00392B8B"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is</w:t>
            </w: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 xml:space="preserve"> tuned vs the IDL2300.  Since the requirement is satisfied no </w:t>
            </w:r>
            <w:r w:rsidR="00472992"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further</w:t>
            </w: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 xml:space="preserve"> tuning was </w:t>
            </w:r>
            <w:r w:rsidR="00472992"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performed</w:t>
            </w: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.</w:t>
            </w:r>
          </w:p>
        </w:tc>
      </w:tr>
      <w:tr w:rsidR="00E314AF" w:rsidRPr="009458B8" w14:paraId="1362E707" w14:textId="77777777" w:rsidTr="00E314AF">
        <w:trPr>
          <w:trHeight w:val="260"/>
        </w:trPr>
        <w:tc>
          <w:tcPr>
            <w:tcW w:w="108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A6A6A6"/>
            <w:noWrap/>
            <w:vAlign w:val="bottom"/>
            <w:hideMark/>
          </w:tcPr>
          <w:p w14:paraId="4EF44916" w14:textId="77777777" w:rsidR="00E314AF" w:rsidRPr="009458B8" w:rsidRDefault="00E314AF" w:rsidP="00E314AF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 xml:space="preserve">5. </w:t>
            </w:r>
          </w:p>
        </w:tc>
        <w:tc>
          <w:tcPr>
            <w:tcW w:w="2638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000000" w:fill="A6A6A6"/>
            <w:noWrap/>
            <w:vAlign w:val="center"/>
            <w:hideMark/>
          </w:tcPr>
          <w:p w14:paraId="0CA4A571" w14:textId="77777777" w:rsidR="00E314AF" w:rsidRPr="009458B8" w:rsidRDefault="00E314AF" w:rsidP="00E314AF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Switch Performance</w:t>
            </w:r>
          </w:p>
        </w:tc>
        <w:tc>
          <w:tcPr>
            <w:tcW w:w="78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000000" w:fill="A6A6A6"/>
            <w:noWrap/>
            <w:vAlign w:val="center"/>
            <w:hideMark/>
          </w:tcPr>
          <w:p w14:paraId="236B885D" w14:textId="77777777" w:rsidR="00E314AF" w:rsidRPr="009458B8" w:rsidRDefault="00E314AF" w:rsidP="00E314AF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µm</w:t>
            </w:r>
          </w:p>
        </w:tc>
        <w:tc>
          <w:tcPr>
            <w:tcW w:w="78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000000" w:fill="A6A6A6"/>
            <w:noWrap/>
            <w:vAlign w:val="center"/>
            <w:hideMark/>
          </w:tcPr>
          <w:p w14:paraId="6F5B26FB" w14:textId="77777777" w:rsidR="00E314AF" w:rsidRPr="009458B8" w:rsidRDefault="00E314AF" w:rsidP="00E314AF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470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A6A6A6"/>
            <w:vAlign w:val="bottom"/>
            <w:hideMark/>
          </w:tcPr>
          <w:p w14:paraId="16F36B2A" w14:textId="77777777" w:rsidR="00E314AF" w:rsidRPr="009458B8" w:rsidRDefault="00E314AF" w:rsidP="00E314AF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E314AF" w:rsidRPr="009458B8" w14:paraId="055C82C3" w14:textId="77777777" w:rsidTr="00E314AF">
        <w:trPr>
          <w:trHeight w:val="240"/>
        </w:trPr>
        <w:tc>
          <w:tcPr>
            <w:tcW w:w="108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5445B6EE" w14:textId="77777777" w:rsidR="00E314AF" w:rsidRPr="009458B8" w:rsidRDefault="00E314AF" w:rsidP="00E314AF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5.1</w:t>
            </w:r>
          </w:p>
        </w:tc>
        <w:tc>
          <w:tcPr>
            <w:tcW w:w="26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1187BBEE" w14:textId="77777777" w:rsidR="00E314AF" w:rsidRPr="009458B8" w:rsidRDefault="00E314AF" w:rsidP="00E314AF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 xml:space="preserve">    Low Limit Engage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00B050"/>
            <w:noWrap/>
            <w:vAlign w:val="center"/>
            <w:hideMark/>
          </w:tcPr>
          <w:p w14:paraId="1F41496B" w14:textId="77777777" w:rsidR="00E314AF" w:rsidRPr="009458B8" w:rsidRDefault="00E314AF" w:rsidP="00E314AF">
            <w:pPr>
              <w:jc w:val="right"/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5</w:t>
            </w:r>
          </w:p>
        </w:tc>
        <w:tc>
          <w:tcPr>
            <w:tcW w:w="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00B050"/>
            <w:noWrap/>
            <w:vAlign w:val="center"/>
            <w:hideMark/>
          </w:tcPr>
          <w:p w14:paraId="26AA4AF1" w14:textId="77777777" w:rsidR="00E314AF" w:rsidRPr="009458B8" w:rsidRDefault="00E314AF" w:rsidP="00E314AF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OK</w:t>
            </w:r>
          </w:p>
        </w:tc>
        <w:tc>
          <w:tcPr>
            <w:tcW w:w="47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6E09B473" w14:textId="77777777" w:rsidR="00E314AF" w:rsidRPr="009458B8" w:rsidRDefault="00E314AF" w:rsidP="00E314AF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E314AF" w:rsidRPr="009458B8" w14:paraId="5C0B1E6D" w14:textId="77777777" w:rsidTr="00E314AF">
        <w:trPr>
          <w:trHeight w:val="240"/>
        </w:trPr>
        <w:tc>
          <w:tcPr>
            <w:tcW w:w="108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4911245E" w14:textId="77777777" w:rsidR="00E314AF" w:rsidRPr="009458B8" w:rsidRDefault="00E314AF" w:rsidP="00E314AF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5.2</w:t>
            </w:r>
          </w:p>
        </w:tc>
        <w:tc>
          <w:tcPr>
            <w:tcW w:w="26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31AD0676" w14:textId="77777777" w:rsidR="00E314AF" w:rsidRPr="009458B8" w:rsidRDefault="00E314AF" w:rsidP="00E314AF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 xml:space="preserve">    Low Limit Disengage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00B050"/>
            <w:noWrap/>
            <w:vAlign w:val="center"/>
            <w:hideMark/>
          </w:tcPr>
          <w:p w14:paraId="55DDAE50" w14:textId="77777777" w:rsidR="00E314AF" w:rsidRPr="009458B8" w:rsidRDefault="00E314AF" w:rsidP="00E314AF">
            <w:pPr>
              <w:jc w:val="right"/>
              <w:rPr>
                <w:rFonts w:ascii="Calibri" w:hAnsi="Calibri" w:cs="Calibri"/>
                <w:i/>
                <w:i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i/>
                <w:iCs/>
                <w:color w:val="000000"/>
                <w:sz w:val="18"/>
                <w:szCs w:val="18"/>
                <w:lang w:val="en-US"/>
              </w:rPr>
              <w:t>7</w:t>
            </w:r>
          </w:p>
        </w:tc>
        <w:tc>
          <w:tcPr>
            <w:tcW w:w="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00B050"/>
            <w:noWrap/>
            <w:vAlign w:val="center"/>
            <w:hideMark/>
          </w:tcPr>
          <w:p w14:paraId="34751DE9" w14:textId="77777777" w:rsidR="00E314AF" w:rsidRPr="009458B8" w:rsidRDefault="00E314AF" w:rsidP="00E314AF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OK</w:t>
            </w:r>
          </w:p>
        </w:tc>
        <w:tc>
          <w:tcPr>
            <w:tcW w:w="47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0C094E3D" w14:textId="77777777" w:rsidR="00E314AF" w:rsidRPr="009458B8" w:rsidRDefault="00E314AF" w:rsidP="00E314AF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E314AF" w:rsidRPr="009458B8" w14:paraId="3E39A4D0" w14:textId="77777777" w:rsidTr="00E314AF">
        <w:trPr>
          <w:trHeight w:val="240"/>
        </w:trPr>
        <w:tc>
          <w:tcPr>
            <w:tcW w:w="1082" w:type="dxa"/>
            <w:tcBorders>
              <w:top w:val="nil"/>
              <w:left w:val="single" w:sz="8" w:space="0" w:color="auto"/>
              <w:bottom w:val="nil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319B1224" w14:textId="77777777" w:rsidR="00E314AF" w:rsidRPr="009458B8" w:rsidRDefault="00E314AF" w:rsidP="00E314AF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5.3</w:t>
            </w:r>
          </w:p>
        </w:tc>
        <w:tc>
          <w:tcPr>
            <w:tcW w:w="2638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2513C10D" w14:textId="77777777" w:rsidR="00E314AF" w:rsidRPr="009458B8" w:rsidRDefault="00E314AF" w:rsidP="00E314AF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 xml:space="preserve">    High Limit Engage</w:t>
            </w:r>
          </w:p>
        </w:tc>
        <w:tc>
          <w:tcPr>
            <w:tcW w:w="780" w:type="dxa"/>
            <w:tcBorders>
              <w:top w:val="nil"/>
              <w:left w:val="nil"/>
              <w:bottom w:val="nil"/>
              <w:right w:val="nil"/>
            </w:tcBorders>
            <w:shd w:val="clear" w:color="000000" w:fill="00B050"/>
            <w:noWrap/>
            <w:vAlign w:val="center"/>
            <w:hideMark/>
          </w:tcPr>
          <w:p w14:paraId="01E1DEA0" w14:textId="77777777" w:rsidR="00E314AF" w:rsidRPr="009458B8" w:rsidRDefault="00E314AF" w:rsidP="00E314AF">
            <w:pPr>
              <w:jc w:val="right"/>
              <w:rPr>
                <w:rFonts w:ascii="Calibri" w:hAnsi="Calibri" w:cs="Calibri"/>
                <w:i/>
                <w:i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i/>
                <w:iCs/>
                <w:color w:val="000000"/>
                <w:sz w:val="18"/>
                <w:szCs w:val="18"/>
                <w:lang w:val="en-US"/>
              </w:rPr>
              <w:t>4</w:t>
            </w:r>
          </w:p>
        </w:tc>
        <w:tc>
          <w:tcPr>
            <w:tcW w:w="78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000000" w:fill="00B050"/>
            <w:noWrap/>
            <w:vAlign w:val="center"/>
            <w:hideMark/>
          </w:tcPr>
          <w:p w14:paraId="51265DDD" w14:textId="77777777" w:rsidR="00E314AF" w:rsidRPr="009458B8" w:rsidRDefault="00E314AF" w:rsidP="00E314AF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OK</w:t>
            </w:r>
          </w:p>
        </w:tc>
        <w:tc>
          <w:tcPr>
            <w:tcW w:w="470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47EBDAE7" w14:textId="77777777" w:rsidR="00E314AF" w:rsidRPr="009458B8" w:rsidRDefault="00E314AF" w:rsidP="00E314AF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E314AF" w:rsidRPr="009458B8" w14:paraId="27D2B200" w14:textId="77777777" w:rsidTr="00E314AF">
        <w:trPr>
          <w:trHeight w:val="260"/>
        </w:trPr>
        <w:tc>
          <w:tcPr>
            <w:tcW w:w="1082" w:type="dxa"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447491AF" w14:textId="77777777" w:rsidR="00E314AF" w:rsidRPr="009458B8" w:rsidRDefault="00E314AF" w:rsidP="00E314AF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5.4</w:t>
            </w:r>
          </w:p>
        </w:tc>
        <w:tc>
          <w:tcPr>
            <w:tcW w:w="2638" w:type="dxa"/>
            <w:tcBorders>
              <w:top w:val="single" w:sz="4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4705C369" w14:textId="77777777" w:rsidR="00E314AF" w:rsidRPr="009458B8" w:rsidRDefault="00E314AF" w:rsidP="00E314AF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 xml:space="preserve">    High Limit Disengage</w:t>
            </w: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8" w:space="0" w:color="auto"/>
              <w:right w:val="nil"/>
            </w:tcBorders>
            <w:shd w:val="clear" w:color="000000" w:fill="00B050"/>
            <w:noWrap/>
            <w:vAlign w:val="center"/>
            <w:hideMark/>
          </w:tcPr>
          <w:p w14:paraId="43266F02" w14:textId="77777777" w:rsidR="00E314AF" w:rsidRPr="009458B8" w:rsidRDefault="00E314AF" w:rsidP="00E314AF">
            <w:pPr>
              <w:jc w:val="right"/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7</w:t>
            </w: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000000" w:fill="00B050"/>
            <w:noWrap/>
            <w:vAlign w:val="center"/>
            <w:hideMark/>
          </w:tcPr>
          <w:p w14:paraId="347D6DBA" w14:textId="77777777" w:rsidR="00E314AF" w:rsidRPr="009458B8" w:rsidRDefault="00E314AF" w:rsidP="00E314AF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OK</w:t>
            </w:r>
          </w:p>
        </w:tc>
        <w:tc>
          <w:tcPr>
            <w:tcW w:w="4700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4AE755C8" w14:textId="77777777" w:rsidR="00E314AF" w:rsidRPr="009458B8" w:rsidRDefault="00E314AF" w:rsidP="00E314AF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E314AF" w:rsidRPr="009458B8" w14:paraId="1899BCB6" w14:textId="77777777" w:rsidTr="00E314AF">
        <w:trPr>
          <w:trHeight w:val="280"/>
        </w:trPr>
        <w:tc>
          <w:tcPr>
            <w:tcW w:w="1082" w:type="dxa"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59036365" w14:textId="77777777" w:rsidR="00E314AF" w:rsidRPr="009458B8" w:rsidRDefault="00E314AF" w:rsidP="00E314AF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6</w:t>
            </w:r>
          </w:p>
        </w:tc>
        <w:tc>
          <w:tcPr>
            <w:tcW w:w="2638" w:type="dxa"/>
            <w:tcBorders>
              <w:top w:val="single" w:sz="4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7208F8C6" w14:textId="77777777" w:rsidR="00E314AF" w:rsidRPr="009458B8" w:rsidRDefault="00E314AF" w:rsidP="00E314AF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Resolver Performance</w:t>
            </w:r>
          </w:p>
        </w:tc>
        <w:tc>
          <w:tcPr>
            <w:tcW w:w="780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000000" w:fill="00B050"/>
            <w:noWrap/>
            <w:vAlign w:val="center"/>
            <w:hideMark/>
          </w:tcPr>
          <w:p w14:paraId="5D3CB106" w14:textId="77777777" w:rsidR="00E314AF" w:rsidRPr="009458B8" w:rsidRDefault="00E314AF" w:rsidP="00E314AF">
            <w:pPr>
              <w:jc w:val="right"/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26</w:t>
            </w:r>
          </w:p>
        </w:tc>
        <w:tc>
          <w:tcPr>
            <w:tcW w:w="780" w:type="dxa"/>
            <w:tcBorders>
              <w:top w:val="nil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000000" w:fill="00B050"/>
            <w:noWrap/>
            <w:vAlign w:val="center"/>
            <w:hideMark/>
          </w:tcPr>
          <w:p w14:paraId="7C601F00" w14:textId="77777777" w:rsidR="00E314AF" w:rsidRPr="009458B8" w:rsidRDefault="00E314AF" w:rsidP="00E314AF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OK</w:t>
            </w:r>
          </w:p>
        </w:tc>
        <w:tc>
          <w:tcPr>
            <w:tcW w:w="4700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0E922B74" w14:textId="77777777" w:rsidR="00E314AF" w:rsidRPr="009458B8" w:rsidRDefault="00E314AF" w:rsidP="00E314AF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Variations over 1 turn</w:t>
            </w:r>
          </w:p>
        </w:tc>
      </w:tr>
    </w:tbl>
    <w:p w14:paraId="45E3CA7E" w14:textId="77777777" w:rsidR="00490EE6" w:rsidRPr="009458B8" w:rsidRDefault="00490EE6" w:rsidP="00490EE6">
      <w:pPr>
        <w:rPr>
          <w:lang w:val="en-US"/>
        </w:rPr>
      </w:pPr>
    </w:p>
    <w:p w14:paraId="6E29EEF0" w14:textId="59C06B5E" w:rsidR="00490EE6" w:rsidRPr="009458B8" w:rsidRDefault="00490EE6" w:rsidP="00490EE6">
      <w:pPr>
        <w:rPr>
          <w:lang w:val="en-US"/>
        </w:rPr>
      </w:pPr>
      <w:r w:rsidRPr="009458B8">
        <w:rPr>
          <w:lang w:val="en-US"/>
        </w:rPr>
        <w:t>Detailed report and raw data:</w:t>
      </w:r>
    </w:p>
    <w:p w14:paraId="77A517C3" w14:textId="30B2841B" w:rsidR="00C81363" w:rsidRPr="009458B8" w:rsidRDefault="00E66615" w:rsidP="00C81363">
      <w:pPr>
        <w:rPr>
          <w:lang w:val="en-US"/>
        </w:rPr>
      </w:pPr>
      <w:hyperlink r:id="rId19" w:history="1">
        <w:r w:rsidRPr="009458B8">
          <w:rPr>
            <w:rStyle w:val="Hyperlink"/>
            <w:rFonts w:ascii="Times New Roman" w:hAnsi="Times New Roman"/>
            <w:sz w:val="24"/>
            <w:lang w:val="en-US"/>
          </w:rPr>
          <w:t>https://github.com/anderssandstrom/ecmc_bifrost_slits_sat/blob/master/tests/11359/axis2/report.md</w:t>
        </w:r>
      </w:hyperlink>
    </w:p>
    <w:p w14:paraId="06EAE0B4" w14:textId="77777777" w:rsidR="00E66615" w:rsidRPr="009458B8" w:rsidRDefault="00E66615" w:rsidP="00C81363">
      <w:pPr>
        <w:rPr>
          <w:lang w:val="en-US"/>
        </w:rPr>
      </w:pPr>
    </w:p>
    <w:p w14:paraId="54CBCE9D" w14:textId="6FB021B6" w:rsidR="008B5C0C" w:rsidRPr="009458B8" w:rsidRDefault="008B5C0C">
      <w:pPr>
        <w:rPr>
          <w:lang w:val="en-US"/>
        </w:rPr>
      </w:pPr>
      <w:r w:rsidRPr="009458B8">
        <w:rPr>
          <w:lang w:val="en-US"/>
        </w:rPr>
        <w:br w:type="page"/>
      </w:r>
    </w:p>
    <w:p w14:paraId="373DBC0A" w14:textId="174418F3" w:rsidR="00430BAD" w:rsidRPr="009458B8" w:rsidRDefault="00430BAD" w:rsidP="00314995">
      <w:pPr>
        <w:pStyle w:val="Heading2"/>
        <w:rPr>
          <w:lang w:val="en-US"/>
        </w:rPr>
      </w:pPr>
      <w:bookmarkStart w:id="43" w:name="_Toc59116361"/>
      <w:r w:rsidRPr="009458B8">
        <w:rPr>
          <w:lang w:val="en-US"/>
        </w:rPr>
        <w:lastRenderedPageBreak/>
        <w:t>11360 Axis 1</w:t>
      </w:r>
      <w:bookmarkEnd w:id="43"/>
    </w:p>
    <w:p w14:paraId="41AF198D" w14:textId="3A3FFB62" w:rsidR="00D41902" w:rsidRPr="009458B8" w:rsidRDefault="00D41902" w:rsidP="00D41902">
      <w:pPr>
        <w:pStyle w:val="Caption"/>
        <w:keepNext/>
        <w:rPr>
          <w:lang w:val="en-US"/>
        </w:rPr>
      </w:pPr>
      <w:bookmarkStart w:id="44" w:name="_Toc59116382"/>
      <w:r w:rsidRPr="009458B8">
        <w:rPr>
          <w:lang w:val="en-US"/>
        </w:rPr>
        <w:t xml:space="preserve">Table </w:t>
      </w:r>
      <w:r w:rsidRPr="009458B8">
        <w:rPr>
          <w:lang w:val="en-US"/>
        </w:rPr>
        <w:fldChar w:fldCharType="begin"/>
      </w:r>
      <w:r w:rsidRPr="009458B8">
        <w:rPr>
          <w:lang w:val="en-US"/>
        </w:rPr>
        <w:instrText xml:space="preserve"> SEQ Table \* ARABIC </w:instrText>
      </w:r>
      <w:r w:rsidRPr="009458B8">
        <w:rPr>
          <w:lang w:val="en-US"/>
        </w:rPr>
        <w:fldChar w:fldCharType="separate"/>
      </w:r>
      <w:r w:rsidR="00A705DC" w:rsidRPr="009458B8">
        <w:rPr>
          <w:noProof/>
          <w:lang w:val="en-US"/>
        </w:rPr>
        <w:t>7</w:t>
      </w:r>
      <w:r w:rsidRPr="009458B8">
        <w:rPr>
          <w:lang w:val="en-US"/>
        </w:rPr>
        <w:fldChar w:fldCharType="end"/>
      </w:r>
      <w:r w:rsidRPr="009458B8">
        <w:rPr>
          <w:lang w:val="en-US"/>
        </w:rPr>
        <w:t>: Results 11360, axis 1</w:t>
      </w:r>
      <w:bookmarkEnd w:id="44"/>
    </w:p>
    <w:tbl>
      <w:tblPr>
        <w:tblW w:w="9980" w:type="dxa"/>
        <w:tblLook w:val="04A0" w:firstRow="1" w:lastRow="0" w:firstColumn="1" w:lastColumn="0" w:noHBand="0" w:noVBand="1"/>
      </w:tblPr>
      <w:tblGrid>
        <w:gridCol w:w="1082"/>
        <w:gridCol w:w="2638"/>
        <w:gridCol w:w="780"/>
        <w:gridCol w:w="780"/>
        <w:gridCol w:w="4700"/>
      </w:tblGrid>
      <w:tr w:rsidR="00C24222" w:rsidRPr="009458B8" w14:paraId="24E0B4DF" w14:textId="77777777" w:rsidTr="00C24222">
        <w:trPr>
          <w:trHeight w:val="260"/>
        </w:trPr>
        <w:tc>
          <w:tcPr>
            <w:tcW w:w="372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000000" w:fill="BFBFBF"/>
            <w:noWrap/>
            <w:vAlign w:val="bottom"/>
            <w:hideMark/>
          </w:tcPr>
          <w:p w14:paraId="418EF5BC" w14:textId="77777777" w:rsidR="00C24222" w:rsidRPr="009458B8" w:rsidRDefault="00C24222" w:rsidP="00C24222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General Information:</w:t>
            </w:r>
          </w:p>
        </w:tc>
        <w:tc>
          <w:tcPr>
            <w:tcW w:w="78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24760C28" w14:textId="77777777" w:rsidR="00C24222" w:rsidRPr="009458B8" w:rsidRDefault="00C24222" w:rsidP="00C24222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5FBD32B8" w14:textId="77777777" w:rsidR="00C24222" w:rsidRPr="009458B8" w:rsidRDefault="00C24222" w:rsidP="00C24222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47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vAlign w:val="bottom"/>
            <w:hideMark/>
          </w:tcPr>
          <w:p w14:paraId="784FB507" w14:textId="77777777" w:rsidR="00C24222" w:rsidRPr="009458B8" w:rsidRDefault="00C24222" w:rsidP="00C24222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C24222" w:rsidRPr="009458B8" w14:paraId="1CF0C96B" w14:textId="77777777" w:rsidTr="00C24222">
        <w:trPr>
          <w:trHeight w:val="240"/>
        </w:trPr>
        <w:tc>
          <w:tcPr>
            <w:tcW w:w="1082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000000" w:fill="BFBFBF"/>
            <w:noWrap/>
            <w:vAlign w:val="bottom"/>
            <w:hideMark/>
          </w:tcPr>
          <w:p w14:paraId="5B879511" w14:textId="77777777" w:rsidR="00C24222" w:rsidRPr="009458B8" w:rsidRDefault="00C24222" w:rsidP="00C24222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 xml:space="preserve">Serial </w:t>
            </w:r>
            <w:proofErr w:type="spellStart"/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num</w:t>
            </w:r>
            <w:proofErr w:type="spellEnd"/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:</w:t>
            </w:r>
          </w:p>
        </w:tc>
        <w:tc>
          <w:tcPr>
            <w:tcW w:w="2638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000000" w:fill="BFBFBF"/>
            <w:vAlign w:val="bottom"/>
            <w:hideMark/>
          </w:tcPr>
          <w:p w14:paraId="7B6EA702" w14:textId="77777777" w:rsidR="00C24222" w:rsidRPr="009458B8" w:rsidRDefault="00C24222" w:rsidP="00C24222">
            <w:pPr>
              <w:jc w:val="right"/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11360</w:t>
            </w:r>
          </w:p>
        </w:tc>
        <w:tc>
          <w:tcPr>
            <w:tcW w:w="78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5F09DEE7" w14:textId="77777777" w:rsidR="00C24222" w:rsidRPr="009458B8" w:rsidRDefault="00C24222" w:rsidP="00C24222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18B92268" w14:textId="77777777" w:rsidR="00C24222" w:rsidRPr="009458B8" w:rsidRDefault="00C24222" w:rsidP="00C24222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47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vAlign w:val="bottom"/>
            <w:hideMark/>
          </w:tcPr>
          <w:p w14:paraId="1169A522" w14:textId="77777777" w:rsidR="00C24222" w:rsidRPr="009458B8" w:rsidRDefault="00C24222" w:rsidP="00C24222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C24222" w:rsidRPr="009458B8" w14:paraId="6883D2E5" w14:textId="77777777" w:rsidTr="00C24222">
        <w:trPr>
          <w:trHeight w:val="260"/>
        </w:trPr>
        <w:tc>
          <w:tcPr>
            <w:tcW w:w="1082" w:type="dxa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shd w:val="clear" w:color="000000" w:fill="BFBFBF"/>
            <w:noWrap/>
            <w:vAlign w:val="bottom"/>
            <w:hideMark/>
          </w:tcPr>
          <w:p w14:paraId="5C6BCCF6" w14:textId="77777777" w:rsidR="00C24222" w:rsidRPr="009458B8" w:rsidRDefault="00C24222" w:rsidP="00C24222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 xml:space="preserve">Axis </w:t>
            </w:r>
            <w:proofErr w:type="spellStart"/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num</w:t>
            </w:r>
            <w:proofErr w:type="spellEnd"/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:</w:t>
            </w:r>
          </w:p>
        </w:tc>
        <w:tc>
          <w:tcPr>
            <w:tcW w:w="263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BFBFBF"/>
            <w:vAlign w:val="bottom"/>
            <w:hideMark/>
          </w:tcPr>
          <w:p w14:paraId="2EA2D0F6" w14:textId="77777777" w:rsidR="00C24222" w:rsidRPr="009458B8" w:rsidRDefault="00C24222" w:rsidP="00C24222">
            <w:pPr>
              <w:jc w:val="right"/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1</w:t>
            </w:r>
          </w:p>
        </w:tc>
        <w:tc>
          <w:tcPr>
            <w:tcW w:w="78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37372DCE" w14:textId="77777777" w:rsidR="00C24222" w:rsidRPr="009458B8" w:rsidRDefault="00C24222" w:rsidP="00C24222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5AE519C4" w14:textId="77777777" w:rsidR="00C24222" w:rsidRPr="009458B8" w:rsidRDefault="00C24222" w:rsidP="00C24222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47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vAlign w:val="bottom"/>
            <w:hideMark/>
          </w:tcPr>
          <w:p w14:paraId="221A5D8E" w14:textId="77777777" w:rsidR="00C24222" w:rsidRPr="009458B8" w:rsidRDefault="00C24222" w:rsidP="00C24222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C24222" w:rsidRPr="009458B8" w14:paraId="3E5ACC64" w14:textId="77777777" w:rsidTr="00C24222">
        <w:trPr>
          <w:trHeight w:val="260"/>
        </w:trPr>
        <w:tc>
          <w:tcPr>
            <w:tcW w:w="1082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243E91E1" w14:textId="77777777" w:rsidR="00C24222" w:rsidRPr="009458B8" w:rsidRDefault="00C24222" w:rsidP="00C24222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2638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0F6F33CA" w14:textId="77777777" w:rsidR="00C24222" w:rsidRPr="009458B8" w:rsidRDefault="00C24222" w:rsidP="00C24222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38229810" w14:textId="77777777" w:rsidR="00C24222" w:rsidRPr="009458B8" w:rsidRDefault="00C24222" w:rsidP="00C24222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223062D3" w14:textId="77777777" w:rsidR="00C24222" w:rsidRPr="009458B8" w:rsidRDefault="00C24222" w:rsidP="00C24222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47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vAlign w:val="bottom"/>
            <w:hideMark/>
          </w:tcPr>
          <w:p w14:paraId="354BF74B" w14:textId="77777777" w:rsidR="00C24222" w:rsidRPr="009458B8" w:rsidRDefault="00C24222" w:rsidP="00C24222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C24222" w:rsidRPr="009458B8" w14:paraId="30A860CE" w14:textId="77777777" w:rsidTr="00C24222">
        <w:trPr>
          <w:trHeight w:val="280"/>
        </w:trPr>
        <w:tc>
          <w:tcPr>
            <w:tcW w:w="108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3C5FF17E" w14:textId="77777777" w:rsidR="00C24222" w:rsidRPr="009458B8" w:rsidRDefault="00C24222" w:rsidP="00C24222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Test:</w:t>
            </w:r>
          </w:p>
        </w:tc>
        <w:tc>
          <w:tcPr>
            <w:tcW w:w="2638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47C04E75" w14:textId="77777777" w:rsidR="00C24222" w:rsidRPr="009458B8" w:rsidRDefault="00C24222" w:rsidP="00C24222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Description:</w:t>
            </w:r>
          </w:p>
        </w:tc>
        <w:tc>
          <w:tcPr>
            <w:tcW w:w="780" w:type="dxa"/>
            <w:tcBorders>
              <w:top w:val="single" w:sz="8" w:space="0" w:color="auto"/>
              <w:left w:val="nil"/>
              <w:bottom w:val="single" w:sz="8" w:space="0" w:color="auto"/>
              <w:right w:val="nil"/>
            </w:tcBorders>
            <w:shd w:val="clear" w:color="000000" w:fill="BFBFBF"/>
            <w:noWrap/>
            <w:vAlign w:val="bottom"/>
            <w:hideMark/>
          </w:tcPr>
          <w:p w14:paraId="378EB69F" w14:textId="77777777" w:rsidR="00C24222" w:rsidRPr="009458B8" w:rsidRDefault="00C24222" w:rsidP="00C24222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Value</w:t>
            </w:r>
          </w:p>
        </w:tc>
        <w:tc>
          <w:tcPr>
            <w:tcW w:w="78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7900BC9D" w14:textId="77777777" w:rsidR="00C24222" w:rsidRPr="009458B8" w:rsidRDefault="00C24222" w:rsidP="00C24222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Status:</w:t>
            </w:r>
          </w:p>
        </w:tc>
        <w:tc>
          <w:tcPr>
            <w:tcW w:w="470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BFBFBF"/>
            <w:vAlign w:val="bottom"/>
            <w:hideMark/>
          </w:tcPr>
          <w:p w14:paraId="2C50BE7C" w14:textId="77777777" w:rsidR="00C24222" w:rsidRPr="009458B8" w:rsidRDefault="00C24222" w:rsidP="00C24222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Comment:</w:t>
            </w:r>
          </w:p>
        </w:tc>
      </w:tr>
      <w:tr w:rsidR="00C24222" w:rsidRPr="009458B8" w14:paraId="0F7798E5" w14:textId="77777777" w:rsidTr="00C24222">
        <w:trPr>
          <w:trHeight w:val="260"/>
        </w:trPr>
        <w:tc>
          <w:tcPr>
            <w:tcW w:w="1082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A6A6A6"/>
            <w:noWrap/>
            <w:vAlign w:val="bottom"/>
            <w:hideMark/>
          </w:tcPr>
          <w:p w14:paraId="46969CCC" w14:textId="77777777" w:rsidR="00C24222" w:rsidRPr="009458B8" w:rsidRDefault="00C24222" w:rsidP="00C24222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1</w:t>
            </w:r>
          </w:p>
        </w:tc>
        <w:tc>
          <w:tcPr>
            <w:tcW w:w="2638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A6A6A6"/>
            <w:noWrap/>
            <w:vAlign w:val="center"/>
            <w:hideMark/>
          </w:tcPr>
          <w:p w14:paraId="1B0A0F69" w14:textId="77777777" w:rsidR="00C24222" w:rsidRPr="009458B8" w:rsidRDefault="00C24222" w:rsidP="00C24222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General Inspection</w:t>
            </w:r>
          </w:p>
        </w:tc>
        <w:tc>
          <w:tcPr>
            <w:tcW w:w="780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000000" w:fill="A6A6A6"/>
            <w:noWrap/>
            <w:vAlign w:val="center"/>
            <w:hideMark/>
          </w:tcPr>
          <w:p w14:paraId="6BFDE5B1" w14:textId="77777777" w:rsidR="00C24222" w:rsidRPr="009458B8" w:rsidRDefault="00C24222" w:rsidP="00C24222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nil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000000" w:fill="A6A6A6"/>
            <w:noWrap/>
            <w:vAlign w:val="center"/>
            <w:hideMark/>
          </w:tcPr>
          <w:p w14:paraId="06619A23" w14:textId="77777777" w:rsidR="00C24222" w:rsidRPr="009458B8" w:rsidRDefault="00C24222" w:rsidP="00C24222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47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A6A6A6"/>
            <w:vAlign w:val="bottom"/>
            <w:hideMark/>
          </w:tcPr>
          <w:p w14:paraId="6962D44E" w14:textId="77777777" w:rsidR="00C24222" w:rsidRPr="009458B8" w:rsidRDefault="00C24222" w:rsidP="00C24222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C24222" w:rsidRPr="009458B8" w14:paraId="4BFCD0BA" w14:textId="77777777" w:rsidTr="00C24222">
        <w:trPr>
          <w:trHeight w:val="260"/>
        </w:trPr>
        <w:tc>
          <w:tcPr>
            <w:tcW w:w="1082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7A313386" w14:textId="77777777" w:rsidR="00C24222" w:rsidRPr="009458B8" w:rsidRDefault="00C24222" w:rsidP="00C24222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1.1</w:t>
            </w:r>
          </w:p>
        </w:tc>
        <w:tc>
          <w:tcPr>
            <w:tcW w:w="2638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4C928D92" w14:textId="77777777" w:rsidR="00C24222" w:rsidRPr="009458B8" w:rsidRDefault="00C24222" w:rsidP="00C24222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 xml:space="preserve">   Mechanical</w:t>
            </w:r>
          </w:p>
        </w:tc>
        <w:tc>
          <w:tcPr>
            <w:tcW w:w="78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2D4DF77A" w14:textId="77777777" w:rsidR="00C24222" w:rsidRPr="009458B8" w:rsidRDefault="00C24222" w:rsidP="00C24222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231BCA34" w14:textId="77777777" w:rsidR="00C24222" w:rsidRPr="009458B8" w:rsidRDefault="00C24222" w:rsidP="00C24222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47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BFBFBF"/>
            <w:vAlign w:val="bottom"/>
            <w:hideMark/>
          </w:tcPr>
          <w:p w14:paraId="7C290048" w14:textId="77777777" w:rsidR="00C24222" w:rsidRPr="009458B8" w:rsidRDefault="00C24222" w:rsidP="00C24222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C24222" w:rsidRPr="009458B8" w14:paraId="4B9D6F5D" w14:textId="77777777" w:rsidTr="00C24222">
        <w:trPr>
          <w:trHeight w:val="280"/>
        </w:trPr>
        <w:tc>
          <w:tcPr>
            <w:tcW w:w="1082" w:type="dxa"/>
            <w:tcBorders>
              <w:top w:val="nil"/>
              <w:left w:val="single" w:sz="8" w:space="0" w:color="auto"/>
              <w:bottom w:val="nil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3CE0521A" w14:textId="77777777" w:rsidR="00C24222" w:rsidRPr="009458B8" w:rsidRDefault="00C24222" w:rsidP="00C24222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1.1.1</w:t>
            </w:r>
          </w:p>
        </w:tc>
        <w:tc>
          <w:tcPr>
            <w:tcW w:w="2638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04BA83D2" w14:textId="77777777" w:rsidR="00C24222" w:rsidRPr="009458B8" w:rsidRDefault="00C24222" w:rsidP="00C24222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 xml:space="preserve">        Observations</w:t>
            </w:r>
          </w:p>
        </w:tc>
        <w:tc>
          <w:tcPr>
            <w:tcW w:w="78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025FB0A3" w14:textId="77777777" w:rsidR="00C24222" w:rsidRPr="009458B8" w:rsidRDefault="00C24222" w:rsidP="00C24222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000"/>
            <w:noWrap/>
            <w:vAlign w:val="center"/>
            <w:hideMark/>
          </w:tcPr>
          <w:p w14:paraId="2C080A2C" w14:textId="77777777" w:rsidR="00C24222" w:rsidRPr="009458B8" w:rsidRDefault="00C24222" w:rsidP="00C24222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Check</w:t>
            </w:r>
          </w:p>
        </w:tc>
        <w:tc>
          <w:tcPr>
            <w:tcW w:w="47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4B7B133A" w14:textId="77777777" w:rsidR="00C24222" w:rsidRPr="009458B8" w:rsidRDefault="00C24222" w:rsidP="00C24222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Some Lemo nuts loose</w:t>
            </w:r>
          </w:p>
        </w:tc>
      </w:tr>
      <w:tr w:rsidR="00C24222" w:rsidRPr="009458B8" w14:paraId="7F5842F2" w14:textId="77777777" w:rsidTr="00C24222">
        <w:trPr>
          <w:trHeight w:val="260"/>
        </w:trPr>
        <w:tc>
          <w:tcPr>
            <w:tcW w:w="108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71C60DB6" w14:textId="77777777" w:rsidR="00C24222" w:rsidRPr="009458B8" w:rsidRDefault="00C24222" w:rsidP="00C24222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1.2</w:t>
            </w:r>
          </w:p>
        </w:tc>
        <w:tc>
          <w:tcPr>
            <w:tcW w:w="2638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5608F188" w14:textId="77777777" w:rsidR="00C24222" w:rsidRPr="009458B8" w:rsidRDefault="00C24222" w:rsidP="00C24222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 xml:space="preserve">    Electrical</w:t>
            </w:r>
          </w:p>
        </w:tc>
        <w:tc>
          <w:tcPr>
            <w:tcW w:w="78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3026D655" w14:textId="77777777" w:rsidR="00C24222" w:rsidRPr="009458B8" w:rsidRDefault="00C24222" w:rsidP="00C24222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5CF9523E" w14:textId="77777777" w:rsidR="00C24222" w:rsidRPr="009458B8" w:rsidRDefault="00C24222" w:rsidP="00C24222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470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BFBFBF"/>
            <w:vAlign w:val="bottom"/>
            <w:hideMark/>
          </w:tcPr>
          <w:p w14:paraId="63D50CC8" w14:textId="77777777" w:rsidR="00C24222" w:rsidRPr="009458B8" w:rsidRDefault="00C24222" w:rsidP="00C24222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C24222" w:rsidRPr="009458B8" w14:paraId="683FEB61" w14:textId="77777777" w:rsidTr="00C24222">
        <w:trPr>
          <w:trHeight w:val="260"/>
        </w:trPr>
        <w:tc>
          <w:tcPr>
            <w:tcW w:w="108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780D4C80" w14:textId="77777777" w:rsidR="00C24222" w:rsidRPr="009458B8" w:rsidRDefault="00C24222" w:rsidP="00C24222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1.2.1</w:t>
            </w:r>
          </w:p>
        </w:tc>
        <w:tc>
          <w:tcPr>
            <w:tcW w:w="26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313CBDD1" w14:textId="77777777" w:rsidR="00C24222" w:rsidRPr="009458B8" w:rsidRDefault="00C24222" w:rsidP="00C24222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 xml:space="preserve">        Observations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024AC363" w14:textId="77777777" w:rsidR="00C24222" w:rsidRPr="009458B8" w:rsidRDefault="00C24222" w:rsidP="00C24222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B050"/>
            <w:noWrap/>
            <w:vAlign w:val="center"/>
            <w:hideMark/>
          </w:tcPr>
          <w:p w14:paraId="093652E2" w14:textId="77777777" w:rsidR="00C24222" w:rsidRPr="009458B8" w:rsidRDefault="00C24222" w:rsidP="00C24222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OK</w:t>
            </w:r>
          </w:p>
        </w:tc>
        <w:tc>
          <w:tcPr>
            <w:tcW w:w="47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04165823" w14:textId="77777777" w:rsidR="00C24222" w:rsidRPr="009458B8" w:rsidRDefault="00C24222" w:rsidP="00C24222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C24222" w:rsidRPr="009458B8" w14:paraId="428B3C68" w14:textId="77777777" w:rsidTr="00C24222">
        <w:trPr>
          <w:trHeight w:val="260"/>
        </w:trPr>
        <w:tc>
          <w:tcPr>
            <w:tcW w:w="108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7735CD6B" w14:textId="77777777" w:rsidR="00C24222" w:rsidRPr="009458B8" w:rsidRDefault="00C24222" w:rsidP="00C24222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1.2.2</w:t>
            </w:r>
          </w:p>
        </w:tc>
        <w:tc>
          <w:tcPr>
            <w:tcW w:w="26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66166B5E" w14:textId="77777777" w:rsidR="00C24222" w:rsidRPr="009458B8" w:rsidRDefault="00C24222" w:rsidP="00C24222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 xml:space="preserve">        Motor Phase A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0521EBC4" w14:textId="77777777" w:rsidR="00C24222" w:rsidRPr="009458B8" w:rsidRDefault="00C24222" w:rsidP="00C24222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B050"/>
            <w:noWrap/>
            <w:vAlign w:val="center"/>
            <w:hideMark/>
          </w:tcPr>
          <w:p w14:paraId="015E5FED" w14:textId="77777777" w:rsidR="00C24222" w:rsidRPr="009458B8" w:rsidRDefault="00C24222" w:rsidP="00C24222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OK</w:t>
            </w:r>
          </w:p>
        </w:tc>
        <w:tc>
          <w:tcPr>
            <w:tcW w:w="47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1C92B089" w14:textId="77777777" w:rsidR="00C24222" w:rsidRPr="009458B8" w:rsidRDefault="00C24222" w:rsidP="00C24222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C24222" w:rsidRPr="009458B8" w14:paraId="6558E8E3" w14:textId="77777777" w:rsidTr="00C24222">
        <w:trPr>
          <w:trHeight w:val="260"/>
        </w:trPr>
        <w:tc>
          <w:tcPr>
            <w:tcW w:w="108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72992F71" w14:textId="77777777" w:rsidR="00C24222" w:rsidRPr="009458B8" w:rsidRDefault="00C24222" w:rsidP="00C24222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1.2.3</w:t>
            </w:r>
          </w:p>
        </w:tc>
        <w:tc>
          <w:tcPr>
            <w:tcW w:w="26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79BDF97C" w14:textId="77777777" w:rsidR="00C24222" w:rsidRPr="009458B8" w:rsidRDefault="00C24222" w:rsidP="00C24222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 xml:space="preserve">        Motor Phase B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0818F892" w14:textId="77777777" w:rsidR="00C24222" w:rsidRPr="009458B8" w:rsidRDefault="00C24222" w:rsidP="00C24222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B050"/>
            <w:noWrap/>
            <w:vAlign w:val="center"/>
            <w:hideMark/>
          </w:tcPr>
          <w:p w14:paraId="4104A985" w14:textId="77777777" w:rsidR="00C24222" w:rsidRPr="009458B8" w:rsidRDefault="00C24222" w:rsidP="00C24222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OK</w:t>
            </w:r>
          </w:p>
        </w:tc>
        <w:tc>
          <w:tcPr>
            <w:tcW w:w="47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6AE81ACC" w14:textId="77777777" w:rsidR="00C24222" w:rsidRPr="009458B8" w:rsidRDefault="00C24222" w:rsidP="00C24222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C24222" w:rsidRPr="009458B8" w14:paraId="3350FE6F" w14:textId="77777777" w:rsidTr="00C24222">
        <w:trPr>
          <w:trHeight w:val="260"/>
        </w:trPr>
        <w:tc>
          <w:tcPr>
            <w:tcW w:w="108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1EEB3225" w14:textId="77777777" w:rsidR="00C24222" w:rsidRPr="009458B8" w:rsidRDefault="00C24222" w:rsidP="00C24222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1.2.4</w:t>
            </w:r>
          </w:p>
        </w:tc>
        <w:tc>
          <w:tcPr>
            <w:tcW w:w="26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3FEF7B93" w14:textId="77777777" w:rsidR="00C24222" w:rsidRPr="009458B8" w:rsidRDefault="00C24222" w:rsidP="00C24222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 xml:space="preserve">        Resolver Rotor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616490D7" w14:textId="77777777" w:rsidR="00C24222" w:rsidRPr="009458B8" w:rsidRDefault="00C24222" w:rsidP="00C24222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0000"/>
            <w:noWrap/>
            <w:vAlign w:val="center"/>
            <w:hideMark/>
          </w:tcPr>
          <w:p w14:paraId="6A156B29" w14:textId="77777777" w:rsidR="00C24222" w:rsidRPr="009458B8" w:rsidRDefault="00C24222" w:rsidP="00C24222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Not OK</w:t>
            </w:r>
          </w:p>
        </w:tc>
        <w:tc>
          <w:tcPr>
            <w:tcW w:w="47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52BCE2AE" w14:textId="56E9AACB" w:rsidR="00C24222" w:rsidRPr="009458B8" w:rsidRDefault="00C24222" w:rsidP="00C24222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Pins offse</w:t>
            </w:r>
            <w:r w:rsidR="0079682C"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t</w:t>
            </w: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 xml:space="preserve"> one position in </w:t>
            </w:r>
            <w:r w:rsidR="00586BC4"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L</w:t>
            </w: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emo connector</w:t>
            </w:r>
          </w:p>
        </w:tc>
      </w:tr>
      <w:tr w:rsidR="00C24222" w:rsidRPr="009458B8" w14:paraId="2E2C60A5" w14:textId="77777777" w:rsidTr="00C24222">
        <w:trPr>
          <w:trHeight w:val="260"/>
        </w:trPr>
        <w:tc>
          <w:tcPr>
            <w:tcW w:w="108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453DBE44" w14:textId="77777777" w:rsidR="00C24222" w:rsidRPr="009458B8" w:rsidRDefault="00C24222" w:rsidP="00C24222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1.2.5</w:t>
            </w:r>
          </w:p>
        </w:tc>
        <w:tc>
          <w:tcPr>
            <w:tcW w:w="26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6CB91DA7" w14:textId="77777777" w:rsidR="00C24222" w:rsidRPr="009458B8" w:rsidRDefault="00C24222" w:rsidP="00C24222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 xml:space="preserve">        Resolver Sin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14B37F8A" w14:textId="77777777" w:rsidR="00C24222" w:rsidRPr="009458B8" w:rsidRDefault="00C24222" w:rsidP="00C24222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0000"/>
            <w:noWrap/>
            <w:vAlign w:val="center"/>
            <w:hideMark/>
          </w:tcPr>
          <w:p w14:paraId="45308BF4" w14:textId="77777777" w:rsidR="00C24222" w:rsidRPr="009458B8" w:rsidRDefault="00C24222" w:rsidP="00C24222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Not OK</w:t>
            </w:r>
          </w:p>
        </w:tc>
        <w:tc>
          <w:tcPr>
            <w:tcW w:w="47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7275D9AB" w14:textId="7B2BE182" w:rsidR="00C24222" w:rsidRPr="009458B8" w:rsidRDefault="00C24222" w:rsidP="00C24222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Pins offse</w:t>
            </w:r>
            <w:r w:rsidR="0079682C"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t</w:t>
            </w: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 xml:space="preserve"> one position in </w:t>
            </w:r>
            <w:r w:rsidR="00586BC4"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L</w:t>
            </w: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emo connector</w:t>
            </w:r>
          </w:p>
        </w:tc>
      </w:tr>
      <w:tr w:rsidR="00C24222" w:rsidRPr="009458B8" w14:paraId="024265C7" w14:textId="77777777" w:rsidTr="00C24222">
        <w:trPr>
          <w:trHeight w:val="260"/>
        </w:trPr>
        <w:tc>
          <w:tcPr>
            <w:tcW w:w="108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77846697" w14:textId="77777777" w:rsidR="00C24222" w:rsidRPr="009458B8" w:rsidRDefault="00C24222" w:rsidP="00C24222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1.2.6</w:t>
            </w:r>
          </w:p>
        </w:tc>
        <w:tc>
          <w:tcPr>
            <w:tcW w:w="26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2D60A817" w14:textId="77777777" w:rsidR="00C24222" w:rsidRPr="009458B8" w:rsidRDefault="00C24222" w:rsidP="00C24222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 xml:space="preserve">        Resolver Cos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701D504C" w14:textId="77777777" w:rsidR="00C24222" w:rsidRPr="009458B8" w:rsidRDefault="00C24222" w:rsidP="00C24222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0000"/>
            <w:noWrap/>
            <w:vAlign w:val="center"/>
            <w:hideMark/>
          </w:tcPr>
          <w:p w14:paraId="2F9E5A90" w14:textId="77777777" w:rsidR="00C24222" w:rsidRPr="009458B8" w:rsidRDefault="00C24222" w:rsidP="00C24222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Not OK</w:t>
            </w:r>
          </w:p>
        </w:tc>
        <w:tc>
          <w:tcPr>
            <w:tcW w:w="47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69050FF7" w14:textId="24BCA440" w:rsidR="00C24222" w:rsidRPr="009458B8" w:rsidRDefault="00C24222" w:rsidP="00C24222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Pins offs</w:t>
            </w:r>
            <w:r w:rsidR="0079682C"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et</w:t>
            </w: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 xml:space="preserve"> one position in </w:t>
            </w:r>
            <w:r w:rsidR="00586BC4"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L</w:t>
            </w: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emo connector</w:t>
            </w:r>
          </w:p>
        </w:tc>
      </w:tr>
      <w:tr w:rsidR="00C24222" w:rsidRPr="009458B8" w14:paraId="5A9EF43E" w14:textId="77777777" w:rsidTr="00C24222">
        <w:trPr>
          <w:trHeight w:val="260"/>
        </w:trPr>
        <w:tc>
          <w:tcPr>
            <w:tcW w:w="108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48473E1D" w14:textId="77777777" w:rsidR="00C24222" w:rsidRPr="009458B8" w:rsidRDefault="00C24222" w:rsidP="00C24222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1.2.7</w:t>
            </w:r>
          </w:p>
        </w:tc>
        <w:tc>
          <w:tcPr>
            <w:tcW w:w="26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7026A890" w14:textId="77777777" w:rsidR="00C24222" w:rsidRPr="009458B8" w:rsidRDefault="00C24222" w:rsidP="00C24222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 xml:space="preserve">        Low Limit Switch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161D9ED7" w14:textId="77777777" w:rsidR="00C24222" w:rsidRPr="009458B8" w:rsidRDefault="00C24222" w:rsidP="00C24222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B050"/>
            <w:noWrap/>
            <w:vAlign w:val="center"/>
            <w:hideMark/>
          </w:tcPr>
          <w:p w14:paraId="096361C5" w14:textId="77777777" w:rsidR="00C24222" w:rsidRPr="009458B8" w:rsidRDefault="00C24222" w:rsidP="00C24222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OK</w:t>
            </w:r>
          </w:p>
        </w:tc>
        <w:tc>
          <w:tcPr>
            <w:tcW w:w="47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44AA76DE" w14:textId="77777777" w:rsidR="00C24222" w:rsidRPr="009458B8" w:rsidRDefault="00C24222" w:rsidP="00C24222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C24222" w:rsidRPr="009458B8" w14:paraId="1885AF77" w14:textId="77777777" w:rsidTr="00C24222">
        <w:trPr>
          <w:trHeight w:val="280"/>
        </w:trPr>
        <w:tc>
          <w:tcPr>
            <w:tcW w:w="1082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1F0CE74F" w14:textId="77777777" w:rsidR="00C24222" w:rsidRPr="009458B8" w:rsidRDefault="00C24222" w:rsidP="00C24222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1.2.8</w:t>
            </w:r>
          </w:p>
        </w:tc>
        <w:tc>
          <w:tcPr>
            <w:tcW w:w="2638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4D12940C" w14:textId="77777777" w:rsidR="00C24222" w:rsidRPr="009458B8" w:rsidRDefault="00C24222" w:rsidP="00C24222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 xml:space="preserve">        High Limit Switch</w:t>
            </w:r>
          </w:p>
        </w:tc>
        <w:tc>
          <w:tcPr>
            <w:tcW w:w="78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5CC65BBC" w14:textId="77777777" w:rsidR="00C24222" w:rsidRPr="009458B8" w:rsidRDefault="00C24222" w:rsidP="00C24222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B050"/>
            <w:noWrap/>
            <w:vAlign w:val="center"/>
            <w:hideMark/>
          </w:tcPr>
          <w:p w14:paraId="40BA3129" w14:textId="77777777" w:rsidR="00C24222" w:rsidRPr="009458B8" w:rsidRDefault="00C24222" w:rsidP="00C24222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OK</w:t>
            </w:r>
          </w:p>
        </w:tc>
        <w:tc>
          <w:tcPr>
            <w:tcW w:w="47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41FCC105" w14:textId="77777777" w:rsidR="00C24222" w:rsidRPr="009458B8" w:rsidRDefault="00C24222" w:rsidP="00C24222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C24222" w:rsidRPr="009458B8" w14:paraId="52CD2FB2" w14:textId="77777777" w:rsidTr="00C24222">
        <w:trPr>
          <w:trHeight w:val="260"/>
        </w:trPr>
        <w:tc>
          <w:tcPr>
            <w:tcW w:w="1082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A6A6A6"/>
            <w:noWrap/>
            <w:vAlign w:val="bottom"/>
            <w:hideMark/>
          </w:tcPr>
          <w:p w14:paraId="5BA9291E" w14:textId="77777777" w:rsidR="00C24222" w:rsidRPr="009458B8" w:rsidRDefault="00C24222" w:rsidP="00C24222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2</w:t>
            </w:r>
          </w:p>
        </w:tc>
        <w:tc>
          <w:tcPr>
            <w:tcW w:w="2638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A6A6A6"/>
            <w:noWrap/>
            <w:vAlign w:val="center"/>
            <w:hideMark/>
          </w:tcPr>
          <w:p w14:paraId="039B4948" w14:textId="77777777" w:rsidR="00C24222" w:rsidRPr="009458B8" w:rsidRDefault="00C24222" w:rsidP="00C24222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Initial Motion Test</w:t>
            </w:r>
          </w:p>
        </w:tc>
        <w:tc>
          <w:tcPr>
            <w:tcW w:w="780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000000" w:fill="A6A6A6"/>
            <w:noWrap/>
            <w:vAlign w:val="center"/>
            <w:hideMark/>
          </w:tcPr>
          <w:p w14:paraId="7756F96A" w14:textId="77777777" w:rsidR="00C24222" w:rsidRPr="009458B8" w:rsidRDefault="00C24222" w:rsidP="00C24222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000000" w:fill="A6A6A6"/>
            <w:noWrap/>
            <w:vAlign w:val="center"/>
            <w:hideMark/>
          </w:tcPr>
          <w:p w14:paraId="5EAB426E" w14:textId="77777777" w:rsidR="00C24222" w:rsidRPr="009458B8" w:rsidRDefault="00C24222" w:rsidP="00C24222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47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A6A6A6"/>
            <w:vAlign w:val="bottom"/>
            <w:hideMark/>
          </w:tcPr>
          <w:p w14:paraId="6B205797" w14:textId="77777777" w:rsidR="00C24222" w:rsidRPr="009458B8" w:rsidRDefault="00C24222" w:rsidP="00C24222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C24222" w:rsidRPr="009458B8" w14:paraId="66E1C21C" w14:textId="77777777" w:rsidTr="00C24222">
        <w:trPr>
          <w:trHeight w:val="260"/>
        </w:trPr>
        <w:tc>
          <w:tcPr>
            <w:tcW w:w="108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24AB929D" w14:textId="77777777" w:rsidR="00C24222" w:rsidRPr="009458B8" w:rsidRDefault="00C24222" w:rsidP="00C24222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2.1</w:t>
            </w:r>
          </w:p>
        </w:tc>
        <w:tc>
          <w:tcPr>
            <w:tcW w:w="26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6524476E" w14:textId="77777777" w:rsidR="00C24222" w:rsidRPr="009458B8" w:rsidRDefault="00C24222" w:rsidP="00C24222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 xml:space="preserve">    Observations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3BD54238" w14:textId="77777777" w:rsidR="00C24222" w:rsidRPr="009458B8" w:rsidRDefault="00C24222" w:rsidP="00C24222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A6A6A6"/>
            <w:noWrap/>
            <w:vAlign w:val="center"/>
            <w:hideMark/>
          </w:tcPr>
          <w:p w14:paraId="7F5A3076" w14:textId="77777777" w:rsidR="00C24222" w:rsidRPr="009458B8" w:rsidRDefault="00C24222" w:rsidP="00C24222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47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42022211" w14:textId="77777777" w:rsidR="00C24222" w:rsidRPr="009458B8" w:rsidRDefault="00C24222" w:rsidP="00C24222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C24222" w:rsidRPr="009458B8" w14:paraId="0F875D2B" w14:textId="77777777" w:rsidTr="00C24222">
        <w:trPr>
          <w:trHeight w:val="280"/>
        </w:trPr>
        <w:tc>
          <w:tcPr>
            <w:tcW w:w="1082" w:type="dxa"/>
            <w:tcBorders>
              <w:top w:val="nil"/>
              <w:left w:val="single" w:sz="8" w:space="0" w:color="auto"/>
              <w:bottom w:val="nil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7DE0A780" w14:textId="77777777" w:rsidR="00C24222" w:rsidRPr="009458B8" w:rsidRDefault="00C24222" w:rsidP="00C24222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2.1</w:t>
            </w:r>
          </w:p>
        </w:tc>
        <w:tc>
          <w:tcPr>
            <w:tcW w:w="2638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2E86D8F4" w14:textId="77777777" w:rsidR="00C24222" w:rsidRPr="009458B8" w:rsidRDefault="00C24222" w:rsidP="00C24222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 xml:space="preserve">    Observations</w:t>
            </w:r>
          </w:p>
        </w:tc>
        <w:tc>
          <w:tcPr>
            <w:tcW w:w="78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063DE16F" w14:textId="77777777" w:rsidR="00C24222" w:rsidRPr="009458B8" w:rsidRDefault="00C24222" w:rsidP="00C24222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A6A6A6"/>
            <w:noWrap/>
            <w:vAlign w:val="center"/>
            <w:hideMark/>
          </w:tcPr>
          <w:p w14:paraId="0EFE1C2B" w14:textId="77777777" w:rsidR="00C24222" w:rsidRPr="009458B8" w:rsidRDefault="00C24222" w:rsidP="00C24222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470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458B63FB" w14:textId="77777777" w:rsidR="00C24222" w:rsidRPr="009458B8" w:rsidRDefault="00C24222" w:rsidP="00C24222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C24222" w:rsidRPr="009458B8" w14:paraId="7D52DB14" w14:textId="77777777" w:rsidTr="00C24222">
        <w:trPr>
          <w:trHeight w:val="280"/>
        </w:trPr>
        <w:tc>
          <w:tcPr>
            <w:tcW w:w="108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A6A6A6"/>
            <w:noWrap/>
            <w:vAlign w:val="bottom"/>
            <w:hideMark/>
          </w:tcPr>
          <w:p w14:paraId="570DEAF3" w14:textId="77777777" w:rsidR="00C24222" w:rsidRPr="009458B8" w:rsidRDefault="00C24222" w:rsidP="00C24222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2638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000000" w:fill="A6A6A6"/>
            <w:vAlign w:val="center"/>
            <w:hideMark/>
          </w:tcPr>
          <w:p w14:paraId="4BFB4C2F" w14:textId="77777777" w:rsidR="00C24222" w:rsidRPr="009458B8" w:rsidRDefault="00C24222" w:rsidP="00C24222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Motion Performance</w:t>
            </w:r>
          </w:p>
        </w:tc>
        <w:tc>
          <w:tcPr>
            <w:tcW w:w="780" w:type="dxa"/>
            <w:tcBorders>
              <w:top w:val="single" w:sz="8" w:space="0" w:color="auto"/>
              <w:left w:val="nil"/>
              <w:bottom w:val="single" w:sz="8" w:space="0" w:color="auto"/>
              <w:right w:val="nil"/>
            </w:tcBorders>
            <w:shd w:val="clear" w:color="000000" w:fill="A6A6A6"/>
            <w:noWrap/>
            <w:vAlign w:val="center"/>
            <w:hideMark/>
          </w:tcPr>
          <w:p w14:paraId="02A69419" w14:textId="77777777" w:rsidR="00C24222" w:rsidRPr="009458B8" w:rsidRDefault="00C24222" w:rsidP="00C24222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000000" w:fill="A6A6A6"/>
            <w:noWrap/>
            <w:vAlign w:val="center"/>
            <w:hideMark/>
          </w:tcPr>
          <w:p w14:paraId="4B8C4192" w14:textId="77777777" w:rsidR="00C24222" w:rsidRPr="009458B8" w:rsidRDefault="00C24222" w:rsidP="00C24222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470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A6A6A6"/>
            <w:vAlign w:val="bottom"/>
            <w:hideMark/>
          </w:tcPr>
          <w:p w14:paraId="5EBC6A9C" w14:textId="77777777" w:rsidR="00C24222" w:rsidRPr="009458B8" w:rsidRDefault="00C24222" w:rsidP="00C24222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C24222" w:rsidRPr="009458B8" w14:paraId="2FC11F00" w14:textId="77777777" w:rsidTr="00C24222">
        <w:trPr>
          <w:trHeight w:val="240"/>
        </w:trPr>
        <w:tc>
          <w:tcPr>
            <w:tcW w:w="108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6EAB8A7F" w14:textId="77777777" w:rsidR="00C24222" w:rsidRPr="009458B8" w:rsidRDefault="00C24222" w:rsidP="00C24222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3</w:t>
            </w:r>
          </w:p>
        </w:tc>
        <w:tc>
          <w:tcPr>
            <w:tcW w:w="26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45ED0A45" w14:textId="77777777" w:rsidR="00C24222" w:rsidRPr="009458B8" w:rsidRDefault="00C24222" w:rsidP="00C24222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Repeatability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31AFD4B4" w14:textId="77777777" w:rsidR="00C24222" w:rsidRPr="009458B8" w:rsidRDefault="00C24222" w:rsidP="00C24222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A6A6A6"/>
            <w:noWrap/>
            <w:vAlign w:val="center"/>
            <w:hideMark/>
          </w:tcPr>
          <w:p w14:paraId="417FDCD9" w14:textId="77777777" w:rsidR="00C24222" w:rsidRPr="009458B8" w:rsidRDefault="00C24222" w:rsidP="00C24222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47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61485A67" w14:textId="77777777" w:rsidR="00C24222" w:rsidRPr="009458B8" w:rsidRDefault="00C24222" w:rsidP="00C24222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C24222" w:rsidRPr="009458B8" w14:paraId="18C53B5F" w14:textId="77777777" w:rsidTr="00C24222">
        <w:trPr>
          <w:trHeight w:val="260"/>
        </w:trPr>
        <w:tc>
          <w:tcPr>
            <w:tcW w:w="1082" w:type="dxa"/>
            <w:tcBorders>
              <w:top w:val="nil"/>
              <w:left w:val="single" w:sz="8" w:space="0" w:color="auto"/>
              <w:bottom w:val="nil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1ECF06F6" w14:textId="77777777" w:rsidR="00C24222" w:rsidRPr="009458B8" w:rsidRDefault="00C24222" w:rsidP="00C24222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4</w:t>
            </w:r>
          </w:p>
        </w:tc>
        <w:tc>
          <w:tcPr>
            <w:tcW w:w="2638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074ADB8B" w14:textId="77777777" w:rsidR="00C24222" w:rsidRPr="009458B8" w:rsidRDefault="00C24222" w:rsidP="00C24222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Accuracy</w:t>
            </w:r>
          </w:p>
        </w:tc>
        <w:tc>
          <w:tcPr>
            <w:tcW w:w="78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5DD5249B" w14:textId="77777777" w:rsidR="00C24222" w:rsidRPr="009458B8" w:rsidRDefault="00C24222" w:rsidP="00C24222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A6A6A6"/>
            <w:noWrap/>
            <w:vAlign w:val="center"/>
            <w:hideMark/>
          </w:tcPr>
          <w:p w14:paraId="54EA4897" w14:textId="77777777" w:rsidR="00C24222" w:rsidRPr="009458B8" w:rsidRDefault="00C24222" w:rsidP="00C24222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470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3AEFB37B" w14:textId="77777777" w:rsidR="00C24222" w:rsidRPr="009458B8" w:rsidRDefault="00C24222" w:rsidP="00C24222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C24222" w:rsidRPr="009458B8" w14:paraId="2B84C2C9" w14:textId="77777777" w:rsidTr="00C24222">
        <w:trPr>
          <w:trHeight w:val="260"/>
        </w:trPr>
        <w:tc>
          <w:tcPr>
            <w:tcW w:w="108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A6A6A6"/>
            <w:noWrap/>
            <w:vAlign w:val="bottom"/>
            <w:hideMark/>
          </w:tcPr>
          <w:p w14:paraId="61835C23" w14:textId="77777777" w:rsidR="00C24222" w:rsidRPr="009458B8" w:rsidRDefault="00C24222" w:rsidP="00C24222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 xml:space="preserve">5. </w:t>
            </w:r>
          </w:p>
        </w:tc>
        <w:tc>
          <w:tcPr>
            <w:tcW w:w="2638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000000" w:fill="A6A6A6"/>
            <w:noWrap/>
            <w:vAlign w:val="center"/>
            <w:hideMark/>
          </w:tcPr>
          <w:p w14:paraId="0772A680" w14:textId="77777777" w:rsidR="00C24222" w:rsidRPr="009458B8" w:rsidRDefault="00C24222" w:rsidP="00C24222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Switch Performance</w:t>
            </w:r>
          </w:p>
        </w:tc>
        <w:tc>
          <w:tcPr>
            <w:tcW w:w="78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000000" w:fill="A6A6A6"/>
            <w:noWrap/>
            <w:vAlign w:val="center"/>
            <w:hideMark/>
          </w:tcPr>
          <w:p w14:paraId="546A32AC" w14:textId="77777777" w:rsidR="00C24222" w:rsidRPr="009458B8" w:rsidRDefault="00C24222" w:rsidP="00C24222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000000" w:fill="A6A6A6"/>
            <w:noWrap/>
            <w:vAlign w:val="center"/>
            <w:hideMark/>
          </w:tcPr>
          <w:p w14:paraId="0926D6D7" w14:textId="77777777" w:rsidR="00C24222" w:rsidRPr="009458B8" w:rsidRDefault="00C24222" w:rsidP="00C24222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470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A6A6A6"/>
            <w:vAlign w:val="bottom"/>
            <w:hideMark/>
          </w:tcPr>
          <w:p w14:paraId="320CAE3A" w14:textId="77777777" w:rsidR="00C24222" w:rsidRPr="009458B8" w:rsidRDefault="00C24222" w:rsidP="00C24222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C24222" w:rsidRPr="009458B8" w14:paraId="329AF2DD" w14:textId="77777777" w:rsidTr="00C24222">
        <w:trPr>
          <w:trHeight w:val="240"/>
        </w:trPr>
        <w:tc>
          <w:tcPr>
            <w:tcW w:w="108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1F315916" w14:textId="77777777" w:rsidR="00C24222" w:rsidRPr="009458B8" w:rsidRDefault="00C24222" w:rsidP="00C24222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5.1</w:t>
            </w:r>
          </w:p>
        </w:tc>
        <w:tc>
          <w:tcPr>
            <w:tcW w:w="26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43336015" w14:textId="77777777" w:rsidR="00C24222" w:rsidRPr="009458B8" w:rsidRDefault="00C24222" w:rsidP="00C24222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 xml:space="preserve">    Low Limit Engage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BFBFBF"/>
            <w:noWrap/>
            <w:vAlign w:val="center"/>
            <w:hideMark/>
          </w:tcPr>
          <w:p w14:paraId="24F9DD39" w14:textId="77777777" w:rsidR="00C24222" w:rsidRPr="009458B8" w:rsidRDefault="00C24222" w:rsidP="00C24222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A6A6A6"/>
            <w:noWrap/>
            <w:vAlign w:val="center"/>
            <w:hideMark/>
          </w:tcPr>
          <w:p w14:paraId="20A89426" w14:textId="77777777" w:rsidR="00C24222" w:rsidRPr="009458B8" w:rsidRDefault="00C24222" w:rsidP="00C24222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47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7E48315F" w14:textId="77777777" w:rsidR="00C24222" w:rsidRPr="009458B8" w:rsidRDefault="00C24222" w:rsidP="00C24222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C24222" w:rsidRPr="009458B8" w14:paraId="56E42BFC" w14:textId="77777777" w:rsidTr="00C24222">
        <w:trPr>
          <w:trHeight w:val="240"/>
        </w:trPr>
        <w:tc>
          <w:tcPr>
            <w:tcW w:w="108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7D63CABE" w14:textId="77777777" w:rsidR="00C24222" w:rsidRPr="009458B8" w:rsidRDefault="00C24222" w:rsidP="00C24222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5.2</w:t>
            </w:r>
          </w:p>
        </w:tc>
        <w:tc>
          <w:tcPr>
            <w:tcW w:w="26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7865DFA5" w14:textId="77777777" w:rsidR="00C24222" w:rsidRPr="009458B8" w:rsidRDefault="00C24222" w:rsidP="00C24222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 xml:space="preserve">    Low Limit Disengage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BFBFBF"/>
            <w:noWrap/>
            <w:vAlign w:val="center"/>
            <w:hideMark/>
          </w:tcPr>
          <w:p w14:paraId="7741AA42" w14:textId="77777777" w:rsidR="00C24222" w:rsidRPr="009458B8" w:rsidRDefault="00C24222" w:rsidP="00C24222">
            <w:pPr>
              <w:rPr>
                <w:rFonts w:ascii="Calibri" w:hAnsi="Calibri" w:cs="Calibri"/>
                <w:i/>
                <w:i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i/>
                <w:iCs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A6A6A6"/>
            <w:noWrap/>
            <w:vAlign w:val="center"/>
            <w:hideMark/>
          </w:tcPr>
          <w:p w14:paraId="2D2DA6C8" w14:textId="77777777" w:rsidR="00C24222" w:rsidRPr="009458B8" w:rsidRDefault="00C24222" w:rsidP="00C24222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47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4B64036C" w14:textId="77777777" w:rsidR="00C24222" w:rsidRPr="009458B8" w:rsidRDefault="00C24222" w:rsidP="00C24222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C24222" w:rsidRPr="009458B8" w14:paraId="41EBF2A9" w14:textId="77777777" w:rsidTr="00C24222">
        <w:trPr>
          <w:trHeight w:val="240"/>
        </w:trPr>
        <w:tc>
          <w:tcPr>
            <w:tcW w:w="1082" w:type="dxa"/>
            <w:tcBorders>
              <w:top w:val="nil"/>
              <w:left w:val="single" w:sz="8" w:space="0" w:color="auto"/>
              <w:bottom w:val="nil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0A785604" w14:textId="77777777" w:rsidR="00C24222" w:rsidRPr="009458B8" w:rsidRDefault="00C24222" w:rsidP="00C24222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5.3</w:t>
            </w:r>
          </w:p>
        </w:tc>
        <w:tc>
          <w:tcPr>
            <w:tcW w:w="2638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45888768" w14:textId="77777777" w:rsidR="00C24222" w:rsidRPr="009458B8" w:rsidRDefault="00C24222" w:rsidP="00C24222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 xml:space="preserve">    High Limit Engage</w:t>
            </w:r>
          </w:p>
        </w:tc>
        <w:tc>
          <w:tcPr>
            <w:tcW w:w="780" w:type="dxa"/>
            <w:tcBorders>
              <w:top w:val="nil"/>
              <w:left w:val="nil"/>
              <w:bottom w:val="nil"/>
              <w:right w:val="nil"/>
            </w:tcBorders>
            <w:shd w:val="clear" w:color="000000" w:fill="BFBFBF"/>
            <w:noWrap/>
            <w:vAlign w:val="center"/>
            <w:hideMark/>
          </w:tcPr>
          <w:p w14:paraId="21BF8437" w14:textId="77777777" w:rsidR="00C24222" w:rsidRPr="009458B8" w:rsidRDefault="00C24222" w:rsidP="00C24222">
            <w:pPr>
              <w:rPr>
                <w:rFonts w:ascii="Calibri" w:hAnsi="Calibri" w:cs="Calibri"/>
                <w:i/>
                <w:i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i/>
                <w:iCs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000000" w:fill="A6A6A6"/>
            <w:noWrap/>
            <w:vAlign w:val="center"/>
            <w:hideMark/>
          </w:tcPr>
          <w:p w14:paraId="4B3FE6E1" w14:textId="77777777" w:rsidR="00C24222" w:rsidRPr="009458B8" w:rsidRDefault="00C24222" w:rsidP="00C24222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470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6D8928B7" w14:textId="77777777" w:rsidR="00C24222" w:rsidRPr="009458B8" w:rsidRDefault="00C24222" w:rsidP="00C24222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C24222" w:rsidRPr="009458B8" w14:paraId="6A66D92A" w14:textId="77777777" w:rsidTr="00C24222">
        <w:trPr>
          <w:trHeight w:val="260"/>
        </w:trPr>
        <w:tc>
          <w:tcPr>
            <w:tcW w:w="1082" w:type="dxa"/>
            <w:tcBorders>
              <w:top w:val="single" w:sz="4" w:space="0" w:color="auto"/>
              <w:left w:val="single" w:sz="8" w:space="0" w:color="auto"/>
              <w:bottom w:val="nil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13C912BE" w14:textId="77777777" w:rsidR="00C24222" w:rsidRPr="009458B8" w:rsidRDefault="00C24222" w:rsidP="00C24222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5.4</w:t>
            </w:r>
          </w:p>
        </w:tc>
        <w:tc>
          <w:tcPr>
            <w:tcW w:w="2638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23E0B23B" w14:textId="77777777" w:rsidR="00C24222" w:rsidRPr="009458B8" w:rsidRDefault="00C24222" w:rsidP="00C24222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 xml:space="preserve">    High Limit Disengage</w:t>
            </w: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BFBFBF"/>
            <w:noWrap/>
            <w:vAlign w:val="center"/>
            <w:hideMark/>
          </w:tcPr>
          <w:p w14:paraId="7E22458A" w14:textId="77777777" w:rsidR="00C24222" w:rsidRPr="009458B8" w:rsidRDefault="00C24222" w:rsidP="00C24222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000000" w:fill="A6A6A6"/>
            <w:noWrap/>
            <w:vAlign w:val="center"/>
            <w:hideMark/>
          </w:tcPr>
          <w:p w14:paraId="03D2C39C" w14:textId="77777777" w:rsidR="00C24222" w:rsidRPr="009458B8" w:rsidRDefault="00C24222" w:rsidP="00C24222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4700" w:type="dxa"/>
            <w:tcBorders>
              <w:top w:val="single" w:sz="4" w:space="0" w:color="auto"/>
              <w:left w:val="nil"/>
              <w:bottom w:val="nil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47A6F08B" w14:textId="77777777" w:rsidR="00C24222" w:rsidRPr="009458B8" w:rsidRDefault="00C24222" w:rsidP="00C24222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C24222" w:rsidRPr="009458B8" w14:paraId="029AD3FE" w14:textId="77777777" w:rsidTr="00C24222">
        <w:trPr>
          <w:trHeight w:val="260"/>
        </w:trPr>
        <w:tc>
          <w:tcPr>
            <w:tcW w:w="108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06A603D7" w14:textId="77777777" w:rsidR="00C24222" w:rsidRPr="009458B8" w:rsidRDefault="00C24222" w:rsidP="00C24222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6</w:t>
            </w:r>
          </w:p>
        </w:tc>
        <w:tc>
          <w:tcPr>
            <w:tcW w:w="2638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29EE11F1" w14:textId="77777777" w:rsidR="00C24222" w:rsidRPr="009458B8" w:rsidRDefault="00C24222" w:rsidP="00C24222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Resolver Performance</w:t>
            </w:r>
          </w:p>
        </w:tc>
        <w:tc>
          <w:tcPr>
            <w:tcW w:w="780" w:type="dxa"/>
            <w:tcBorders>
              <w:top w:val="single" w:sz="8" w:space="0" w:color="auto"/>
              <w:left w:val="nil"/>
              <w:bottom w:val="single" w:sz="8" w:space="0" w:color="auto"/>
              <w:right w:val="nil"/>
            </w:tcBorders>
            <w:shd w:val="clear" w:color="000000" w:fill="BFBFBF"/>
            <w:noWrap/>
            <w:vAlign w:val="center"/>
            <w:hideMark/>
          </w:tcPr>
          <w:p w14:paraId="2D33254A" w14:textId="77777777" w:rsidR="00C24222" w:rsidRPr="009458B8" w:rsidRDefault="00C24222" w:rsidP="00C24222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000000" w:fill="A6A6A6"/>
            <w:noWrap/>
            <w:vAlign w:val="center"/>
            <w:hideMark/>
          </w:tcPr>
          <w:p w14:paraId="1E2A6073" w14:textId="77777777" w:rsidR="00C24222" w:rsidRPr="009458B8" w:rsidRDefault="00C24222" w:rsidP="00C24222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470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5AC2EA13" w14:textId="77777777" w:rsidR="00C24222" w:rsidRPr="009458B8" w:rsidRDefault="00C24222" w:rsidP="00C24222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</w:tbl>
    <w:p w14:paraId="54463E6C" w14:textId="4C0E3A3A" w:rsidR="003C14F2" w:rsidRPr="009458B8" w:rsidRDefault="003C14F2" w:rsidP="00430BAD">
      <w:pPr>
        <w:rPr>
          <w:lang w:val="en-US"/>
        </w:rPr>
      </w:pPr>
    </w:p>
    <w:p w14:paraId="275D95B3" w14:textId="355DF200" w:rsidR="008E054A" w:rsidRPr="009458B8" w:rsidRDefault="008E054A" w:rsidP="008E054A">
      <w:pPr>
        <w:rPr>
          <w:lang w:val="en-US"/>
        </w:rPr>
      </w:pPr>
      <w:r w:rsidRPr="009458B8">
        <w:rPr>
          <w:lang w:val="en-US"/>
        </w:rPr>
        <w:t>Rewiring</w:t>
      </w:r>
      <w:r w:rsidR="000B4679">
        <w:rPr>
          <w:lang w:val="en-US"/>
        </w:rPr>
        <w:t xml:space="preserve"> needed.</w:t>
      </w:r>
      <w:r w:rsidRPr="009458B8">
        <w:rPr>
          <w:lang w:val="en-US"/>
        </w:rPr>
        <w:t xml:space="preserve"> </w:t>
      </w:r>
      <w:r w:rsidR="000B4679">
        <w:rPr>
          <w:lang w:val="en-US"/>
        </w:rPr>
        <w:t>It s</w:t>
      </w:r>
      <w:r w:rsidRPr="009458B8">
        <w:rPr>
          <w:lang w:val="en-US"/>
        </w:rPr>
        <w:t>eem</w:t>
      </w:r>
      <w:r w:rsidR="000B4679">
        <w:rPr>
          <w:lang w:val="en-US"/>
        </w:rPr>
        <w:t>s</w:t>
      </w:r>
      <w:r w:rsidRPr="009458B8">
        <w:rPr>
          <w:lang w:val="en-US"/>
        </w:rPr>
        <w:t xml:space="preserve"> to involve major mechanical disassembly</w:t>
      </w:r>
      <w:r w:rsidR="000B4679">
        <w:rPr>
          <w:lang w:val="en-US"/>
        </w:rPr>
        <w:t xml:space="preserve"> to rewire the Lemo connectors. Therefore,</w:t>
      </w:r>
      <w:r w:rsidRPr="009458B8">
        <w:rPr>
          <w:lang w:val="en-US"/>
        </w:rPr>
        <w:t xml:space="preserve"> </w:t>
      </w:r>
      <w:r w:rsidR="000B4679">
        <w:rPr>
          <w:lang w:val="en-US"/>
        </w:rPr>
        <w:t>n</w:t>
      </w:r>
      <w:r w:rsidRPr="009458B8">
        <w:rPr>
          <w:lang w:val="en-US"/>
        </w:rPr>
        <w:t>o motion tests performed</w:t>
      </w:r>
      <w:r w:rsidR="000B4679">
        <w:rPr>
          <w:lang w:val="en-US"/>
        </w:rPr>
        <w:t xml:space="preserve"> for this axis</w:t>
      </w:r>
      <w:r w:rsidRPr="009458B8">
        <w:rPr>
          <w:lang w:val="en-US"/>
        </w:rPr>
        <w:t>.</w:t>
      </w:r>
    </w:p>
    <w:p w14:paraId="6154407E" w14:textId="2387E714" w:rsidR="008D48ED" w:rsidRPr="009458B8" w:rsidRDefault="008D48ED">
      <w:pPr>
        <w:rPr>
          <w:rFonts w:ascii="Segoe UI Historic" w:eastAsiaTheme="majorEastAsia" w:hAnsi="Segoe UI Historic" w:cstheme="majorBidi"/>
          <w:b/>
          <w:bCs/>
          <w:sz w:val="22"/>
          <w:szCs w:val="26"/>
          <w:highlight w:val="lightGray"/>
          <w:lang w:val="en-US"/>
        </w:rPr>
      </w:pPr>
      <w:r w:rsidRPr="009458B8">
        <w:rPr>
          <w:highlight w:val="lightGray"/>
          <w:lang w:val="en-US"/>
        </w:rPr>
        <w:br w:type="page"/>
      </w:r>
    </w:p>
    <w:p w14:paraId="58DC8FCC" w14:textId="783B1370" w:rsidR="003C14F2" w:rsidRPr="009458B8" w:rsidRDefault="003C14F2" w:rsidP="006A7AAD">
      <w:pPr>
        <w:pStyle w:val="Heading2"/>
        <w:rPr>
          <w:lang w:val="en-US"/>
        </w:rPr>
      </w:pPr>
      <w:bookmarkStart w:id="45" w:name="_Toc59116362"/>
      <w:r w:rsidRPr="009458B8">
        <w:rPr>
          <w:lang w:val="en-US"/>
        </w:rPr>
        <w:lastRenderedPageBreak/>
        <w:t>11360 Axis 2</w:t>
      </w:r>
      <w:bookmarkEnd w:id="45"/>
    </w:p>
    <w:p w14:paraId="56983AF8" w14:textId="052FF477" w:rsidR="00D41902" w:rsidRPr="009458B8" w:rsidRDefault="00D41902" w:rsidP="00D41902">
      <w:pPr>
        <w:pStyle w:val="Caption"/>
        <w:keepNext/>
        <w:rPr>
          <w:lang w:val="en-US"/>
        </w:rPr>
      </w:pPr>
      <w:bookmarkStart w:id="46" w:name="_Toc59116383"/>
      <w:r w:rsidRPr="009458B8">
        <w:rPr>
          <w:lang w:val="en-US"/>
        </w:rPr>
        <w:t xml:space="preserve">Table </w:t>
      </w:r>
      <w:r w:rsidRPr="009458B8">
        <w:rPr>
          <w:lang w:val="en-US"/>
        </w:rPr>
        <w:fldChar w:fldCharType="begin"/>
      </w:r>
      <w:r w:rsidRPr="009458B8">
        <w:rPr>
          <w:lang w:val="en-US"/>
        </w:rPr>
        <w:instrText xml:space="preserve"> SEQ Table \* ARABIC </w:instrText>
      </w:r>
      <w:r w:rsidRPr="009458B8">
        <w:rPr>
          <w:lang w:val="en-US"/>
        </w:rPr>
        <w:fldChar w:fldCharType="separate"/>
      </w:r>
      <w:r w:rsidR="00A705DC" w:rsidRPr="009458B8">
        <w:rPr>
          <w:noProof/>
          <w:lang w:val="en-US"/>
        </w:rPr>
        <w:t>8</w:t>
      </w:r>
      <w:r w:rsidRPr="009458B8">
        <w:rPr>
          <w:lang w:val="en-US"/>
        </w:rPr>
        <w:fldChar w:fldCharType="end"/>
      </w:r>
      <w:r w:rsidRPr="009458B8">
        <w:rPr>
          <w:lang w:val="en-US"/>
        </w:rPr>
        <w:t>: Results 11360, axis 2</w:t>
      </w:r>
      <w:bookmarkEnd w:id="46"/>
    </w:p>
    <w:tbl>
      <w:tblPr>
        <w:tblW w:w="9980" w:type="dxa"/>
        <w:tblLook w:val="04A0" w:firstRow="1" w:lastRow="0" w:firstColumn="1" w:lastColumn="0" w:noHBand="0" w:noVBand="1"/>
      </w:tblPr>
      <w:tblGrid>
        <w:gridCol w:w="1082"/>
        <w:gridCol w:w="2638"/>
        <w:gridCol w:w="780"/>
        <w:gridCol w:w="780"/>
        <w:gridCol w:w="4700"/>
      </w:tblGrid>
      <w:tr w:rsidR="008D48ED" w:rsidRPr="009458B8" w14:paraId="6F811FD3" w14:textId="77777777" w:rsidTr="008D48ED">
        <w:trPr>
          <w:trHeight w:val="260"/>
        </w:trPr>
        <w:tc>
          <w:tcPr>
            <w:tcW w:w="372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000000" w:fill="BFBFBF"/>
            <w:noWrap/>
            <w:vAlign w:val="bottom"/>
            <w:hideMark/>
          </w:tcPr>
          <w:p w14:paraId="2007C57B" w14:textId="77777777" w:rsidR="008D48ED" w:rsidRPr="009458B8" w:rsidRDefault="008D48ED" w:rsidP="008D48ED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General Information:</w:t>
            </w:r>
          </w:p>
        </w:tc>
        <w:tc>
          <w:tcPr>
            <w:tcW w:w="78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652FB1CF" w14:textId="77777777" w:rsidR="008D48ED" w:rsidRPr="009458B8" w:rsidRDefault="008D48ED" w:rsidP="008D48ED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71C53FE4" w14:textId="77777777" w:rsidR="008D48ED" w:rsidRPr="009458B8" w:rsidRDefault="008D48ED" w:rsidP="008D48ED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47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vAlign w:val="bottom"/>
            <w:hideMark/>
          </w:tcPr>
          <w:p w14:paraId="37310B09" w14:textId="77777777" w:rsidR="008D48ED" w:rsidRPr="009458B8" w:rsidRDefault="008D48ED" w:rsidP="008D48ED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8D48ED" w:rsidRPr="009458B8" w14:paraId="1E3115E7" w14:textId="77777777" w:rsidTr="008D48ED">
        <w:trPr>
          <w:trHeight w:val="240"/>
        </w:trPr>
        <w:tc>
          <w:tcPr>
            <w:tcW w:w="1082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000000" w:fill="BFBFBF"/>
            <w:noWrap/>
            <w:vAlign w:val="bottom"/>
            <w:hideMark/>
          </w:tcPr>
          <w:p w14:paraId="47AECD66" w14:textId="77777777" w:rsidR="008D48ED" w:rsidRPr="009458B8" w:rsidRDefault="008D48ED" w:rsidP="008D48ED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 xml:space="preserve">Serial </w:t>
            </w:r>
            <w:proofErr w:type="spellStart"/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num</w:t>
            </w:r>
            <w:proofErr w:type="spellEnd"/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:</w:t>
            </w:r>
          </w:p>
        </w:tc>
        <w:tc>
          <w:tcPr>
            <w:tcW w:w="2638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000000" w:fill="BFBFBF"/>
            <w:vAlign w:val="bottom"/>
            <w:hideMark/>
          </w:tcPr>
          <w:p w14:paraId="180AA3B0" w14:textId="77777777" w:rsidR="008D48ED" w:rsidRPr="009458B8" w:rsidRDefault="008D48ED" w:rsidP="008D48ED">
            <w:pPr>
              <w:jc w:val="right"/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11360</w:t>
            </w:r>
          </w:p>
        </w:tc>
        <w:tc>
          <w:tcPr>
            <w:tcW w:w="78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6B366469" w14:textId="77777777" w:rsidR="008D48ED" w:rsidRPr="009458B8" w:rsidRDefault="008D48ED" w:rsidP="008D48ED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20B7094E" w14:textId="77777777" w:rsidR="008D48ED" w:rsidRPr="009458B8" w:rsidRDefault="008D48ED" w:rsidP="008D48ED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47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vAlign w:val="bottom"/>
            <w:hideMark/>
          </w:tcPr>
          <w:p w14:paraId="28ECC43D" w14:textId="77777777" w:rsidR="008D48ED" w:rsidRPr="009458B8" w:rsidRDefault="008D48ED" w:rsidP="008D48ED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8D48ED" w:rsidRPr="009458B8" w14:paraId="45DB7053" w14:textId="77777777" w:rsidTr="008D48ED">
        <w:trPr>
          <w:trHeight w:val="260"/>
        </w:trPr>
        <w:tc>
          <w:tcPr>
            <w:tcW w:w="1082" w:type="dxa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shd w:val="clear" w:color="000000" w:fill="BFBFBF"/>
            <w:noWrap/>
            <w:vAlign w:val="bottom"/>
            <w:hideMark/>
          </w:tcPr>
          <w:p w14:paraId="5C220C2B" w14:textId="77777777" w:rsidR="008D48ED" w:rsidRPr="009458B8" w:rsidRDefault="008D48ED" w:rsidP="008D48ED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 xml:space="preserve">Axis </w:t>
            </w:r>
            <w:proofErr w:type="spellStart"/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num</w:t>
            </w:r>
            <w:proofErr w:type="spellEnd"/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:</w:t>
            </w:r>
          </w:p>
        </w:tc>
        <w:tc>
          <w:tcPr>
            <w:tcW w:w="263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BFBFBF"/>
            <w:vAlign w:val="bottom"/>
            <w:hideMark/>
          </w:tcPr>
          <w:p w14:paraId="2139B1E1" w14:textId="77777777" w:rsidR="008D48ED" w:rsidRPr="009458B8" w:rsidRDefault="008D48ED" w:rsidP="008D48ED">
            <w:pPr>
              <w:jc w:val="right"/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2</w:t>
            </w:r>
          </w:p>
        </w:tc>
        <w:tc>
          <w:tcPr>
            <w:tcW w:w="78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3D69B990" w14:textId="77777777" w:rsidR="008D48ED" w:rsidRPr="009458B8" w:rsidRDefault="008D48ED" w:rsidP="008D48ED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1C00A554" w14:textId="77777777" w:rsidR="008D48ED" w:rsidRPr="009458B8" w:rsidRDefault="008D48ED" w:rsidP="008D48ED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47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vAlign w:val="bottom"/>
            <w:hideMark/>
          </w:tcPr>
          <w:p w14:paraId="5FD33D16" w14:textId="77777777" w:rsidR="008D48ED" w:rsidRPr="009458B8" w:rsidRDefault="008D48ED" w:rsidP="008D48ED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8D48ED" w:rsidRPr="009458B8" w14:paraId="482F5017" w14:textId="77777777" w:rsidTr="008D48ED">
        <w:trPr>
          <w:trHeight w:val="260"/>
        </w:trPr>
        <w:tc>
          <w:tcPr>
            <w:tcW w:w="1082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0E70F93F" w14:textId="77777777" w:rsidR="008D48ED" w:rsidRPr="009458B8" w:rsidRDefault="008D48ED" w:rsidP="008D48ED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2638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1F16983E" w14:textId="77777777" w:rsidR="008D48ED" w:rsidRPr="009458B8" w:rsidRDefault="008D48ED" w:rsidP="008D48ED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40DB3866" w14:textId="77777777" w:rsidR="008D48ED" w:rsidRPr="009458B8" w:rsidRDefault="008D48ED" w:rsidP="008D48ED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350F6B89" w14:textId="77777777" w:rsidR="008D48ED" w:rsidRPr="009458B8" w:rsidRDefault="008D48ED" w:rsidP="008D48ED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47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vAlign w:val="bottom"/>
            <w:hideMark/>
          </w:tcPr>
          <w:p w14:paraId="2B9D2F60" w14:textId="77777777" w:rsidR="008D48ED" w:rsidRPr="009458B8" w:rsidRDefault="008D48ED" w:rsidP="008D48ED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8D48ED" w:rsidRPr="009458B8" w14:paraId="4EB141E3" w14:textId="77777777" w:rsidTr="008D48ED">
        <w:trPr>
          <w:trHeight w:val="280"/>
        </w:trPr>
        <w:tc>
          <w:tcPr>
            <w:tcW w:w="108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5A205081" w14:textId="77777777" w:rsidR="008D48ED" w:rsidRPr="009458B8" w:rsidRDefault="008D48ED" w:rsidP="008D48ED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Test:</w:t>
            </w:r>
          </w:p>
        </w:tc>
        <w:tc>
          <w:tcPr>
            <w:tcW w:w="2638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24BD5003" w14:textId="77777777" w:rsidR="008D48ED" w:rsidRPr="009458B8" w:rsidRDefault="008D48ED" w:rsidP="008D48ED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Description:</w:t>
            </w:r>
          </w:p>
        </w:tc>
        <w:tc>
          <w:tcPr>
            <w:tcW w:w="780" w:type="dxa"/>
            <w:tcBorders>
              <w:top w:val="single" w:sz="8" w:space="0" w:color="auto"/>
              <w:left w:val="nil"/>
              <w:bottom w:val="single" w:sz="8" w:space="0" w:color="auto"/>
              <w:right w:val="nil"/>
            </w:tcBorders>
            <w:shd w:val="clear" w:color="000000" w:fill="BFBFBF"/>
            <w:noWrap/>
            <w:vAlign w:val="bottom"/>
            <w:hideMark/>
          </w:tcPr>
          <w:p w14:paraId="0DB35331" w14:textId="77777777" w:rsidR="008D48ED" w:rsidRPr="009458B8" w:rsidRDefault="008D48ED" w:rsidP="008D48ED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Value</w:t>
            </w:r>
          </w:p>
        </w:tc>
        <w:tc>
          <w:tcPr>
            <w:tcW w:w="78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338B38F2" w14:textId="77777777" w:rsidR="008D48ED" w:rsidRPr="009458B8" w:rsidRDefault="008D48ED" w:rsidP="008D48ED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Status:</w:t>
            </w:r>
          </w:p>
        </w:tc>
        <w:tc>
          <w:tcPr>
            <w:tcW w:w="470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BFBFBF"/>
            <w:vAlign w:val="bottom"/>
            <w:hideMark/>
          </w:tcPr>
          <w:p w14:paraId="7F1473F4" w14:textId="77777777" w:rsidR="008D48ED" w:rsidRPr="009458B8" w:rsidRDefault="008D48ED" w:rsidP="008D48ED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Comment:</w:t>
            </w:r>
          </w:p>
        </w:tc>
      </w:tr>
      <w:tr w:rsidR="008D48ED" w:rsidRPr="009458B8" w14:paraId="07013328" w14:textId="77777777" w:rsidTr="008D48ED">
        <w:trPr>
          <w:trHeight w:val="260"/>
        </w:trPr>
        <w:tc>
          <w:tcPr>
            <w:tcW w:w="1082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A6A6A6"/>
            <w:noWrap/>
            <w:vAlign w:val="bottom"/>
            <w:hideMark/>
          </w:tcPr>
          <w:p w14:paraId="01399130" w14:textId="77777777" w:rsidR="008D48ED" w:rsidRPr="009458B8" w:rsidRDefault="008D48ED" w:rsidP="008D48ED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1</w:t>
            </w:r>
          </w:p>
        </w:tc>
        <w:tc>
          <w:tcPr>
            <w:tcW w:w="2638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A6A6A6"/>
            <w:noWrap/>
            <w:vAlign w:val="center"/>
            <w:hideMark/>
          </w:tcPr>
          <w:p w14:paraId="18838B3F" w14:textId="77777777" w:rsidR="008D48ED" w:rsidRPr="009458B8" w:rsidRDefault="008D48ED" w:rsidP="008D48ED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General Inspection</w:t>
            </w:r>
          </w:p>
        </w:tc>
        <w:tc>
          <w:tcPr>
            <w:tcW w:w="780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000000" w:fill="A6A6A6"/>
            <w:noWrap/>
            <w:vAlign w:val="center"/>
            <w:hideMark/>
          </w:tcPr>
          <w:p w14:paraId="0981BB32" w14:textId="77777777" w:rsidR="008D48ED" w:rsidRPr="009458B8" w:rsidRDefault="008D48ED" w:rsidP="008D48ED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nil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000000" w:fill="A6A6A6"/>
            <w:noWrap/>
            <w:vAlign w:val="center"/>
            <w:hideMark/>
          </w:tcPr>
          <w:p w14:paraId="50F71AD5" w14:textId="77777777" w:rsidR="008D48ED" w:rsidRPr="009458B8" w:rsidRDefault="008D48ED" w:rsidP="008D48ED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47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A6A6A6"/>
            <w:vAlign w:val="bottom"/>
            <w:hideMark/>
          </w:tcPr>
          <w:p w14:paraId="32CD3F46" w14:textId="77777777" w:rsidR="008D48ED" w:rsidRPr="009458B8" w:rsidRDefault="008D48ED" w:rsidP="008D48ED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8D48ED" w:rsidRPr="009458B8" w14:paraId="6F6F7A4F" w14:textId="77777777" w:rsidTr="008D48ED">
        <w:trPr>
          <w:trHeight w:val="260"/>
        </w:trPr>
        <w:tc>
          <w:tcPr>
            <w:tcW w:w="1082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54142706" w14:textId="77777777" w:rsidR="008D48ED" w:rsidRPr="009458B8" w:rsidRDefault="008D48ED" w:rsidP="008D48ED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1.1</w:t>
            </w:r>
          </w:p>
        </w:tc>
        <w:tc>
          <w:tcPr>
            <w:tcW w:w="2638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2429F270" w14:textId="77777777" w:rsidR="008D48ED" w:rsidRPr="009458B8" w:rsidRDefault="008D48ED" w:rsidP="008D48ED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 xml:space="preserve">   Mechanical</w:t>
            </w:r>
          </w:p>
        </w:tc>
        <w:tc>
          <w:tcPr>
            <w:tcW w:w="78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784683AF" w14:textId="77777777" w:rsidR="008D48ED" w:rsidRPr="009458B8" w:rsidRDefault="008D48ED" w:rsidP="008D48ED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4436B7FA" w14:textId="77777777" w:rsidR="008D48ED" w:rsidRPr="009458B8" w:rsidRDefault="008D48ED" w:rsidP="008D48ED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47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BFBFBF"/>
            <w:vAlign w:val="bottom"/>
            <w:hideMark/>
          </w:tcPr>
          <w:p w14:paraId="023CBEC7" w14:textId="77777777" w:rsidR="008D48ED" w:rsidRPr="009458B8" w:rsidRDefault="008D48ED" w:rsidP="008D48ED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8D48ED" w:rsidRPr="009458B8" w14:paraId="122CF490" w14:textId="77777777" w:rsidTr="008D48ED">
        <w:trPr>
          <w:trHeight w:val="280"/>
        </w:trPr>
        <w:tc>
          <w:tcPr>
            <w:tcW w:w="1082" w:type="dxa"/>
            <w:tcBorders>
              <w:top w:val="nil"/>
              <w:left w:val="single" w:sz="8" w:space="0" w:color="auto"/>
              <w:bottom w:val="nil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22B41460" w14:textId="77777777" w:rsidR="008D48ED" w:rsidRPr="009458B8" w:rsidRDefault="008D48ED" w:rsidP="008D48ED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1.1.1</w:t>
            </w:r>
          </w:p>
        </w:tc>
        <w:tc>
          <w:tcPr>
            <w:tcW w:w="2638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717E7206" w14:textId="77777777" w:rsidR="008D48ED" w:rsidRPr="009458B8" w:rsidRDefault="008D48ED" w:rsidP="008D48ED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 xml:space="preserve">        Observations</w:t>
            </w:r>
          </w:p>
        </w:tc>
        <w:tc>
          <w:tcPr>
            <w:tcW w:w="78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1AE95781" w14:textId="77777777" w:rsidR="008D48ED" w:rsidRPr="009458B8" w:rsidRDefault="008D48ED" w:rsidP="008D48ED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000"/>
            <w:noWrap/>
            <w:vAlign w:val="center"/>
            <w:hideMark/>
          </w:tcPr>
          <w:p w14:paraId="04CEA524" w14:textId="77777777" w:rsidR="008D48ED" w:rsidRPr="009458B8" w:rsidRDefault="008D48ED" w:rsidP="008D48ED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Check</w:t>
            </w:r>
          </w:p>
        </w:tc>
        <w:tc>
          <w:tcPr>
            <w:tcW w:w="47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06A20F2D" w14:textId="77777777" w:rsidR="008D48ED" w:rsidRPr="009458B8" w:rsidRDefault="008D48ED" w:rsidP="008D48ED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Some Lemo nuts loose</w:t>
            </w:r>
          </w:p>
        </w:tc>
      </w:tr>
      <w:tr w:rsidR="008D48ED" w:rsidRPr="009458B8" w14:paraId="68C85128" w14:textId="77777777" w:rsidTr="008D48ED">
        <w:trPr>
          <w:trHeight w:val="260"/>
        </w:trPr>
        <w:tc>
          <w:tcPr>
            <w:tcW w:w="108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61AEE92A" w14:textId="77777777" w:rsidR="008D48ED" w:rsidRPr="009458B8" w:rsidRDefault="008D48ED" w:rsidP="008D48ED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1.2</w:t>
            </w:r>
          </w:p>
        </w:tc>
        <w:tc>
          <w:tcPr>
            <w:tcW w:w="2638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0E33DA96" w14:textId="77777777" w:rsidR="008D48ED" w:rsidRPr="009458B8" w:rsidRDefault="008D48ED" w:rsidP="008D48ED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 xml:space="preserve">    Electrical</w:t>
            </w:r>
          </w:p>
        </w:tc>
        <w:tc>
          <w:tcPr>
            <w:tcW w:w="78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7655564D" w14:textId="77777777" w:rsidR="008D48ED" w:rsidRPr="009458B8" w:rsidRDefault="008D48ED" w:rsidP="008D48ED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42DCAF73" w14:textId="77777777" w:rsidR="008D48ED" w:rsidRPr="009458B8" w:rsidRDefault="008D48ED" w:rsidP="008D48ED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470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BFBFBF"/>
            <w:vAlign w:val="bottom"/>
            <w:hideMark/>
          </w:tcPr>
          <w:p w14:paraId="2743A2C6" w14:textId="77777777" w:rsidR="008D48ED" w:rsidRPr="009458B8" w:rsidRDefault="008D48ED" w:rsidP="008D48ED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8D48ED" w:rsidRPr="009458B8" w14:paraId="31BF145E" w14:textId="77777777" w:rsidTr="008D48ED">
        <w:trPr>
          <w:trHeight w:val="260"/>
        </w:trPr>
        <w:tc>
          <w:tcPr>
            <w:tcW w:w="108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67DE5374" w14:textId="77777777" w:rsidR="008D48ED" w:rsidRPr="009458B8" w:rsidRDefault="008D48ED" w:rsidP="008D48ED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1.2.1</w:t>
            </w:r>
          </w:p>
        </w:tc>
        <w:tc>
          <w:tcPr>
            <w:tcW w:w="26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573486DF" w14:textId="77777777" w:rsidR="008D48ED" w:rsidRPr="009458B8" w:rsidRDefault="008D48ED" w:rsidP="008D48ED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 xml:space="preserve">        Observations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1526EAE9" w14:textId="77777777" w:rsidR="008D48ED" w:rsidRPr="009458B8" w:rsidRDefault="008D48ED" w:rsidP="008D48ED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B050"/>
            <w:noWrap/>
            <w:vAlign w:val="center"/>
            <w:hideMark/>
          </w:tcPr>
          <w:p w14:paraId="110EB494" w14:textId="77777777" w:rsidR="008D48ED" w:rsidRPr="009458B8" w:rsidRDefault="008D48ED" w:rsidP="008D48ED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OK</w:t>
            </w:r>
          </w:p>
        </w:tc>
        <w:tc>
          <w:tcPr>
            <w:tcW w:w="47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7C3253A0" w14:textId="77777777" w:rsidR="008D48ED" w:rsidRPr="009458B8" w:rsidRDefault="008D48ED" w:rsidP="008D48ED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8D48ED" w:rsidRPr="009458B8" w14:paraId="65429E6E" w14:textId="77777777" w:rsidTr="008D48ED">
        <w:trPr>
          <w:trHeight w:val="260"/>
        </w:trPr>
        <w:tc>
          <w:tcPr>
            <w:tcW w:w="108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0A7D1BB7" w14:textId="77777777" w:rsidR="008D48ED" w:rsidRPr="009458B8" w:rsidRDefault="008D48ED" w:rsidP="008D48ED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1.2.2</w:t>
            </w:r>
          </w:p>
        </w:tc>
        <w:tc>
          <w:tcPr>
            <w:tcW w:w="26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7C9CEC7B" w14:textId="77777777" w:rsidR="008D48ED" w:rsidRPr="009458B8" w:rsidRDefault="008D48ED" w:rsidP="008D48ED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 xml:space="preserve">        Motor Phase A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2B2922F2" w14:textId="77777777" w:rsidR="008D48ED" w:rsidRPr="009458B8" w:rsidRDefault="008D48ED" w:rsidP="008D48ED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B050"/>
            <w:noWrap/>
            <w:vAlign w:val="center"/>
            <w:hideMark/>
          </w:tcPr>
          <w:p w14:paraId="642E65EB" w14:textId="77777777" w:rsidR="008D48ED" w:rsidRPr="009458B8" w:rsidRDefault="008D48ED" w:rsidP="008D48ED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OK</w:t>
            </w:r>
          </w:p>
        </w:tc>
        <w:tc>
          <w:tcPr>
            <w:tcW w:w="47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6308D790" w14:textId="77777777" w:rsidR="008D48ED" w:rsidRPr="009458B8" w:rsidRDefault="008D48ED" w:rsidP="008D48ED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8D48ED" w:rsidRPr="009458B8" w14:paraId="7F0A48EB" w14:textId="77777777" w:rsidTr="008D48ED">
        <w:trPr>
          <w:trHeight w:val="260"/>
        </w:trPr>
        <w:tc>
          <w:tcPr>
            <w:tcW w:w="108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47C4CA1C" w14:textId="77777777" w:rsidR="008D48ED" w:rsidRPr="009458B8" w:rsidRDefault="008D48ED" w:rsidP="008D48ED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1.2.3</w:t>
            </w:r>
          </w:p>
        </w:tc>
        <w:tc>
          <w:tcPr>
            <w:tcW w:w="26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638A8071" w14:textId="77777777" w:rsidR="008D48ED" w:rsidRPr="009458B8" w:rsidRDefault="008D48ED" w:rsidP="008D48ED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 xml:space="preserve">        Motor Phase B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536E5AF2" w14:textId="77777777" w:rsidR="008D48ED" w:rsidRPr="009458B8" w:rsidRDefault="008D48ED" w:rsidP="008D48ED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B050"/>
            <w:noWrap/>
            <w:vAlign w:val="center"/>
            <w:hideMark/>
          </w:tcPr>
          <w:p w14:paraId="4BA3E555" w14:textId="77777777" w:rsidR="008D48ED" w:rsidRPr="009458B8" w:rsidRDefault="008D48ED" w:rsidP="008D48ED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OK</w:t>
            </w:r>
          </w:p>
        </w:tc>
        <w:tc>
          <w:tcPr>
            <w:tcW w:w="47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69A1CB89" w14:textId="77777777" w:rsidR="008D48ED" w:rsidRPr="009458B8" w:rsidRDefault="008D48ED" w:rsidP="008D48ED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8D48ED" w:rsidRPr="009458B8" w14:paraId="38F6CA94" w14:textId="77777777" w:rsidTr="008D48ED">
        <w:trPr>
          <w:trHeight w:val="260"/>
        </w:trPr>
        <w:tc>
          <w:tcPr>
            <w:tcW w:w="108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489C4CC4" w14:textId="77777777" w:rsidR="008D48ED" w:rsidRPr="009458B8" w:rsidRDefault="008D48ED" w:rsidP="008D48ED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1.2.4</w:t>
            </w:r>
          </w:p>
        </w:tc>
        <w:tc>
          <w:tcPr>
            <w:tcW w:w="26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2F39DC89" w14:textId="77777777" w:rsidR="008D48ED" w:rsidRPr="009458B8" w:rsidRDefault="008D48ED" w:rsidP="008D48ED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 xml:space="preserve">        Resolver Rotor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59CE4BBC" w14:textId="77777777" w:rsidR="008D48ED" w:rsidRPr="009458B8" w:rsidRDefault="008D48ED" w:rsidP="008D48ED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0000"/>
            <w:noWrap/>
            <w:vAlign w:val="center"/>
            <w:hideMark/>
          </w:tcPr>
          <w:p w14:paraId="5A3C4E93" w14:textId="77777777" w:rsidR="008D48ED" w:rsidRPr="009458B8" w:rsidRDefault="008D48ED" w:rsidP="008D48ED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Not OK</w:t>
            </w:r>
          </w:p>
        </w:tc>
        <w:tc>
          <w:tcPr>
            <w:tcW w:w="47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569F5117" w14:textId="0E9F5C3B" w:rsidR="008D48ED" w:rsidRPr="009458B8" w:rsidRDefault="008D48ED" w:rsidP="008D48ED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 xml:space="preserve">Pins </w:t>
            </w:r>
            <w:r w:rsidR="00B22411"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offset</w:t>
            </w: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 xml:space="preserve"> one position in </w:t>
            </w:r>
            <w:r w:rsidR="00B22411"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L</w:t>
            </w: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emo connector</w:t>
            </w:r>
          </w:p>
        </w:tc>
      </w:tr>
      <w:tr w:rsidR="008D48ED" w:rsidRPr="009458B8" w14:paraId="4F78322A" w14:textId="77777777" w:rsidTr="008D48ED">
        <w:trPr>
          <w:trHeight w:val="260"/>
        </w:trPr>
        <w:tc>
          <w:tcPr>
            <w:tcW w:w="108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6EC666D4" w14:textId="77777777" w:rsidR="008D48ED" w:rsidRPr="009458B8" w:rsidRDefault="008D48ED" w:rsidP="008D48ED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1.2.5</w:t>
            </w:r>
          </w:p>
        </w:tc>
        <w:tc>
          <w:tcPr>
            <w:tcW w:w="26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4C63D5C4" w14:textId="77777777" w:rsidR="008D48ED" w:rsidRPr="009458B8" w:rsidRDefault="008D48ED" w:rsidP="008D48ED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 xml:space="preserve">        Resolver Sin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2D0C98B2" w14:textId="77777777" w:rsidR="008D48ED" w:rsidRPr="009458B8" w:rsidRDefault="008D48ED" w:rsidP="008D48ED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0000"/>
            <w:noWrap/>
            <w:vAlign w:val="center"/>
            <w:hideMark/>
          </w:tcPr>
          <w:p w14:paraId="574AABFF" w14:textId="77777777" w:rsidR="008D48ED" w:rsidRPr="009458B8" w:rsidRDefault="008D48ED" w:rsidP="008D48ED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Not OK</w:t>
            </w:r>
          </w:p>
        </w:tc>
        <w:tc>
          <w:tcPr>
            <w:tcW w:w="47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66B52C7A" w14:textId="6A33DE32" w:rsidR="008D48ED" w:rsidRPr="009458B8" w:rsidRDefault="008D48ED" w:rsidP="008D48ED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 xml:space="preserve">Pins </w:t>
            </w:r>
            <w:r w:rsidR="00B22411"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offset</w:t>
            </w: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 xml:space="preserve"> one position in </w:t>
            </w:r>
            <w:r w:rsidR="00B22411"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L</w:t>
            </w: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emo connector</w:t>
            </w:r>
          </w:p>
        </w:tc>
      </w:tr>
      <w:tr w:rsidR="008D48ED" w:rsidRPr="009458B8" w14:paraId="3D06734E" w14:textId="77777777" w:rsidTr="008D48ED">
        <w:trPr>
          <w:trHeight w:val="260"/>
        </w:trPr>
        <w:tc>
          <w:tcPr>
            <w:tcW w:w="108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51295A09" w14:textId="77777777" w:rsidR="008D48ED" w:rsidRPr="009458B8" w:rsidRDefault="008D48ED" w:rsidP="008D48ED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1.2.6</w:t>
            </w:r>
          </w:p>
        </w:tc>
        <w:tc>
          <w:tcPr>
            <w:tcW w:w="26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3A6FF0DF" w14:textId="77777777" w:rsidR="008D48ED" w:rsidRPr="009458B8" w:rsidRDefault="008D48ED" w:rsidP="008D48ED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 xml:space="preserve">        Resolver Cos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73788089" w14:textId="77777777" w:rsidR="008D48ED" w:rsidRPr="009458B8" w:rsidRDefault="008D48ED" w:rsidP="008D48ED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0000"/>
            <w:noWrap/>
            <w:vAlign w:val="center"/>
            <w:hideMark/>
          </w:tcPr>
          <w:p w14:paraId="70E80CB1" w14:textId="77777777" w:rsidR="008D48ED" w:rsidRPr="009458B8" w:rsidRDefault="008D48ED" w:rsidP="008D48ED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Not OK</w:t>
            </w:r>
          </w:p>
        </w:tc>
        <w:tc>
          <w:tcPr>
            <w:tcW w:w="47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113BC522" w14:textId="4756B011" w:rsidR="008D48ED" w:rsidRPr="009458B8" w:rsidRDefault="008D48ED" w:rsidP="008D48ED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 xml:space="preserve">Pins </w:t>
            </w:r>
            <w:r w:rsidR="00B22411"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offset</w:t>
            </w: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 xml:space="preserve"> one position in </w:t>
            </w:r>
            <w:r w:rsidR="00B22411"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L</w:t>
            </w: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emo connector</w:t>
            </w:r>
          </w:p>
        </w:tc>
      </w:tr>
      <w:tr w:rsidR="008D48ED" w:rsidRPr="009458B8" w14:paraId="33538749" w14:textId="77777777" w:rsidTr="008D48ED">
        <w:trPr>
          <w:trHeight w:val="260"/>
        </w:trPr>
        <w:tc>
          <w:tcPr>
            <w:tcW w:w="108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3B825BE4" w14:textId="77777777" w:rsidR="008D48ED" w:rsidRPr="009458B8" w:rsidRDefault="008D48ED" w:rsidP="008D48ED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1.2.7</w:t>
            </w:r>
          </w:p>
        </w:tc>
        <w:tc>
          <w:tcPr>
            <w:tcW w:w="26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130C0A87" w14:textId="77777777" w:rsidR="008D48ED" w:rsidRPr="009458B8" w:rsidRDefault="008D48ED" w:rsidP="008D48ED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 xml:space="preserve">        Low Limit Switch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4FFCA892" w14:textId="77777777" w:rsidR="008D48ED" w:rsidRPr="009458B8" w:rsidRDefault="008D48ED" w:rsidP="008D48ED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B050"/>
            <w:noWrap/>
            <w:vAlign w:val="center"/>
            <w:hideMark/>
          </w:tcPr>
          <w:p w14:paraId="2ADBC67A" w14:textId="77777777" w:rsidR="008D48ED" w:rsidRPr="009458B8" w:rsidRDefault="008D48ED" w:rsidP="008D48ED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OK</w:t>
            </w:r>
          </w:p>
        </w:tc>
        <w:tc>
          <w:tcPr>
            <w:tcW w:w="47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4C59FD34" w14:textId="77777777" w:rsidR="008D48ED" w:rsidRPr="009458B8" w:rsidRDefault="008D48ED" w:rsidP="008D48ED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8D48ED" w:rsidRPr="009458B8" w14:paraId="5F524239" w14:textId="77777777" w:rsidTr="008D48ED">
        <w:trPr>
          <w:trHeight w:val="280"/>
        </w:trPr>
        <w:tc>
          <w:tcPr>
            <w:tcW w:w="1082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2679DBBB" w14:textId="77777777" w:rsidR="008D48ED" w:rsidRPr="009458B8" w:rsidRDefault="008D48ED" w:rsidP="008D48ED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1.2.8</w:t>
            </w:r>
          </w:p>
        </w:tc>
        <w:tc>
          <w:tcPr>
            <w:tcW w:w="2638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2BEF511A" w14:textId="77777777" w:rsidR="008D48ED" w:rsidRPr="009458B8" w:rsidRDefault="008D48ED" w:rsidP="008D48ED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 xml:space="preserve">        High Limit Switch</w:t>
            </w:r>
          </w:p>
        </w:tc>
        <w:tc>
          <w:tcPr>
            <w:tcW w:w="78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170726D1" w14:textId="77777777" w:rsidR="008D48ED" w:rsidRPr="009458B8" w:rsidRDefault="008D48ED" w:rsidP="008D48ED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B050"/>
            <w:noWrap/>
            <w:vAlign w:val="center"/>
            <w:hideMark/>
          </w:tcPr>
          <w:p w14:paraId="0868E7A3" w14:textId="77777777" w:rsidR="008D48ED" w:rsidRPr="009458B8" w:rsidRDefault="008D48ED" w:rsidP="008D48ED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OK</w:t>
            </w:r>
          </w:p>
        </w:tc>
        <w:tc>
          <w:tcPr>
            <w:tcW w:w="47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3B8B052C" w14:textId="77777777" w:rsidR="008D48ED" w:rsidRPr="009458B8" w:rsidRDefault="008D48ED" w:rsidP="008D48ED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8D48ED" w:rsidRPr="009458B8" w14:paraId="45B2B7B5" w14:textId="77777777" w:rsidTr="008D48ED">
        <w:trPr>
          <w:trHeight w:val="260"/>
        </w:trPr>
        <w:tc>
          <w:tcPr>
            <w:tcW w:w="1082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A6A6A6"/>
            <w:noWrap/>
            <w:vAlign w:val="bottom"/>
            <w:hideMark/>
          </w:tcPr>
          <w:p w14:paraId="71C36B5B" w14:textId="77777777" w:rsidR="008D48ED" w:rsidRPr="009458B8" w:rsidRDefault="008D48ED" w:rsidP="008D48ED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2</w:t>
            </w:r>
          </w:p>
        </w:tc>
        <w:tc>
          <w:tcPr>
            <w:tcW w:w="2638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A6A6A6"/>
            <w:noWrap/>
            <w:vAlign w:val="center"/>
            <w:hideMark/>
          </w:tcPr>
          <w:p w14:paraId="70FA7C6A" w14:textId="77777777" w:rsidR="008D48ED" w:rsidRPr="009458B8" w:rsidRDefault="008D48ED" w:rsidP="008D48ED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Initial Motion Test</w:t>
            </w:r>
          </w:p>
        </w:tc>
        <w:tc>
          <w:tcPr>
            <w:tcW w:w="780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000000" w:fill="A6A6A6"/>
            <w:noWrap/>
            <w:vAlign w:val="center"/>
            <w:hideMark/>
          </w:tcPr>
          <w:p w14:paraId="5483E02C" w14:textId="77777777" w:rsidR="008D48ED" w:rsidRPr="009458B8" w:rsidRDefault="008D48ED" w:rsidP="008D48ED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000000" w:fill="A6A6A6"/>
            <w:noWrap/>
            <w:vAlign w:val="center"/>
            <w:hideMark/>
          </w:tcPr>
          <w:p w14:paraId="623BE6F4" w14:textId="77777777" w:rsidR="008D48ED" w:rsidRPr="009458B8" w:rsidRDefault="008D48ED" w:rsidP="008D48ED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47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A6A6A6"/>
            <w:vAlign w:val="bottom"/>
            <w:hideMark/>
          </w:tcPr>
          <w:p w14:paraId="2F17F8DB" w14:textId="77777777" w:rsidR="008D48ED" w:rsidRPr="009458B8" w:rsidRDefault="008D48ED" w:rsidP="008D48ED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8D48ED" w:rsidRPr="009458B8" w14:paraId="07B03551" w14:textId="77777777" w:rsidTr="008D48ED">
        <w:trPr>
          <w:trHeight w:val="260"/>
        </w:trPr>
        <w:tc>
          <w:tcPr>
            <w:tcW w:w="108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743E85E6" w14:textId="77777777" w:rsidR="008D48ED" w:rsidRPr="009458B8" w:rsidRDefault="008D48ED" w:rsidP="008D48ED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2.1</w:t>
            </w:r>
          </w:p>
        </w:tc>
        <w:tc>
          <w:tcPr>
            <w:tcW w:w="26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1DA3BF05" w14:textId="77777777" w:rsidR="008D48ED" w:rsidRPr="009458B8" w:rsidRDefault="008D48ED" w:rsidP="008D48ED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 xml:space="preserve">    Observations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2DE3DD0A" w14:textId="77777777" w:rsidR="008D48ED" w:rsidRPr="009458B8" w:rsidRDefault="008D48ED" w:rsidP="008D48ED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A6A6A6"/>
            <w:noWrap/>
            <w:vAlign w:val="center"/>
            <w:hideMark/>
          </w:tcPr>
          <w:p w14:paraId="19A38148" w14:textId="77777777" w:rsidR="008D48ED" w:rsidRPr="009458B8" w:rsidRDefault="008D48ED" w:rsidP="008D48ED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47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30A366EC" w14:textId="77777777" w:rsidR="008D48ED" w:rsidRPr="009458B8" w:rsidRDefault="008D48ED" w:rsidP="008D48ED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8D48ED" w:rsidRPr="009458B8" w14:paraId="19596229" w14:textId="77777777" w:rsidTr="008D48ED">
        <w:trPr>
          <w:trHeight w:val="280"/>
        </w:trPr>
        <w:tc>
          <w:tcPr>
            <w:tcW w:w="1082" w:type="dxa"/>
            <w:tcBorders>
              <w:top w:val="nil"/>
              <w:left w:val="single" w:sz="8" w:space="0" w:color="auto"/>
              <w:bottom w:val="nil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0DFA2624" w14:textId="77777777" w:rsidR="008D48ED" w:rsidRPr="009458B8" w:rsidRDefault="008D48ED" w:rsidP="008D48ED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2.1</w:t>
            </w:r>
          </w:p>
        </w:tc>
        <w:tc>
          <w:tcPr>
            <w:tcW w:w="2638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5095F204" w14:textId="77777777" w:rsidR="008D48ED" w:rsidRPr="009458B8" w:rsidRDefault="008D48ED" w:rsidP="008D48ED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 xml:space="preserve">    Observations</w:t>
            </w:r>
          </w:p>
        </w:tc>
        <w:tc>
          <w:tcPr>
            <w:tcW w:w="78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23727379" w14:textId="77777777" w:rsidR="008D48ED" w:rsidRPr="009458B8" w:rsidRDefault="008D48ED" w:rsidP="008D48ED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A6A6A6"/>
            <w:noWrap/>
            <w:vAlign w:val="center"/>
            <w:hideMark/>
          </w:tcPr>
          <w:p w14:paraId="78C4B1A2" w14:textId="77777777" w:rsidR="008D48ED" w:rsidRPr="009458B8" w:rsidRDefault="008D48ED" w:rsidP="008D48ED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470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2CDF9B66" w14:textId="77777777" w:rsidR="008D48ED" w:rsidRPr="009458B8" w:rsidRDefault="008D48ED" w:rsidP="008D48ED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8D48ED" w:rsidRPr="009458B8" w14:paraId="030C972D" w14:textId="77777777" w:rsidTr="008D48ED">
        <w:trPr>
          <w:trHeight w:val="280"/>
        </w:trPr>
        <w:tc>
          <w:tcPr>
            <w:tcW w:w="108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A6A6A6"/>
            <w:noWrap/>
            <w:vAlign w:val="bottom"/>
            <w:hideMark/>
          </w:tcPr>
          <w:p w14:paraId="15178B06" w14:textId="77777777" w:rsidR="008D48ED" w:rsidRPr="009458B8" w:rsidRDefault="008D48ED" w:rsidP="008D48ED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2638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000000" w:fill="A6A6A6"/>
            <w:vAlign w:val="center"/>
            <w:hideMark/>
          </w:tcPr>
          <w:p w14:paraId="433D2DA3" w14:textId="77777777" w:rsidR="008D48ED" w:rsidRPr="009458B8" w:rsidRDefault="008D48ED" w:rsidP="008D48ED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Motion Performance</w:t>
            </w:r>
          </w:p>
        </w:tc>
        <w:tc>
          <w:tcPr>
            <w:tcW w:w="780" w:type="dxa"/>
            <w:tcBorders>
              <w:top w:val="single" w:sz="8" w:space="0" w:color="auto"/>
              <w:left w:val="nil"/>
              <w:bottom w:val="single" w:sz="8" w:space="0" w:color="auto"/>
              <w:right w:val="nil"/>
            </w:tcBorders>
            <w:shd w:val="clear" w:color="000000" w:fill="A6A6A6"/>
            <w:noWrap/>
            <w:vAlign w:val="center"/>
            <w:hideMark/>
          </w:tcPr>
          <w:p w14:paraId="1D0C927F" w14:textId="77777777" w:rsidR="008D48ED" w:rsidRPr="009458B8" w:rsidRDefault="008D48ED" w:rsidP="008D48ED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000000" w:fill="A6A6A6"/>
            <w:noWrap/>
            <w:vAlign w:val="center"/>
            <w:hideMark/>
          </w:tcPr>
          <w:p w14:paraId="065CC22B" w14:textId="77777777" w:rsidR="008D48ED" w:rsidRPr="009458B8" w:rsidRDefault="008D48ED" w:rsidP="008D48ED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470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A6A6A6"/>
            <w:vAlign w:val="bottom"/>
            <w:hideMark/>
          </w:tcPr>
          <w:p w14:paraId="2F91AFA8" w14:textId="77777777" w:rsidR="008D48ED" w:rsidRPr="009458B8" w:rsidRDefault="008D48ED" w:rsidP="008D48ED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8D48ED" w:rsidRPr="009458B8" w14:paraId="7F8767B5" w14:textId="77777777" w:rsidTr="008D48ED">
        <w:trPr>
          <w:trHeight w:val="240"/>
        </w:trPr>
        <w:tc>
          <w:tcPr>
            <w:tcW w:w="108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15105658" w14:textId="77777777" w:rsidR="008D48ED" w:rsidRPr="009458B8" w:rsidRDefault="008D48ED" w:rsidP="008D48ED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3</w:t>
            </w:r>
          </w:p>
        </w:tc>
        <w:tc>
          <w:tcPr>
            <w:tcW w:w="26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2ECD1BE7" w14:textId="77777777" w:rsidR="008D48ED" w:rsidRPr="009458B8" w:rsidRDefault="008D48ED" w:rsidP="008D48ED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Repeatability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0DB444AA" w14:textId="77777777" w:rsidR="008D48ED" w:rsidRPr="009458B8" w:rsidRDefault="008D48ED" w:rsidP="008D48ED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A6A6A6"/>
            <w:noWrap/>
            <w:vAlign w:val="center"/>
            <w:hideMark/>
          </w:tcPr>
          <w:p w14:paraId="57BAD5C5" w14:textId="77777777" w:rsidR="008D48ED" w:rsidRPr="009458B8" w:rsidRDefault="008D48ED" w:rsidP="008D48ED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47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35A7C042" w14:textId="77777777" w:rsidR="008D48ED" w:rsidRPr="009458B8" w:rsidRDefault="008D48ED" w:rsidP="008D48ED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8D48ED" w:rsidRPr="009458B8" w14:paraId="51948B76" w14:textId="77777777" w:rsidTr="008D48ED">
        <w:trPr>
          <w:trHeight w:val="260"/>
        </w:trPr>
        <w:tc>
          <w:tcPr>
            <w:tcW w:w="1082" w:type="dxa"/>
            <w:tcBorders>
              <w:top w:val="nil"/>
              <w:left w:val="single" w:sz="8" w:space="0" w:color="auto"/>
              <w:bottom w:val="nil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08A292C1" w14:textId="77777777" w:rsidR="008D48ED" w:rsidRPr="009458B8" w:rsidRDefault="008D48ED" w:rsidP="008D48ED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4</w:t>
            </w:r>
          </w:p>
        </w:tc>
        <w:tc>
          <w:tcPr>
            <w:tcW w:w="2638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5FE49D4D" w14:textId="77777777" w:rsidR="008D48ED" w:rsidRPr="009458B8" w:rsidRDefault="008D48ED" w:rsidP="008D48ED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Accuracy</w:t>
            </w:r>
          </w:p>
        </w:tc>
        <w:tc>
          <w:tcPr>
            <w:tcW w:w="78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60736CBC" w14:textId="77777777" w:rsidR="008D48ED" w:rsidRPr="009458B8" w:rsidRDefault="008D48ED" w:rsidP="008D48ED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A6A6A6"/>
            <w:noWrap/>
            <w:vAlign w:val="center"/>
            <w:hideMark/>
          </w:tcPr>
          <w:p w14:paraId="471F595D" w14:textId="77777777" w:rsidR="008D48ED" w:rsidRPr="009458B8" w:rsidRDefault="008D48ED" w:rsidP="008D48ED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470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18B4224C" w14:textId="77777777" w:rsidR="008D48ED" w:rsidRPr="009458B8" w:rsidRDefault="008D48ED" w:rsidP="008D48ED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8D48ED" w:rsidRPr="009458B8" w14:paraId="442A29C3" w14:textId="77777777" w:rsidTr="008D48ED">
        <w:trPr>
          <w:trHeight w:val="260"/>
        </w:trPr>
        <w:tc>
          <w:tcPr>
            <w:tcW w:w="108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A6A6A6"/>
            <w:noWrap/>
            <w:vAlign w:val="bottom"/>
            <w:hideMark/>
          </w:tcPr>
          <w:p w14:paraId="4AB6FD24" w14:textId="77777777" w:rsidR="008D48ED" w:rsidRPr="009458B8" w:rsidRDefault="008D48ED" w:rsidP="008D48ED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 xml:space="preserve">5. </w:t>
            </w:r>
          </w:p>
        </w:tc>
        <w:tc>
          <w:tcPr>
            <w:tcW w:w="2638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000000" w:fill="A6A6A6"/>
            <w:noWrap/>
            <w:vAlign w:val="center"/>
            <w:hideMark/>
          </w:tcPr>
          <w:p w14:paraId="691A2EA9" w14:textId="77777777" w:rsidR="008D48ED" w:rsidRPr="009458B8" w:rsidRDefault="008D48ED" w:rsidP="008D48ED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Switch Performance</w:t>
            </w:r>
          </w:p>
        </w:tc>
        <w:tc>
          <w:tcPr>
            <w:tcW w:w="78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000000" w:fill="A6A6A6"/>
            <w:noWrap/>
            <w:vAlign w:val="center"/>
            <w:hideMark/>
          </w:tcPr>
          <w:p w14:paraId="2C7CE868" w14:textId="77777777" w:rsidR="008D48ED" w:rsidRPr="009458B8" w:rsidRDefault="008D48ED" w:rsidP="008D48ED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000000" w:fill="A6A6A6"/>
            <w:noWrap/>
            <w:vAlign w:val="center"/>
            <w:hideMark/>
          </w:tcPr>
          <w:p w14:paraId="4EEC9D8B" w14:textId="77777777" w:rsidR="008D48ED" w:rsidRPr="009458B8" w:rsidRDefault="008D48ED" w:rsidP="008D48ED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470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A6A6A6"/>
            <w:vAlign w:val="bottom"/>
            <w:hideMark/>
          </w:tcPr>
          <w:p w14:paraId="6664CD70" w14:textId="77777777" w:rsidR="008D48ED" w:rsidRPr="009458B8" w:rsidRDefault="008D48ED" w:rsidP="008D48ED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8D48ED" w:rsidRPr="009458B8" w14:paraId="2163D9B6" w14:textId="77777777" w:rsidTr="008D48ED">
        <w:trPr>
          <w:trHeight w:val="240"/>
        </w:trPr>
        <w:tc>
          <w:tcPr>
            <w:tcW w:w="108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20910325" w14:textId="77777777" w:rsidR="008D48ED" w:rsidRPr="009458B8" w:rsidRDefault="008D48ED" w:rsidP="008D48ED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5.1</w:t>
            </w:r>
          </w:p>
        </w:tc>
        <w:tc>
          <w:tcPr>
            <w:tcW w:w="26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76326C18" w14:textId="77777777" w:rsidR="008D48ED" w:rsidRPr="009458B8" w:rsidRDefault="008D48ED" w:rsidP="008D48ED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 xml:space="preserve">    Low Limit Engage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BFBFBF"/>
            <w:noWrap/>
            <w:vAlign w:val="center"/>
            <w:hideMark/>
          </w:tcPr>
          <w:p w14:paraId="0769C3C4" w14:textId="77777777" w:rsidR="008D48ED" w:rsidRPr="009458B8" w:rsidRDefault="008D48ED" w:rsidP="008D48ED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A6A6A6"/>
            <w:noWrap/>
            <w:vAlign w:val="center"/>
            <w:hideMark/>
          </w:tcPr>
          <w:p w14:paraId="7F87F12B" w14:textId="77777777" w:rsidR="008D48ED" w:rsidRPr="009458B8" w:rsidRDefault="008D48ED" w:rsidP="008D48ED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47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1D3BFCF4" w14:textId="77777777" w:rsidR="008D48ED" w:rsidRPr="009458B8" w:rsidRDefault="008D48ED" w:rsidP="008D48ED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8D48ED" w:rsidRPr="009458B8" w14:paraId="19A0CEF3" w14:textId="77777777" w:rsidTr="008D48ED">
        <w:trPr>
          <w:trHeight w:val="240"/>
        </w:trPr>
        <w:tc>
          <w:tcPr>
            <w:tcW w:w="108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0EA3D005" w14:textId="77777777" w:rsidR="008D48ED" w:rsidRPr="009458B8" w:rsidRDefault="008D48ED" w:rsidP="008D48ED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5.2</w:t>
            </w:r>
          </w:p>
        </w:tc>
        <w:tc>
          <w:tcPr>
            <w:tcW w:w="26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3D700C6F" w14:textId="77777777" w:rsidR="008D48ED" w:rsidRPr="009458B8" w:rsidRDefault="008D48ED" w:rsidP="008D48ED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 xml:space="preserve">    Low Limit Disengage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BFBFBF"/>
            <w:noWrap/>
            <w:vAlign w:val="center"/>
            <w:hideMark/>
          </w:tcPr>
          <w:p w14:paraId="0E99D625" w14:textId="77777777" w:rsidR="008D48ED" w:rsidRPr="009458B8" w:rsidRDefault="008D48ED" w:rsidP="008D48ED">
            <w:pPr>
              <w:rPr>
                <w:rFonts w:ascii="Calibri" w:hAnsi="Calibri" w:cs="Calibri"/>
                <w:i/>
                <w:i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i/>
                <w:iCs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A6A6A6"/>
            <w:noWrap/>
            <w:vAlign w:val="center"/>
            <w:hideMark/>
          </w:tcPr>
          <w:p w14:paraId="3EB8F86C" w14:textId="77777777" w:rsidR="008D48ED" w:rsidRPr="009458B8" w:rsidRDefault="008D48ED" w:rsidP="008D48ED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47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591F1CCD" w14:textId="77777777" w:rsidR="008D48ED" w:rsidRPr="009458B8" w:rsidRDefault="008D48ED" w:rsidP="008D48ED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8D48ED" w:rsidRPr="009458B8" w14:paraId="22B5405A" w14:textId="77777777" w:rsidTr="008D48ED">
        <w:trPr>
          <w:trHeight w:val="240"/>
        </w:trPr>
        <w:tc>
          <w:tcPr>
            <w:tcW w:w="1082" w:type="dxa"/>
            <w:tcBorders>
              <w:top w:val="nil"/>
              <w:left w:val="single" w:sz="8" w:space="0" w:color="auto"/>
              <w:bottom w:val="nil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492FF806" w14:textId="77777777" w:rsidR="008D48ED" w:rsidRPr="009458B8" w:rsidRDefault="008D48ED" w:rsidP="008D48ED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5.3</w:t>
            </w:r>
          </w:p>
        </w:tc>
        <w:tc>
          <w:tcPr>
            <w:tcW w:w="2638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504ADD6A" w14:textId="77777777" w:rsidR="008D48ED" w:rsidRPr="009458B8" w:rsidRDefault="008D48ED" w:rsidP="008D48ED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 xml:space="preserve">    High Limit Engage</w:t>
            </w:r>
          </w:p>
        </w:tc>
        <w:tc>
          <w:tcPr>
            <w:tcW w:w="780" w:type="dxa"/>
            <w:tcBorders>
              <w:top w:val="nil"/>
              <w:left w:val="nil"/>
              <w:bottom w:val="nil"/>
              <w:right w:val="nil"/>
            </w:tcBorders>
            <w:shd w:val="clear" w:color="000000" w:fill="BFBFBF"/>
            <w:noWrap/>
            <w:vAlign w:val="center"/>
            <w:hideMark/>
          </w:tcPr>
          <w:p w14:paraId="631D002D" w14:textId="77777777" w:rsidR="008D48ED" w:rsidRPr="009458B8" w:rsidRDefault="008D48ED" w:rsidP="008D48ED">
            <w:pPr>
              <w:rPr>
                <w:rFonts w:ascii="Calibri" w:hAnsi="Calibri" w:cs="Calibri"/>
                <w:i/>
                <w:i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i/>
                <w:iCs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000000" w:fill="A6A6A6"/>
            <w:noWrap/>
            <w:vAlign w:val="center"/>
            <w:hideMark/>
          </w:tcPr>
          <w:p w14:paraId="6A9CA1ED" w14:textId="77777777" w:rsidR="008D48ED" w:rsidRPr="009458B8" w:rsidRDefault="008D48ED" w:rsidP="008D48ED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470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15FCEA4D" w14:textId="77777777" w:rsidR="008D48ED" w:rsidRPr="009458B8" w:rsidRDefault="008D48ED" w:rsidP="008D48ED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8D48ED" w:rsidRPr="009458B8" w14:paraId="32CE8C34" w14:textId="77777777" w:rsidTr="008D48ED">
        <w:trPr>
          <w:trHeight w:val="260"/>
        </w:trPr>
        <w:tc>
          <w:tcPr>
            <w:tcW w:w="1082" w:type="dxa"/>
            <w:tcBorders>
              <w:top w:val="single" w:sz="4" w:space="0" w:color="auto"/>
              <w:left w:val="single" w:sz="8" w:space="0" w:color="auto"/>
              <w:bottom w:val="nil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1E726EE6" w14:textId="77777777" w:rsidR="008D48ED" w:rsidRPr="009458B8" w:rsidRDefault="008D48ED" w:rsidP="008D48ED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5.4</w:t>
            </w:r>
          </w:p>
        </w:tc>
        <w:tc>
          <w:tcPr>
            <w:tcW w:w="2638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27153BDB" w14:textId="77777777" w:rsidR="008D48ED" w:rsidRPr="009458B8" w:rsidRDefault="008D48ED" w:rsidP="008D48ED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 xml:space="preserve">    High Limit Disengage</w:t>
            </w: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BFBFBF"/>
            <w:noWrap/>
            <w:vAlign w:val="center"/>
            <w:hideMark/>
          </w:tcPr>
          <w:p w14:paraId="74A61347" w14:textId="77777777" w:rsidR="008D48ED" w:rsidRPr="009458B8" w:rsidRDefault="008D48ED" w:rsidP="008D48ED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000000" w:fill="A6A6A6"/>
            <w:noWrap/>
            <w:vAlign w:val="center"/>
            <w:hideMark/>
          </w:tcPr>
          <w:p w14:paraId="223E7904" w14:textId="77777777" w:rsidR="008D48ED" w:rsidRPr="009458B8" w:rsidRDefault="008D48ED" w:rsidP="008D48ED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4700" w:type="dxa"/>
            <w:tcBorders>
              <w:top w:val="single" w:sz="4" w:space="0" w:color="auto"/>
              <w:left w:val="nil"/>
              <w:bottom w:val="nil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51B5496C" w14:textId="77777777" w:rsidR="008D48ED" w:rsidRPr="009458B8" w:rsidRDefault="008D48ED" w:rsidP="008D48ED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8D48ED" w:rsidRPr="009458B8" w14:paraId="6446943D" w14:textId="77777777" w:rsidTr="008D48ED">
        <w:trPr>
          <w:trHeight w:val="260"/>
        </w:trPr>
        <w:tc>
          <w:tcPr>
            <w:tcW w:w="108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38E563CF" w14:textId="77777777" w:rsidR="008D48ED" w:rsidRPr="009458B8" w:rsidRDefault="008D48ED" w:rsidP="008D48ED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6</w:t>
            </w:r>
          </w:p>
        </w:tc>
        <w:tc>
          <w:tcPr>
            <w:tcW w:w="2638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5332C986" w14:textId="77777777" w:rsidR="008D48ED" w:rsidRPr="009458B8" w:rsidRDefault="008D48ED" w:rsidP="008D48ED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Resolver Performance</w:t>
            </w:r>
          </w:p>
        </w:tc>
        <w:tc>
          <w:tcPr>
            <w:tcW w:w="780" w:type="dxa"/>
            <w:tcBorders>
              <w:top w:val="single" w:sz="8" w:space="0" w:color="auto"/>
              <w:left w:val="nil"/>
              <w:bottom w:val="single" w:sz="8" w:space="0" w:color="auto"/>
              <w:right w:val="nil"/>
            </w:tcBorders>
            <w:shd w:val="clear" w:color="000000" w:fill="BFBFBF"/>
            <w:noWrap/>
            <w:vAlign w:val="center"/>
            <w:hideMark/>
          </w:tcPr>
          <w:p w14:paraId="5E6A04E7" w14:textId="77777777" w:rsidR="008D48ED" w:rsidRPr="009458B8" w:rsidRDefault="008D48ED" w:rsidP="008D48ED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000000" w:fill="A6A6A6"/>
            <w:noWrap/>
            <w:vAlign w:val="center"/>
            <w:hideMark/>
          </w:tcPr>
          <w:p w14:paraId="244AE8FD" w14:textId="77777777" w:rsidR="008D48ED" w:rsidRPr="009458B8" w:rsidRDefault="008D48ED" w:rsidP="008D48ED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470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68D8E7EE" w14:textId="77777777" w:rsidR="008D48ED" w:rsidRPr="009458B8" w:rsidRDefault="008D48ED" w:rsidP="008D48ED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</w:tbl>
    <w:p w14:paraId="490EC75F" w14:textId="77777777" w:rsidR="00556C2B" w:rsidRPr="009458B8" w:rsidRDefault="00556C2B" w:rsidP="008D48ED">
      <w:pPr>
        <w:rPr>
          <w:lang w:val="en-US"/>
        </w:rPr>
      </w:pPr>
    </w:p>
    <w:p w14:paraId="03D1B5E4" w14:textId="697C8F13" w:rsidR="00556C2B" w:rsidRPr="009458B8" w:rsidRDefault="00830BF7" w:rsidP="008D48ED">
      <w:pPr>
        <w:rPr>
          <w:lang w:val="en-US"/>
        </w:rPr>
      </w:pPr>
      <w:r w:rsidRPr="009458B8">
        <w:rPr>
          <w:lang w:val="en-US"/>
        </w:rPr>
        <w:t>Rewiring</w:t>
      </w:r>
      <w:r>
        <w:rPr>
          <w:lang w:val="en-US"/>
        </w:rPr>
        <w:t xml:space="preserve"> needed.</w:t>
      </w:r>
      <w:r w:rsidRPr="009458B8">
        <w:rPr>
          <w:lang w:val="en-US"/>
        </w:rPr>
        <w:t xml:space="preserve"> </w:t>
      </w:r>
      <w:r>
        <w:rPr>
          <w:lang w:val="en-US"/>
        </w:rPr>
        <w:t>It s</w:t>
      </w:r>
      <w:r w:rsidRPr="009458B8">
        <w:rPr>
          <w:lang w:val="en-US"/>
        </w:rPr>
        <w:t>eem</w:t>
      </w:r>
      <w:r>
        <w:rPr>
          <w:lang w:val="en-US"/>
        </w:rPr>
        <w:t>s</w:t>
      </w:r>
      <w:r w:rsidRPr="009458B8">
        <w:rPr>
          <w:lang w:val="en-US"/>
        </w:rPr>
        <w:t xml:space="preserve"> to involve major mechanical disassembly</w:t>
      </w:r>
      <w:r>
        <w:rPr>
          <w:lang w:val="en-US"/>
        </w:rPr>
        <w:t xml:space="preserve"> to rewire the Lemo connectors. Therefore,</w:t>
      </w:r>
      <w:r w:rsidRPr="009458B8">
        <w:rPr>
          <w:lang w:val="en-US"/>
        </w:rPr>
        <w:t xml:space="preserve"> </w:t>
      </w:r>
      <w:r>
        <w:rPr>
          <w:lang w:val="en-US"/>
        </w:rPr>
        <w:t>n</w:t>
      </w:r>
      <w:r w:rsidRPr="009458B8">
        <w:rPr>
          <w:lang w:val="en-US"/>
        </w:rPr>
        <w:t>o motion tests performed</w:t>
      </w:r>
      <w:r>
        <w:rPr>
          <w:lang w:val="en-US"/>
        </w:rPr>
        <w:t xml:space="preserve"> for this axis</w:t>
      </w:r>
      <w:r w:rsidRPr="009458B8">
        <w:rPr>
          <w:lang w:val="en-US"/>
        </w:rPr>
        <w:t>.</w:t>
      </w:r>
    </w:p>
    <w:p w14:paraId="530A3AC7" w14:textId="1DD94BE2" w:rsidR="008B5C0C" w:rsidRPr="009458B8" w:rsidRDefault="008B5C0C">
      <w:pPr>
        <w:rPr>
          <w:lang w:val="en-US"/>
        </w:rPr>
      </w:pPr>
      <w:r w:rsidRPr="009458B8">
        <w:rPr>
          <w:lang w:val="en-US"/>
        </w:rPr>
        <w:br w:type="page"/>
      </w:r>
    </w:p>
    <w:p w14:paraId="7A5AB56D" w14:textId="258A7F59" w:rsidR="008D48ED" w:rsidRPr="009458B8" w:rsidRDefault="008D48ED" w:rsidP="006A7AAD">
      <w:pPr>
        <w:pStyle w:val="Heading2"/>
        <w:rPr>
          <w:lang w:val="en-US"/>
        </w:rPr>
      </w:pPr>
      <w:bookmarkStart w:id="47" w:name="_Toc59116363"/>
      <w:r w:rsidRPr="009458B8">
        <w:rPr>
          <w:lang w:val="en-US"/>
        </w:rPr>
        <w:lastRenderedPageBreak/>
        <w:t>11361 Axis 1</w:t>
      </w:r>
      <w:bookmarkEnd w:id="47"/>
    </w:p>
    <w:p w14:paraId="371E0E1A" w14:textId="1E79BE4A" w:rsidR="00D41902" w:rsidRPr="009458B8" w:rsidRDefault="00D41902" w:rsidP="00D41902">
      <w:pPr>
        <w:pStyle w:val="Caption"/>
        <w:keepNext/>
        <w:rPr>
          <w:lang w:val="en-US"/>
        </w:rPr>
      </w:pPr>
      <w:bookmarkStart w:id="48" w:name="_Toc59116384"/>
      <w:r w:rsidRPr="009458B8">
        <w:rPr>
          <w:lang w:val="en-US"/>
        </w:rPr>
        <w:t xml:space="preserve">Table </w:t>
      </w:r>
      <w:r w:rsidRPr="009458B8">
        <w:rPr>
          <w:lang w:val="en-US"/>
        </w:rPr>
        <w:fldChar w:fldCharType="begin"/>
      </w:r>
      <w:r w:rsidRPr="009458B8">
        <w:rPr>
          <w:lang w:val="en-US"/>
        </w:rPr>
        <w:instrText xml:space="preserve"> SEQ Table \* ARABIC </w:instrText>
      </w:r>
      <w:r w:rsidRPr="009458B8">
        <w:rPr>
          <w:lang w:val="en-US"/>
        </w:rPr>
        <w:fldChar w:fldCharType="separate"/>
      </w:r>
      <w:r w:rsidR="00A705DC" w:rsidRPr="009458B8">
        <w:rPr>
          <w:noProof/>
          <w:lang w:val="en-US"/>
        </w:rPr>
        <w:t>9</w:t>
      </w:r>
      <w:r w:rsidRPr="009458B8">
        <w:rPr>
          <w:lang w:val="en-US"/>
        </w:rPr>
        <w:fldChar w:fldCharType="end"/>
      </w:r>
      <w:r w:rsidRPr="009458B8">
        <w:rPr>
          <w:lang w:val="en-US"/>
        </w:rPr>
        <w:t>: Results 11361, axis 1</w:t>
      </w:r>
      <w:bookmarkEnd w:id="48"/>
    </w:p>
    <w:tbl>
      <w:tblPr>
        <w:tblW w:w="9980" w:type="dxa"/>
        <w:tblLook w:val="04A0" w:firstRow="1" w:lastRow="0" w:firstColumn="1" w:lastColumn="0" w:noHBand="0" w:noVBand="1"/>
      </w:tblPr>
      <w:tblGrid>
        <w:gridCol w:w="1082"/>
        <w:gridCol w:w="2638"/>
        <w:gridCol w:w="780"/>
        <w:gridCol w:w="780"/>
        <w:gridCol w:w="4700"/>
      </w:tblGrid>
      <w:tr w:rsidR="008D48ED" w:rsidRPr="009458B8" w14:paraId="074568C3" w14:textId="77777777" w:rsidTr="008D48ED">
        <w:trPr>
          <w:trHeight w:val="260"/>
        </w:trPr>
        <w:tc>
          <w:tcPr>
            <w:tcW w:w="372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000000" w:fill="BFBFBF"/>
            <w:noWrap/>
            <w:vAlign w:val="bottom"/>
            <w:hideMark/>
          </w:tcPr>
          <w:p w14:paraId="1F9E8A67" w14:textId="77777777" w:rsidR="008D48ED" w:rsidRPr="009458B8" w:rsidRDefault="008D48ED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General Information:</w:t>
            </w:r>
          </w:p>
        </w:tc>
        <w:tc>
          <w:tcPr>
            <w:tcW w:w="78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20305561" w14:textId="77777777" w:rsidR="008D48ED" w:rsidRPr="009458B8" w:rsidRDefault="008D48ED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79483A69" w14:textId="77777777" w:rsidR="008D48ED" w:rsidRPr="009458B8" w:rsidRDefault="008D48ED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47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vAlign w:val="bottom"/>
            <w:hideMark/>
          </w:tcPr>
          <w:p w14:paraId="62F5B59E" w14:textId="77777777" w:rsidR="008D48ED" w:rsidRPr="009458B8" w:rsidRDefault="008D48ED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8D48ED" w:rsidRPr="009458B8" w14:paraId="7927693C" w14:textId="77777777" w:rsidTr="008D48ED">
        <w:trPr>
          <w:trHeight w:val="240"/>
        </w:trPr>
        <w:tc>
          <w:tcPr>
            <w:tcW w:w="1082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000000" w:fill="BFBFBF"/>
            <w:noWrap/>
            <w:vAlign w:val="bottom"/>
            <w:hideMark/>
          </w:tcPr>
          <w:p w14:paraId="0CD0A5B5" w14:textId="77777777" w:rsidR="008D48ED" w:rsidRPr="009458B8" w:rsidRDefault="008D48ED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 xml:space="preserve">Serial </w:t>
            </w:r>
            <w:proofErr w:type="spellStart"/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num</w:t>
            </w:r>
            <w:proofErr w:type="spellEnd"/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:</w:t>
            </w:r>
          </w:p>
        </w:tc>
        <w:tc>
          <w:tcPr>
            <w:tcW w:w="2638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000000" w:fill="BFBFBF"/>
            <w:vAlign w:val="bottom"/>
            <w:hideMark/>
          </w:tcPr>
          <w:p w14:paraId="3B71D251" w14:textId="77777777" w:rsidR="008D48ED" w:rsidRPr="009458B8" w:rsidRDefault="008D48ED">
            <w:pPr>
              <w:jc w:val="right"/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11361</w:t>
            </w:r>
          </w:p>
        </w:tc>
        <w:tc>
          <w:tcPr>
            <w:tcW w:w="78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189E44CB" w14:textId="77777777" w:rsidR="008D48ED" w:rsidRPr="009458B8" w:rsidRDefault="008D48ED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0AC1F1A5" w14:textId="77777777" w:rsidR="008D48ED" w:rsidRPr="009458B8" w:rsidRDefault="008D48ED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47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vAlign w:val="bottom"/>
            <w:hideMark/>
          </w:tcPr>
          <w:p w14:paraId="4D600EDF" w14:textId="77777777" w:rsidR="008D48ED" w:rsidRPr="009458B8" w:rsidRDefault="008D48ED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8D48ED" w:rsidRPr="009458B8" w14:paraId="45DC2435" w14:textId="77777777" w:rsidTr="008D48ED">
        <w:trPr>
          <w:trHeight w:val="260"/>
        </w:trPr>
        <w:tc>
          <w:tcPr>
            <w:tcW w:w="1082" w:type="dxa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shd w:val="clear" w:color="000000" w:fill="BFBFBF"/>
            <w:noWrap/>
            <w:vAlign w:val="bottom"/>
            <w:hideMark/>
          </w:tcPr>
          <w:p w14:paraId="77FD1609" w14:textId="77777777" w:rsidR="008D48ED" w:rsidRPr="009458B8" w:rsidRDefault="008D48ED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 xml:space="preserve">Axis </w:t>
            </w:r>
            <w:proofErr w:type="spellStart"/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num</w:t>
            </w:r>
            <w:proofErr w:type="spellEnd"/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:</w:t>
            </w:r>
          </w:p>
        </w:tc>
        <w:tc>
          <w:tcPr>
            <w:tcW w:w="263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BFBFBF"/>
            <w:vAlign w:val="bottom"/>
            <w:hideMark/>
          </w:tcPr>
          <w:p w14:paraId="43433F32" w14:textId="77777777" w:rsidR="008D48ED" w:rsidRPr="009458B8" w:rsidRDefault="008D48ED">
            <w:pPr>
              <w:jc w:val="right"/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1</w:t>
            </w:r>
          </w:p>
        </w:tc>
        <w:tc>
          <w:tcPr>
            <w:tcW w:w="78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05DC389C" w14:textId="77777777" w:rsidR="008D48ED" w:rsidRPr="009458B8" w:rsidRDefault="008D48ED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6C746B2C" w14:textId="77777777" w:rsidR="008D48ED" w:rsidRPr="009458B8" w:rsidRDefault="008D48ED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47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vAlign w:val="bottom"/>
            <w:hideMark/>
          </w:tcPr>
          <w:p w14:paraId="49406128" w14:textId="77777777" w:rsidR="008D48ED" w:rsidRPr="009458B8" w:rsidRDefault="008D48ED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8D48ED" w:rsidRPr="009458B8" w14:paraId="5015ED1B" w14:textId="77777777" w:rsidTr="008D48ED">
        <w:trPr>
          <w:trHeight w:val="260"/>
        </w:trPr>
        <w:tc>
          <w:tcPr>
            <w:tcW w:w="1082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2965D594" w14:textId="77777777" w:rsidR="008D48ED" w:rsidRPr="009458B8" w:rsidRDefault="008D48ED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2638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42BF5DD1" w14:textId="77777777" w:rsidR="008D48ED" w:rsidRPr="009458B8" w:rsidRDefault="008D48ED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427EE69B" w14:textId="77777777" w:rsidR="008D48ED" w:rsidRPr="009458B8" w:rsidRDefault="008D48ED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19618D52" w14:textId="77777777" w:rsidR="008D48ED" w:rsidRPr="009458B8" w:rsidRDefault="008D48ED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47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vAlign w:val="bottom"/>
            <w:hideMark/>
          </w:tcPr>
          <w:p w14:paraId="4E77416E" w14:textId="77777777" w:rsidR="008D48ED" w:rsidRPr="009458B8" w:rsidRDefault="008D48ED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8D48ED" w:rsidRPr="009458B8" w14:paraId="4CE292BB" w14:textId="77777777" w:rsidTr="008D48ED">
        <w:trPr>
          <w:trHeight w:val="280"/>
        </w:trPr>
        <w:tc>
          <w:tcPr>
            <w:tcW w:w="108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7435FDF8" w14:textId="77777777" w:rsidR="008D48ED" w:rsidRPr="009458B8" w:rsidRDefault="008D48ED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Test:</w:t>
            </w:r>
          </w:p>
        </w:tc>
        <w:tc>
          <w:tcPr>
            <w:tcW w:w="2638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565D1924" w14:textId="77777777" w:rsidR="008D48ED" w:rsidRPr="009458B8" w:rsidRDefault="008D48ED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Description:</w:t>
            </w:r>
          </w:p>
        </w:tc>
        <w:tc>
          <w:tcPr>
            <w:tcW w:w="780" w:type="dxa"/>
            <w:tcBorders>
              <w:top w:val="single" w:sz="8" w:space="0" w:color="auto"/>
              <w:left w:val="nil"/>
              <w:bottom w:val="single" w:sz="8" w:space="0" w:color="auto"/>
              <w:right w:val="nil"/>
            </w:tcBorders>
            <w:shd w:val="clear" w:color="000000" w:fill="BFBFBF"/>
            <w:noWrap/>
            <w:vAlign w:val="bottom"/>
            <w:hideMark/>
          </w:tcPr>
          <w:p w14:paraId="4C9A5245" w14:textId="77777777" w:rsidR="008D48ED" w:rsidRPr="009458B8" w:rsidRDefault="008D48ED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Value</w:t>
            </w:r>
          </w:p>
        </w:tc>
        <w:tc>
          <w:tcPr>
            <w:tcW w:w="78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5752F2E3" w14:textId="77777777" w:rsidR="008D48ED" w:rsidRPr="009458B8" w:rsidRDefault="008D48ED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Status:</w:t>
            </w:r>
          </w:p>
        </w:tc>
        <w:tc>
          <w:tcPr>
            <w:tcW w:w="470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BFBFBF"/>
            <w:vAlign w:val="bottom"/>
            <w:hideMark/>
          </w:tcPr>
          <w:p w14:paraId="243CD5CB" w14:textId="77777777" w:rsidR="008D48ED" w:rsidRPr="009458B8" w:rsidRDefault="008D48ED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Comment:</w:t>
            </w:r>
          </w:p>
        </w:tc>
      </w:tr>
      <w:tr w:rsidR="008D48ED" w:rsidRPr="009458B8" w14:paraId="00C243F8" w14:textId="77777777" w:rsidTr="008D48ED">
        <w:trPr>
          <w:trHeight w:val="260"/>
        </w:trPr>
        <w:tc>
          <w:tcPr>
            <w:tcW w:w="1082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A6A6A6"/>
            <w:noWrap/>
            <w:vAlign w:val="bottom"/>
            <w:hideMark/>
          </w:tcPr>
          <w:p w14:paraId="2B23DC70" w14:textId="77777777" w:rsidR="008D48ED" w:rsidRPr="009458B8" w:rsidRDefault="008D48ED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1</w:t>
            </w:r>
          </w:p>
        </w:tc>
        <w:tc>
          <w:tcPr>
            <w:tcW w:w="2638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A6A6A6"/>
            <w:noWrap/>
            <w:vAlign w:val="center"/>
            <w:hideMark/>
          </w:tcPr>
          <w:p w14:paraId="19CC79A0" w14:textId="77777777" w:rsidR="008D48ED" w:rsidRPr="009458B8" w:rsidRDefault="008D48ED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General Inspection</w:t>
            </w:r>
          </w:p>
        </w:tc>
        <w:tc>
          <w:tcPr>
            <w:tcW w:w="780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000000" w:fill="A6A6A6"/>
            <w:noWrap/>
            <w:vAlign w:val="center"/>
            <w:hideMark/>
          </w:tcPr>
          <w:p w14:paraId="5462A6CC" w14:textId="77777777" w:rsidR="008D48ED" w:rsidRPr="009458B8" w:rsidRDefault="008D48ED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nil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000000" w:fill="A6A6A6"/>
            <w:noWrap/>
            <w:vAlign w:val="center"/>
            <w:hideMark/>
          </w:tcPr>
          <w:p w14:paraId="67A5B85F" w14:textId="77777777" w:rsidR="008D48ED" w:rsidRPr="009458B8" w:rsidRDefault="008D48ED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47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A6A6A6"/>
            <w:vAlign w:val="bottom"/>
            <w:hideMark/>
          </w:tcPr>
          <w:p w14:paraId="5B9F13AA" w14:textId="77777777" w:rsidR="008D48ED" w:rsidRPr="009458B8" w:rsidRDefault="008D48ED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8D48ED" w:rsidRPr="009458B8" w14:paraId="7DA1D384" w14:textId="77777777" w:rsidTr="008D48ED">
        <w:trPr>
          <w:trHeight w:val="260"/>
        </w:trPr>
        <w:tc>
          <w:tcPr>
            <w:tcW w:w="1082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37B62117" w14:textId="77777777" w:rsidR="008D48ED" w:rsidRPr="009458B8" w:rsidRDefault="008D48ED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1.1</w:t>
            </w:r>
          </w:p>
        </w:tc>
        <w:tc>
          <w:tcPr>
            <w:tcW w:w="2638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61203856" w14:textId="77777777" w:rsidR="008D48ED" w:rsidRPr="009458B8" w:rsidRDefault="008D48ED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 xml:space="preserve">   Mechanical</w:t>
            </w:r>
          </w:p>
        </w:tc>
        <w:tc>
          <w:tcPr>
            <w:tcW w:w="78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2C1E1D66" w14:textId="77777777" w:rsidR="008D48ED" w:rsidRPr="009458B8" w:rsidRDefault="008D48ED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1A5AA9F3" w14:textId="77777777" w:rsidR="008D48ED" w:rsidRPr="009458B8" w:rsidRDefault="008D48ED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47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BFBFBF"/>
            <w:vAlign w:val="bottom"/>
            <w:hideMark/>
          </w:tcPr>
          <w:p w14:paraId="2336853A" w14:textId="77777777" w:rsidR="008D48ED" w:rsidRPr="009458B8" w:rsidRDefault="008D48ED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8D48ED" w:rsidRPr="009458B8" w14:paraId="138C4F50" w14:textId="77777777" w:rsidTr="008D48ED">
        <w:trPr>
          <w:trHeight w:val="260"/>
        </w:trPr>
        <w:tc>
          <w:tcPr>
            <w:tcW w:w="1082" w:type="dxa"/>
            <w:tcBorders>
              <w:top w:val="nil"/>
              <w:left w:val="single" w:sz="8" w:space="0" w:color="auto"/>
              <w:bottom w:val="nil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443C59CD" w14:textId="77777777" w:rsidR="008D48ED" w:rsidRPr="009458B8" w:rsidRDefault="008D48ED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1.1.1</w:t>
            </w:r>
          </w:p>
        </w:tc>
        <w:tc>
          <w:tcPr>
            <w:tcW w:w="2638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5A4DE836" w14:textId="77777777" w:rsidR="008D48ED" w:rsidRPr="009458B8" w:rsidRDefault="008D48ED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 xml:space="preserve">        Observations</w:t>
            </w:r>
          </w:p>
        </w:tc>
        <w:tc>
          <w:tcPr>
            <w:tcW w:w="78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79D2382E" w14:textId="77777777" w:rsidR="008D48ED" w:rsidRPr="009458B8" w:rsidRDefault="008D48ED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00B050"/>
            <w:noWrap/>
            <w:vAlign w:val="center"/>
            <w:hideMark/>
          </w:tcPr>
          <w:p w14:paraId="10C23161" w14:textId="77777777" w:rsidR="008D48ED" w:rsidRPr="009458B8" w:rsidRDefault="008D48ED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OK</w:t>
            </w:r>
          </w:p>
        </w:tc>
        <w:tc>
          <w:tcPr>
            <w:tcW w:w="470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04ED02AD" w14:textId="77777777" w:rsidR="008D48ED" w:rsidRPr="009458B8" w:rsidRDefault="008D48ED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8D48ED" w:rsidRPr="009458B8" w14:paraId="70665D89" w14:textId="77777777" w:rsidTr="008D48ED">
        <w:trPr>
          <w:trHeight w:val="260"/>
        </w:trPr>
        <w:tc>
          <w:tcPr>
            <w:tcW w:w="108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08CB66D7" w14:textId="77777777" w:rsidR="008D48ED" w:rsidRPr="009458B8" w:rsidRDefault="008D48ED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1.2</w:t>
            </w:r>
          </w:p>
        </w:tc>
        <w:tc>
          <w:tcPr>
            <w:tcW w:w="2638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7E34F11C" w14:textId="77777777" w:rsidR="008D48ED" w:rsidRPr="009458B8" w:rsidRDefault="008D48ED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 xml:space="preserve">    Electrical</w:t>
            </w:r>
          </w:p>
        </w:tc>
        <w:tc>
          <w:tcPr>
            <w:tcW w:w="78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5012C96A" w14:textId="77777777" w:rsidR="008D48ED" w:rsidRPr="009458B8" w:rsidRDefault="008D48ED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7BC5C64A" w14:textId="77777777" w:rsidR="008D48ED" w:rsidRPr="009458B8" w:rsidRDefault="008D48ED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470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BFBFBF"/>
            <w:vAlign w:val="bottom"/>
            <w:hideMark/>
          </w:tcPr>
          <w:p w14:paraId="6D54FC77" w14:textId="77777777" w:rsidR="008D48ED" w:rsidRPr="009458B8" w:rsidRDefault="008D48ED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8D48ED" w:rsidRPr="009458B8" w14:paraId="3677CE54" w14:textId="77777777" w:rsidTr="008D48ED">
        <w:trPr>
          <w:trHeight w:val="260"/>
        </w:trPr>
        <w:tc>
          <w:tcPr>
            <w:tcW w:w="108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221F37CC" w14:textId="77777777" w:rsidR="008D48ED" w:rsidRPr="009458B8" w:rsidRDefault="008D48ED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1.2.1</w:t>
            </w:r>
          </w:p>
        </w:tc>
        <w:tc>
          <w:tcPr>
            <w:tcW w:w="26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22AC5DA9" w14:textId="77777777" w:rsidR="008D48ED" w:rsidRPr="009458B8" w:rsidRDefault="008D48ED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 xml:space="preserve">        Observations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4991D9FC" w14:textId="77777777" w:rsidR="008D48ED" w:rsidRPr="009458B8" w:rsidRDefault="008D48ED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B050"/>
            <w:noWrap/>
            <w:vAlign w:val="center"/>
            <w:hideMark/>
          </w:tcPr>
          <w:p w14:paraId="7B647E39" w14:textId="77777777" w:rsidR="008D48ED" w:rsidRPr="009458B8" w:rsidRDefault="008D48ED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OK</w:t>
            </w:r>
          </w:p>
        </w:tc>
        <w:tc>
          <w:tcPr>
            <w:tcW w:w="47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594B3D34" w14:textId="77777777" w:rsidR="008D48ED" w:rsidRPr="009458B8" w:rsidRDefault="008D48ED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8D48ED" w:rsidRPr="009458B8" w14:paraId="137DF09E" w14:textId="77777777" w:rsidTr="008D48ED">
        <w:trPr>
          <w:trHeight w:val="260"/>
        </w:trPr>
        <w:tc>
          <w:tcPr>
            <w:tcW w:w="108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2D334F93" w14:textId="77777777" w:rsidR="008D48ED" w:rsidRPr="009458B8" w:rsidRDefault="008D48ED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1.2.2</w:t>
            </w:r>
          </w:p>
        </w:tc>
        <w:tc>
          <w:tcPr>
            <w:tcW w:w="26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248072D3" w14:textId="77777777" w:rsidR="008D48ED" w:rsidRPr="009458B8" w:rsidRDefault="008D48ED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 xml:space="preserve">        Motor Phase A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6EC1D9DF" w14:textId="77777777" w:rsidR="008D48ED" w:rsidRPr="009458B8" w:rsidRDefault="008D48ED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B050"/>
            <w:noWrap/>
            <w:vAlign w:val="center"/>
            <w:hideMark/>
          </w:tcPr>
          <w:p w14:paraId="1DD03C52" w14:textId="77777777" w:rsidR="008D48ED" w:rsidRPr="009458B8" w:rsidRDefault="008D48ED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OK</w:t>
            </w:r>
          </w:p>
        </w:tc>
        <w:tc>
          <w:tcPr>
            <w:tcW w:w="47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58A6D673" w14:textId="77777777" w:rsidR="008D48ED" w:rsidRPr="009458B8" w:rsidRDefault="008D48ED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8D48ED" w:rsidRPr="009458B8" w14:paraId="38818E73" w14:textId="77777777" w:rsidTr="008D48ED">
        <w:trPr>
          <w:trHeight w:val="260"/>
        </w:trPr>
        <w:tc>
          <w:tcPr>
            <w:tcW w:w="108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61849405" w14:textId="77777777" w:rsidR="008D48ED" w:rsidRPr="009458B8" w:rsidRDefault="008D48ED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1.2.3</w:t>
            </w:r>
          </w:p>
        </w:tc>
        <w:tc>
          <w:tcPr>
            <w:tcW w:w="26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362F6D9E" w14:textId="77777777" w:rsidR="008D48ED" w:rsidRPr="009458B8" w:rsidRDefault="008D48ED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 xml:space="preserve">        Motor Phase B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548D0C28" w14:textId="77777777" w:rsidR="008D48ED" w:rsidRPr="009458B8" w:rsidRDefault="008D48ED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B050"/>
            <w:noWrap/>
            <w:vAlign w:val="center"/>
            <w:hideMark/>
          </w:tcPr>
          <w:p w14:paraId="4218387E" w14:textId="77777777" w:rsidR="008D48ED" w:rsidRPr="009458B8" w:rsidRDefault="008D48ED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OK</w:t>
            </w:r>
          </w:p>
        </w:tc>
        <w:tc>
          <w:tcPr>
            <w:tcW w:w="47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363C0B12" w14:textId="77777777" w:rsidR="008D48ED" w:rsidRPr="009458B8" w:rsidRDefault="008D48ED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8D48ED" w:rsidRPr="009458B8" w14:paraId="5D703B0D" w14:textId="77777777" w:rsidTr="008D48ED">
        <w:trPr>
          <w:trHeight w:val="260"/>
        </w:trPr>
        <w:tc>
          <w:tcPr>
            <w:tcW w:w="108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5D42B49B" w14:textId="77777777" w:rsidR="008D48ED" w:rsidRPr="009458B8" w:rsidRDefault="008D48ED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1.2.4</w:t>
            </w:r>
          </w:p>
        </w:tc>
        <w:tc>
          <w:tcPr>
            <w:tcW w:w="26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63178E8D" w14:textId="77777777" w:rsidR="008D48ED" w:rsidRPr="009458B8" w:rsidRDefault="008D48ED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 xml:space="preserve">        Resolver Rotor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19C494D0" w14:textId="77777777" w:rsidR="008D48ED" w:rsidRPr="009458B8" w:rsidRDefault="008D48ED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B050"/>
            <w:noWrap/>
            <w:vAlign w:val="center"/>
            <w:hideMark/>
          </w:tcPr>
          <w:p w14:paraId="258D9E05" w14:textId="77777777" w:rsidR="008D48ED" w:rsidRPr="009458B8" w:rsidRDefault="008D48ED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OK</w:t>
            </w:r>
          </w:p>
        </w:tc>
        <w:tc>
          <w:tcPr>
            <w:tcW w:w="47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44F3F0F8" w14:textId="77777777" w:rsidR="008D48ED" w:rsidRPr="009458B8" w:rsidRDefault="008D48ED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8D48ED" w:rsidRPr="009458B8" w14:paraId="11D89943" w14:textId="77777777" w:rsidTr="008D48ED">
        <w:trPr>
          <w:trHeight w:val="260"/>
        </w:trPr>
        <w:tc>
          <w:tcPr>
            <w:tcW w:w="108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35963D36" w14:textId="77777777" w:rsidR="008D48ED" w:rsidRPr="009458B8" w:rsidRDefault="008D48ED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1.2.5</w:t>
            </w:r>
          </w:p>
        </w:tc>
        <w:tc>
          <w:tcPr>
            <w:tcW w:w="26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5FB71223" w14:textId="77777777" w:rsidR="008D48ED" w:rsidRPr="009458B8" w:rsidRDefault="008D48ED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 xml:space="preserve">        Resolver Sin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0D3FBA89" w14:textId="77777777" w:rsidR="008D48ED" w:rsidRPr="009458B8" w:rsidRDefault="008D48ED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B050"/>
            <w:noWrap/>
            <w:vAlign w:val="center"/>
            <w:hideMark/>
          </w:tcPr>
          <w:p w14:paraId="60E3C9DF" w14:textId="77777777" w:rsidR="008D48ED" w:rsidRPr="009458B8" w:rsidRDefault="008D48ED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OK</w:t>
            </w:r>
          </w:p>
        </w:tc>
        <w:tc>
          <w:tcPr>
            <w:tcW w:w="47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1DC46161" w14:textId="77777777" w:rsidR="008D48ED" w:rsidRPr="009458B8" w:rsidRDefault="008D48ED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8D48ED" w:rsidRPr="009458B8" w14:paraId="460E9C38" w14:textId="77777777" w:rsidTr="008D48ED">
        <w:trPr>
          <w:trHeight w:val="260"/>
        </w:trPr>
        <w:tc>
          <w:tcPr>
            <w:tcW w:w="108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3D7C5CB5" w14:textId="77777777" w:rsidR="008D48ED" w:rsidRPr="009458B8" w:rsidRDefault="008D48ED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1.2.6</w:t>
            </w:r>
          </w:p>
        </w:tc>
        <w:tc>
          <w:tcPr>
            <w:tcW w:w="26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66FD5C86" w14:textId="77777777" w:rsidR="008D48ED" w:rsidRPr="009458B8" w:rsidRDefault="008D48ED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 xml:space="preserve">        Resolver Cos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20D3798B" w14:textId="77777777" w:rsidR="008D48ED" w:rsidRPr="009458B8" w:rsidRDefault="008D48ED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B050"/>
            <w:noWrap/>
            <w:vAlign w:val="center"/>
            <w:hideMark/>
          </w:tcPr>
          <w:p w14:paraId="6BEA7C72" w14:textId="77777777" w:rsidR="008D48ED" w:rsidRPr="009458B8" w:rsidRDefault="008D48ED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OK</w:t>
            </w:r>
          </w:p>
        </w:tc>
        <w:tc>
          <w:tcPr>
            <w:tcW w:w="47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1DB50F09" w14:textId="77777777" w:rsidR="008D48ED" w:rsidRPr="009458B8" w:rsidRDefault="008D48ED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8D48ED" w:rsidRPr="009458B8" w14:paraId="1010EC98" w14:textId="77777777" w:rsidTr="008D48ED">
        <w:trPr>
          <w:trHeight w:val="260"/>
        </w:trPr>
        <w:tc>
          <w:tcPr>
            <w:tcW w:w="108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398BE2EA" w14:textId="77777777" w:rsidR="008D48ED" w:rsidRPr="009458B8" w:rsidRDefault="008D48ED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1.2.7</w:t>
            </w:r>
          </w:p>
        </w:tc>
        <w:tc>
          <w:tcPr>
            <w:tcW w:w="26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468D0B4A" w14:textId="77777777" w:rsidR="008D48ED" w:rsidRPr="009458B8" w:rsidRDefault="008D48ED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 xml:space="preserve">        Low Limit Switch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2BF6FF62" w14:textId="77777777" w:rsidR="008D48ED" w:rsidRPr="009458B8" w:rsidRDefault="008D48ED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B050"/>
            <w:noWrap/>
            <w:vAlign w:val="center"/>
            <w:hideMark/>
          </w:tcPr>
          <w:p w14:paraId="3DB022DA" w14:textId="77777777" w:rsidR="008D48ED" w:rsidRPr="009458B8" w:rsidRDefault="008D48ED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OK</w:t>
            </w:r>
          </w:p>
        </w:tc>
        <w:tc>
          <w:tcPr>
            <w:tcW w:w="47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2935CD47" w14:textId="77777777" w:rsidR="008D48ED" w:rsidRPr="009458B8" w:rsidRDefault="008D48ED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8D48ED" w:rsidRPr="009458B8" w14:paraId="44BEE39D" w14:textId="77777777" w:rsidTr="008D48ED">
        <w:trPr>
          <w:trHeight w:val="280"/>
        </w:trPr>
        <w:tc>
          <w:tcPr>
            <w:tcW w:w="1082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745147DA" w14:textId="77777777" w:rsidR="008D48ED" w:rsidRPr="009458B8" w:rsidRDefault="008D48ED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1.2.8</w:t>
            </w:r>
          </w:p>
        </w:tc>
        <w:tc>
          <w:tcPr>
            <w:tcW w:w="2638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6D3E5EB8" w14:textId="77777777" w:rsidR="008D48ED" w:rsidRPr="009458B8" w:rsidRDefault="008D48ED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 xml:space="preserve">        High Limit Switch</w:t>
            </w:r>
          </w:p>
        </w:tc>
        <w:tc>
          <w:tcPr>
            <w:tcW w:w="78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0CC4A1AC" w14:textId="77777777" w:rsidR="008D48ED" w:rsidRPr="009458B8" w:rsidRDefault="008D48ED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00B050"/>
            <w:noWrap/>
            <w:vAlign w:val="center"/>
            <w:hideMark/>
          </w:tcPr>
          <w:p w14:paraId="6E7AFB74" w14:textId="77777777" w:rsidR="008D48ED" w:rsidRPr="009458B8" w:rsidRDefault="008D48ED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OK</w:t>
            </w:r>
          </w:p>
        </w:tc>
        <w:tc>
          <w:tcPr>
            <w:tcW w:w="47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7F0D8547" w14:textId="77777777" w:rsidR="008D48ED" w:rsidRPr="009458B8" w:rsidRDefault="008D48ED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8D48ED" w:rsidRPr="009458B8" w14:paraId="439B4438" w14:textId="77777777" w:rsidTr="008D48ED">
        <w:trPr>
          <w:trHeight w:val="260"/>
        </w:trPr>
        <w:tc>
          <w:tcPr>
            <w:tcW w:w="1082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A6A6A6"/>
            <w:noWrap/>
            <w:vAlign w:val="bottom"/>
            <w:hideMark/>
          </w:tcPr>
          <w:p w14:paraId="6A2ECA63" w14:textId="77777777" w:rsidR="008D48ED" w:rsidRPr="009458B8" w:rsidRDefault="008D48ED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2</w:t>
            </w:r>
          </w:p>
        </w:tc>
        <w:tc>
          <w:tcPr>
            <w:tcW w:w="2638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A6A6A6"/>
            <w:noWrap/>
            <w:vAlign w:val="center"/>
            <w:hideMark/>
          </w:tcPr>
          <w:p w14:paraId="20171554" w14:textId="77777777" w:rsidR="008D48ED" w:rsidRPr="009458B8" w:rsidRDefault="008D48ED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Initial Motion Test</w:t>
            </w:r>
          </w:p>
        </w:tc>
        <w:tc>
          <w:tcPr>
            <w:tcW w:w="780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000000" w:fill="A6A6A6"/>
            <w:noWrap/>
            <w:vAlign w:val="center"/>
            <w:hideMark/>
          </w:tcPr>
          <w:p w14:paraId="3099F76E" w14:textId="77777777" w:rsidR="008D48ED" w:rsidRPr="009458B8" w:rsidRDefault="008D48ED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nil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000000" w:fill="A6A6A6"/>
            <w:noWrap/>
            <w:vAlign w:val="center"/>
            <w:hideMark/>
          </w:tcPr>
          <w:p w14:paraId="1DB60E7B" w14:textId="77777777" w:rsidR="008D48ED" w:rsidRPr="009458B8" w:rsidRDefault="008D48ED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47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A6A6A6"/>
            <w:vAlign w:val="bottom"/>
            <w:hideMark/>
          </w:tcPr>
          <w:p w14:paraId="6C563E27" w14:textId="77777777" w:rsidR="008D48ED" w:rsidRPr="009458B8" w:rsidRDefault="008D48ED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8D48ED" w:rsidRPr="009458B8" w14:paraId="0389FF6F" w14:textId="77777777" w:rsidTr="008D48ED">
        <w:trPr>
          <w:trHeight w:val="362"/>
        </w:trPr>
        <w:tc>
          <w:tcPr>
            <w:tcW w:w="1082" w:type="dxa"/>
            <w:tcBorders>
              <w:top w:val="single" w:sz="4" w:space="0" w:color="auto"/>
              <w:left w:val="single" w:sz="8" w:space="0" w:color="auto"/>
              <w:bottom w:val="nil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36950178" w14:textId="77777777" w:rsidR="008D48ED" w:rsidRPr="009458B8" w:rsidRDefault="008D48ED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2.1</w:t>
            </w:r>
          </w:p>
        </w:tc>
        <w:tc>
          <w:tcPr>
            <w:tcW w:w="2638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0D662C5E" w14:textId="77777777" w:rsidR="008D48ED" w:rsidRPr="009458B8" w:rsidRDefault="008D48ED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 xml:space="preserve">    Observations</w:t>
            </w: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23C0C879" w14:textId="77777777" w:rsidR="008D48ED" w:rsidRPr="009458B8" w:rsidRDefault="008D48ED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000000" w:fill="00B050"/>
            <w:noWrap/>
            <w:vAlign w:val="center"/>
            <w:hideMark/>
          </w:tcPr>
          <w:p w14:paraId="35D797E2" w14:textId="77777777" w:rsidR="008D48ED" w:rsidRPr="009458B8" w:rsidRDefault="008D48ED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OK</w:t>
            </w:r>
          </w:p>
        </w:tc>
        <w:tc>
          <w:tcPr>
            <w:tcW w:w="4700" w:type="dxa"/>
            <w:tcBorders>
              <w:top w:val="single" w:sz="4" w:space="0" w:color="auto"/>
              <w:left w:val="nil"/>
              <w:bottom w:val="nil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2AEA8F58" w14:textId="77777777" w:rsidR="008D48ED" w:rsidRPr="009458B8" w:rsidRDefault="008D48ED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Limits very close to mech stops. Readjusted both to get some more margin.</w:t>
            </w:r>
          </w:p>
        </w:tc>
      </w:tr>
      <w:tr w:rsidR="008D48ED" w:rsidRPr="009458B8" w14:paraId="41162DDE" w14:textId="77777777" w:rsidTr="008D48ED">
        <w:trPr>
          <w:trHeight w:val="280"/>
        </w:trPr>
        <w:tc>
          <w:tcPr>
            <w:tcW w:w="108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A6A6A6"/>
            <w:noWrap/>
            <w:vAlign w:val="bottom"/>
            <w:hideMark/>
          </w:tcPr>
          <w:p w14:paraId="6018FE58" w14:textId="77777777" w:rsidR="008D48ED" w:rsidRPr="009458B8" w:rsidRDefault="008D48ED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2638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000000" w:fill="A6A6A6"/>
            <w:vAlign w:val="center"/>
            <w:hideMark/>
          </w:tcPr>
          <w:p w14:paraId="39E25893" w14:textId="77777777" w:rsidR="008D48ED" w:rsidRPr="009458B8" w:rsidRDefault="008D48ED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Motion Performance</w:t>
            </w:r>
          </w:p>
        </w:tc>
        <w:tc>
          <w:tcPr>
            <w:tcW w:w="780" w:type="dxa"/>
            <w:tcBorders>
              <w:top w:val="single" w:sz="8" w:space="0" w:color="auto"/>
              <w:left w:val="nil"/>
              <w:bottom w:val="single" w:sz="8" w:space="0" w:color="auto"/>
              <w:right w:val="nil"/>
            </w:tcBorders>
            <w:shd w:val="clear" w:color="000000" w:fill="A6A6A6"/>
            <w:noWrap/>
            <w:vAlign w:val="center"/>
            <w:hideMark/>
          </w:tcPr>
          <w:p w14:paraId="3B6CDABE" w14:textId="77777777" w:rsidR="008D48ED" w:rsidRPr="009458B8" w:rsidRDefault="008D48ED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µm</w:t>
            </w:r>
          </w:p>
        </w:tc>
        <w:tc>
          <w:tcPr>
            <w:tcW w:w="78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000000" w:fill="A6A6A6"/>
            <w:noWrap/>
            <w:vAlign w:val="center"/>
            <w:hideMark/>
          </w:tcPr>
          <w:p w14:paraId="5A106E9C" w14:textId="77777777" w:rsidR="008D48ED" w:rsidRPr="009458B8" w:rsidRDefault="008D48ED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470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A6A6A6"/>
            <w:vAlign w:val="bottom"/>
            <w:hideMark/>
          </w:tcPr>
          <w:p w14:paraId="43702A5E" w14:textId="77777777" w:rsidR="008D48ED" w:rsidRPr="009458B8" w:rsidRDefault="008D48ED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8D48ED" w:rsidRPr="009458B8" w14:paraId="32973175" w14:textId="77777777" w:rsidTr="008D48ED">
        <w:trPr>
          <w:trHeight w:val="644"/>
        </w:trPr>
        <w:tc>
          <w:tcPr>
            <w:tcW w:w="1082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0AEA6FB3" w14:textId="77777777" w:rsidR="008D48ED" w:rsidRPr="009458B8" w:rsidRDefault="008D48ED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3</w:t>
            </w:r>
          </w:p>
        </w:tc>
        <w:tc>
          <w:tcPr>
            <w:tcW w:w="2638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5ECBD588" w14:textId="77777777" w:rsidR="008D48ED" w:rsidRPr="009458B8" w:rsidRDefault="008D48ED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Repeatability</w:t>
            </w:r>
          </w:p>
        </w:tc>
        <w:tc>
          <w:tcPr>
            <w:tcW w:w="780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000000" w:fill="00B050"/>
            <w:noWrap/>
            <w:vAlign w:val="center"/>
            <w:hideMark/>
          </w:tcPr>
          <w:p w14:paraId="4CCBA264" w14:textId="77777777" w:rsidR="008D48ED" w:rsidRPr="009458B8" w:rsidRDefault="008D48ED">
            <w:pPr>
              <w:jc w:val="right"/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5</w:t>
            </w:r>
          </w:p>
        </w:tc>
        <w:tc>
          <w:tcPr>
            <w:tcW w:w="780" w:type="dxa"/>
            <w:tcBorders>
              <w:top w:val="nil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000000" w:fill="00B050"/>
            <w:noWrap/>
            <w:vAlign w:val="center"/>
            <w:hideMark/>
          </w:tcPr>
          <w:p w14:paraId="3B21A3F4" w14:textId="77777777" w:rsidR="008D48ED" w:rsidRPr="009458B8" w:rsidRDefault="008D48ED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OK</w:t>
            </w:r>
          </w:p>
        </w:tc>
        <w:tc>
          <w:tcPr>
            <w:tcW w:w="47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149BA860" w14:textId="7825C1C7" w:rsidR="008D48ED" w:rsidRPr="009458B8" w:rsidRDefault="008D48ED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 xml:space="preserve">The repeatability is better than the accuracy of the IDL2300 sensor. Measurements with the resolver indicate that the </w:t>
            </w:r>
            <w:r w:rsidR="00A57A46"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repeatability</w:t>
            </w: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 xml:space="preserve"> is in the range of +- 1 micrometer</w:t>
            </w:r>
          </w:p>
        </w:tc>
      </w:tr>
      <w:tr w:rsidR="008D48ED" w:rsidRPr="009458B8" w14:paraId="7BAB866B" w14:textId="77777777" w:rsidTr="008D48ED">
        <w:trPr>
          <w:trHeight w:val="669"/>
        </w:trPr>
        <w:tc>
          <w:tcPr>
            <w:tcW w:w="1082" w:type="dxa"/>
            <w:tcBorders>
              <w:top w:val="single" w:sz="4" w:space="0" w:color="auto"/>
              <w:left w:val="single" w:sz="8" w:space="0" w:color="auto"/>
              <w:bottom w:val="nil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6D513363" w14:textId="77777777" w:rsidR="008D48ED" w:rsidRPr="009458B8" w:rsidRDefault="008D48ED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4</w:t>
            </w:r>
          </w:p>
        </w:tc>
        <w:tc>
          <w:tcPr>
            <w:tcW w:w="2638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5F2D4DA8" w14:textId="77777777" w:rsidR="008D48ED" w:rsidRPr="009458B8" w:rsidRDefault="008D48ED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Accuracy</w:t>
            </w: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00B050"/>
            <w:noWrap/>
            <w:vAlign w:val="center"/>
            <w:hideMark/>
          </w:tcPr>
          <w:p w14:paraId="68090710" w14:textId="77777777" w:rsidR="008D48ED" w:rsidRPr="009458B8" w:rsidRDefault="008D48ED">
            <w:pPr>
              <w:jc w:val="right"/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30</w:t>
            </w: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000000" w:fill="00B050"/>
            <w:noWrap/>
            <w:vAlign w:val="center"/>
            <w:hideMark/>
          </w:tcPr>
          <w:p w14:paraId="3D60D345" w14:textId="77777777" w:rsidR="008D48ED" w:rsidRPr="009458B8" w:rsidRDefault="008D48ED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OK</w:t>
            </w:r>
          </w:p>
        </w:tc>
        <w:tc>
          <w:tcPr>
            <w:tcW w:w="4700" w:type="dxa"/>
            <w:tcBorders>
              <w:top w:val="single" w:sz="4" w:space="0" w:color="auto"/>
              <w:left w:val="nil"/>
              <w:bottom w:val="nil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4695CB78" w14:textId="10C31910" w:rsidR="008D48ED" w:rsidRPr="009458B8" w:rsidRDefault="008D48ED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 xml:space="preserve">Probably accuracy can be even higher if the scaling </w:t>
            </w:r>
            <w:r w:rsidR="00392B8B"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is</w:t>
            </w: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 xml:space="preserve"> tuned vs the IDL2300.  Since the requirement is satisfied no </w:t>
            </w:r>
            <w:r w:rsidR="00A57A46"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further</w:t>
            </w: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 xml:space="preserve"> tuning was </w:t>
            </w:r>
            <w:r w:rsidR="00A57A46"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performed</w:t>
            </w: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.</w:t>
            </w:r>
          </w:p>
        </w:tc>
      </w:tr>
      <w:tr w:rsidR="008D48ED" w:rsidRPr="009458B8" w14:paraId="49E7CB89" w14:textId="77777777" w:rsidTr="008D48ED">
        <w:trPr>
          <w:trHeight w:val="260"/>
        </w:trPr>
        <w:tc>
          <w:tcPr>
            <w:tcW w:w="108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A6A6A6"/>
            <w:noWrap/>
            <w:vAlign w:val="bottom"/>
            <w:hideMark/>
          </w:tcPr>
          <w:p w14:paraId="7E50B02D" w14:textId="77777777" w:rsidR="008D48ED" w:rsidRPr="009458B8" w:rsidRDefault="008D48ED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 xml:space="preserve">5. </w:t>
            </w:r>
          </w:p>
        </w:tc>
        <w:tc>
          <w:tcPr>
            <w:tcW w:w="2638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000000" w:fill="A6A6A6"/>
            <w:noWrap/>
            <w:vAlign w:val="center"/>
            <w:hideMark/>
          </w:tcPr>
          <w:p w14:paraId="7883B18B" w14:textId="77777777" w:rsidR="008D48ED" w:rsidRPr="009458B8" w:rsidRDefault="008D48ED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Switch Performance</w:t>
            </w:r>
          </w:p>
        </w:tc>
        <w:tc>
          <w:tcPr>
            <w:tcW w:w="78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000000" w:fill="A6A6A6"/>
            <w:noWrap/>
            <w:vAlign w:val="center"/>
            <w:hideMark/>
          </w:tcPr>
          <w:p w14:paraId="6F3F23CB" w14:textId="77777777" w:rsidR="008D48ED" w:rsidRPr="009458B8" w:rsidRDefault="008D48ED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µm</w:t>
            </w:r>
          </w:p>
        </w:tc>
        <w:tc>
          <w:tcPr>
            <w:tcW w:w="78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000000" w:fill="A6A6A6"/>
            <w:noWrap/>
            <w:vAlign w:val="center"/>
            <w:hideMark/>
          </w:tcPr>
          <w:p w14:paraId="644D1E27" w14:textId="77777777" w:rsidR="008D48ED" w:rsidRPr="009458B8" w:rsidRDefault="008D48ED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470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A6A6A6"/>
            <w:vAlign w:val="bottom"/>
            <w:hideMark/>
          </w:tcPr>
          <w:p w14:paraId="7D8A9E4C" w14:textId="77777777" w:rsidR="008D48ED" w:rsidRPr="009458B8" w:rsidRDefault="008D48ED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8D48ED" w:rsidRPr="009458B8" w14:paraId="702886FF" w14:textId="77777777" w:rsidTr="008D48ED">
        <w:trPr>
          <w:trHeight w:val="240"/>
        </w:trPr>
        <w:tc>
          <w:tcPr>
            <w:tcW w:w="108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5C781F69" w14:textId="77777777" w:rsidR="008D48ED" w:rsidRPr="009458B8" w:rsidRDefault="008D48ED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5.1</w:t>
            </w:r>
          </w:p>
        </w:tc>
        <w:tc>
          <w:tcPr>
            <w:tcW w:w="26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0759D46B" w14:textId="77777777" w:rsidR="008D48ED" w:rsidRPr="009458B8" w:rsidRDefault="008D48ED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 xml:space="preserve">    Low Limit Engage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00B050"/>
            <w:noWrap/>
            <w:vAlign w:val="center"/>
            <w:hideMark/>
          </w:tcPr>
          <w:p w14:paraId="1C36B51C" w14:textId="77777777" w:rsidR="008D48ED" w:rsidRPr="009458B8" w:rsidRDefault="008D48ED">
            <w:pPr>
              <w:jc w:val="right"/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6</w:t>
            </w:r>
          </w:p>
        </w:tc>
        <w:tc>
          <w:tcPr>
            <w:tcW w:w="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00B050"/>
            <w:noWrap/>
            <w:vAlign w:val="center"/>
            <w:hideMark/>
          </w:tcPr>
          <w:p w14:paraId="79CEBB66" w14:textId="77777777" w:rsidR="008D48ED" w:rsidRPr="009458B8" w:rsidRDefault="008D48ED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OK</w:t>
            </w:r>
          </w:p>
        </w:tc>
        <w:tc>
          <w:tcPr>
            <w:tcW w:w="47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0AF83C28" w14:textId="77777777" w:rsidR="008D48ED" w:rsidRPr="009458B8" w:rsidRDefault="008D48ED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8D48ED" w:rsidRPr="009458B8" w14:paraId="542EB7B6" w14:textId="77777777" w:rsidTr="008D48ED">
        <w:trPr>
          <w:trHeight w:val="240"/>
        </w:trPr>
        <w:tc>
          <w:tcPr>
            <w:tcW w:w="108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5DCFD4E1" w14:textId="77777777" w:rsidR="008D48ED" w:rsidRPr="009458B8" w:rsidRDefault="008D48ED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5.2</w:t>
            </w:r>
          </w:p>
        </w:tc>
        <w:tc>
          <w:tcPr>
            <w:tcW w:w="26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0926997A" w14:textId="77777777" w:rsidR="008D48ED" w:rsidRPr="009458B8" w:rsidRDefault="008D48ED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 xml:space="preserve">    Low Limit Disengage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00B050"/>
            <w:noWrap/>
            <w:vAlign w:val="center"/>
            <w:hideMark/>
          </w:tcPr>
          <w:p w14:paraId="28DA99B7" w14:textId="77777777" w:rsidR="008D48ED" w:rsidRPr="009458B8" w:rsidRDefault="008D48ED">
            <w:pPr>
              <w:jc w:val="right"/>
              <w:rPr>
                <w:rFonts w:ascii="Calibri" w:hAnsi="Calibri" w:cs="Calibri"/>
                <w:i/>
                <w:i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i/>
                <w:iCs/>
                <w:color w:val="000000"/>
                <w:sz w:val="18"/>
                <w:szCs w:val="18"/>
                <w:lang w:val="en-US"/>
              </w:rPr>
              <w:t>2</w:t>
            </w:r>
          </w:p>
        </w:tc>
        <w:tc>
          <w:tcPr>
            <w:tcW w:w="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00B050"/>
            <w:noWrap/>
            <w:vAlign w:val="center"/>
            <w:hideMark/>
          </w:tcPr>
          <w:p w14:paraId="6547C464" w14:textId="77777777" w:rsidR="008D48ED" w:rsidRPr="009458B8" w:rsidRDefault="008D48ED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OK</w:t>
            </w:r>
          </w:p>
        </w:tc>
        <w:tc>
          <w:tcPr>
            <w:tcW w:w="47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0D46120A" w14:textId="77777777" w:rsidR="008D48ED" w:rsidRPr="009458B8" w:rsidRDefault="008D48ED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8D48ED" w:rsidRPr="009458B8" w14:paraId="4FC034DC" w14:textId="77777777" w:rsidTr="008D48ED">
        <w:trPr>
          <w:trHeight w:val="240"/>
        </w:trPr>
        <w:tc>
          <w:tcPr>
            <w:tcW w:w="1082" w:type="dxa"/>
            <w:tcBorders>
              <w:top w:val="nil"/>
              <w:left w:val="single" w:sz="8" w:space="0" w:color="auto"/>
              <w:bottom w:val="nil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1F4AB628" w14:textId="77777777" w:rsidR="008D48ED" w:rsidRPr="009458B8" w:rsidRDefault="008D48ED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5.3</w:t>
            </w:r>
          </w:p>
        </w:tc>
        <w:tc>
          <w:tcPr>
            <w:tcW w:w="2638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103AEBBC" w14:textId="77777777" w:rsidR="008D48ED" w:rsidRPr="009458B8" w:rsidRDefault="008D48ED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 xml:space="preserve">    High Limit Engage</w:t>
            </w:r>
          </w:p>
        </w:tc>
        <w:tc>
          <w:tcPr>
            <w:tcW w:w="780" w:type="dxa"/>
            <w:tcBorders>
              <w:top w:val="nil"/>
              <w:left w:val="nil"/>
              <w:bottom w:val="nil"/>
              <w:right w:val="nil"/>
            </w:tcBorders>
            <w:shd w:val="clear" w:color="000000" w:fill="00B050"/>
            <w:noWrap/>
            <w:vAlign w:val="center"/>
            <w:hideMark/>
          </w:tcPr>
          <w:p w14:paraId="3F723E8C" w14:textId="77777777" w:rsidR="008D48ED" w:rsidRPr="009458B8" w:rsidRDefault="008D48ED">
            <w:pPr>
              <w:jc w:val="right"/>
              <w:rPr>
                <w:rFonts w:ascii="Calibri" w:hAnsi="Calibri" w:cs="Calibri"/>
                <w:i/>
                <w:i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i/>
                <w:iCs/>
                <w:color w:val="000000"/>
                <w:sz w:val="18"/>
                <w:szCs w:val="18"/>
                <w:lang w:val="en-US"/>
              </w:rPr>
              <w:t>19</w:t>
            </w:r>
          </w:p>
        </w:tc>
        <w:tc>
          <w:tcPr>
            <w:tcW w:w="78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000000" w:fill="00B050"/>
            <w:noWrap/>
            <w:vAlign w:val="center"/>
            <w:hideMark/>
          </w:tcPr>
          <w:p w14:paraId="1CD663FE" w14:textId="77777777" w:rsidR="008D48ED" w:rsidRPr="009458B8" w:rsidRDefault="008D48ED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OK</w:t>
            </w:r>
          </w:p>
        </w:tc>
        <w:tc>
          <w:tcPr>
            <w:tcW w:w="470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67C6C6A9" w14:textId="77777777" w:rsidR="008D48ED" w:rsidRPr="009458B8" w:rsidRDefault="008D48ED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8D48ED" w:rsidRPr="009458B8" w14:paraId="6F9B25ED" w14:textId="77777777" w:rsidTr="008D48ED">
        <w:trPr>
          <w:trHeight w:val="260"/>
        </w:trPr>
        <w:tc>
          <w:tcPr>
            <w:tcW w:w="1082" w:type="dxa"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1BB8B23E" w14:textId="77777777" w:rsidR="008D48ED" w:rsidRPr="009458B8" w:rsidRDefault="008D48ED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5.4</w:t>
            </w:r>
          </w:p>
        </w:tc>
        <w:tc>
          <w:tcPr>
            <w:tcW w:w="2638" w:type="dxa"/>
            <w:tcBorders>
              <w:top w:val="single" w:sz="4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179AB198" w14:textId="77777777" w:rsidR="008D48ED" w:rsidRPr="009458B8" w:rsidRDefault="008D48ED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 xml:space="preserve">    High Limit Disengage</w:t>
            </w: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8" w:space="0" w:color="auto"/>
              <w:right w:val="nil"/>
            </w:tcBorders>
            <w:shd w:val="clear" w:color="000000" w:fill="00B050"/>
            <w:noWrap/>
            <w:vAlign w:val="center"/>
            <w:hideMark/>
          </w:tcPr>
          <w:p w14:paraId="249BC91F" w14:textId="77777777" w:rsidR="008D48ED" w:rsidRPr="009458B8" w:rsidRDefault="008D48ED">
            <w:pPr>
              <w:jc w:val="right"/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11</w:t>
            </w: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000000" w:fill="00B050"/>
            <w:noWrap/>
            <w:vAlign w:val="center"/>
            <w:hideMark/>
          </w:tcPr>
          <w:p w14:paraId="077F66E2" w14:textId="77777777" w:rsidR="008D48ED" w:rsidRPr="009458B8" w:rsidRDefault="008D48ED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OK</w:t>
            </w:r>
          </w:p>
        </w:tc>
        <w:tc>
          <w:tcPr>
            <w:tcW w:w="4700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3D9A9D8E" w14:textId="77777777" w:rsidR="008D48ED" w:rsidRPr="009458B8" w:rsidRDefault="008D48ED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8D48ED" w:rsidRPr="009458B8" w14:paraId="1C053625" w14:textId="77777777" w:rsidTr="008D48ED">
        <w:trPr>
          <w:trHeight w:val="280"/>
        </w:trPr>
        <w:tc>
          <w:tcPr>
            <w:tcW w:w="1082" w:type="dxa"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2E0AF108" w14:textId="77777777" w:rsidR="008D48ED" w:rsidRPr="009458B8" w:rsidRDefault="008D48ED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6</w:t>
            </w:r>
          </w:p>
        </w:tc>
        <w:tc>
          <w:tcPr>
            <w:tcW w:w="2638" w:type="dxa"/>
            <w:tcBorders>
              <w:top w:val="single" w:sz="4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74CD842A" w14:textId="77777777" w:rsidR="008D48ED" w:rsidRPr="009458B8" w:rsidRDefault="008D48ED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Resolver Performance</w:t>
            </w:r>
          </w:p>
        </w:tc>
        <w:tc>
          <w:tcPr>
            <w:tcW w:w="780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000000" w:fill="00B050"/>
            <w:noWrap/>
            <w:vAlign w:val="center"/>
            <w:hideMark/>
          </w:tcPr>
          <w:p w14:paraId="0B542B4F" w14:textId="77777777" w:rsidR="008D48ED" w:rsidRPr="009458B8" w:rsidRDefault="008D48ED">
            <w:pPr>
              <w:jc w:val="right"/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3</w:t>
            </w:r>
          </w:p>
        </w:tc>
        <w:tc>
          <w:tcPr>
            <w:tcW w:w="780" w:type="dxa"/>
            <w:tcBorders>
              <w:top w:val="nil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000000" w:fill="00B050"/>
            <w:noWrap/>
            <w:vAlign w:val="center"/>
            <w:hideMark/>
          </w:tcPr>
          <w:p w14:paraId="370E267A" w14:textId="77777777" w:rsidR="008D48ED" w:rsidRPr="009458B8" w:rsidRDefault="008D48ED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OK</w:t>
            </w:r>
          </w:p>
        </w:tc>
        <w:tc>
          <w:tcPr>
            <w:tcW w:w="4700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34E6F9AD" w14:textId="77777777" w:rsidR="008D48ED" w:rsidRPr="009458B8" w:rsidRDefault="008D48ED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Variations over 1 turn</w:t>
            </w:r>
          </w:p>
        </w:tc>
      </w:tr>
    </w:tbl>
    <w:p w14:paraId="556CAA97" w14:textId="77777777" w:rsidR="008B5C0C" w:rsidRPr="009458B8" w:rsidRDefault="008B5C0C">
      <w:pPr>
        <w:rPr>
          <w:lang w:val="en-US"/>
        </w:rPr>
      </w:pPr>
    </w:p>
    <w:p w14:paraId="0D0A021B" w14:textId="77777777" w:rsidR="00A96AAA" w:rsidRPr="009458B8" w:rsidRDefault="00A96AAA" w:rsidP="00A96AAA">
      <w:pPr>
        <w:rPr>
          <w:lang w:val="en-US"/>
        </w:rPr>
      </w:pPr>
      <w:r w:rsidRPr="009458B8">
        <w:rPr>
          <w:lang w:val="en-US"/>
        </w:rPr>
        <w:t>Detailed report and raw data:</w:t>
      </w:r>
    </w:p>
    <w:p w14:paraId="5D32D2E3" w14:textId="36F3B79D" w:rsidR="00490EE6" w:rsidRPr="009458B8" w:rsidRDefault="003C0E6B">
      <w:pPr>
        <w:rPr>
          <w:lang w:val="en-US"/>
        </w:rPr>
      </w:pPr>
      <w:hyperlink r:id="rId20" w:history="1">
        <w:r w:rsidRPr="009458B8">
          <w:rPr>
            <w:rStyle w:val="Hyperlink"/>
            <w:rFonts w:ascii="Times New Roman" w:hAnsi="Times New Roman"/>
            <w:sz w:val="24"/>
            <w:lang w:val="en-US"/>
          </w:rPr>
          <w:t>https://github.com/anderssandstrom/ecmc_bifrost_slits_sat/blob/master/tests/11361/axis1/report.md</w:t>
        </w:r>
      </w:hyperlink>
    </w:p>
    <w:p w14:paraId="0834011B" w14:textId="77777777" w:rsidR="003C0E6B" w:rsidRPr="009458B8" w:rsidRDefault="003C0E6B">
      <w:pPr>
        <w:rPr>
          <w:lang w:val="en-US"/>
        </w:rPr>
      </w:pPr>
    </w:p>
    <w:p w14:paraId="29C11E92" w14:textId="77777777" w:rsidR="00377EA0" w:rsidRPr="009458B8" w:rsidRDefault="00377EA0">
      <w:pPr>
        <w:rPr>
          <w:lang w:val="en-US"/>
        </w:rPr>
      </w:pPr>
      <w:r w:rsidRPr="009458B8">
        <w:rPr>
          <w:lang w:val="en-US"/>
        </w:rPr>
        <w:br w:type="page"/>
      </w:r>
    </w:p>
    <w:p w14:paraId="70BE9556" w14:textId="7553925B" w:rsidR="00377EA0" w:rsidRPr="009458B8" w:rsidRDefault="00377EA0" w:rsidP="00377EA0">
      <w:pPr>
        <w:pStyle w:val="Heading2"/>
        <w:numPr>
          <w:ilvl w:val="1"/>
          <w:numId w:val="43"/>
        </w:numPr>
        <w:rPr>
          <w:lang w:val="en-US"/>
        </w:rPr>
      </w:pPr>
      <w:bookmarkStart w:id="49" w:name="_Toc59116364"/>
      <w:r w:rsidRPr="009458B8">
        <w:rPr>
          <w:lang w:val="en-US"/>
        </w:rPr>
        <w:lastRenderedPageBreak/>
        <w:t>11361 Axis 2</w:t>
      </w:r>
      <w:bookmarkEnd w:id="49"/>
    </w:p>
    <w:p w14:paraId="6895C754" w14:textId="0487DA07" w:rsidR="00D41902" w:rsidRPr="009458B8" w:rsidRDefault="00D41902" w:rsidP="00D41902">
      <w:pPr>
        <w:pStyle w:val="Caption"/>
        <w:keepNext/>
        <w:rPr>
          <w:lang w:val="en-US"/>
        </w:rPr>
      </w:pPr>
      <w:bookmarkStart w:id="50" w:name="_Toc59116385"/>
      <w:r w:rsidRPr="009458B8">
        <w:rPr>
          <w:lang w:val="en-US"/>
        </w:rPr>
        <w:t xml:space="preserve">Table </w:t>
      </w:r>
      <w:r w:rsidRPr="009458B8">
        <w:rPr>
          <w:lang w:val="en-US"/>
        </w:rPr>
        <w:fldChar w:fldCharType="begin"/>
      </w:r>
      <w:r w:rsidRPr="009458B8">
        <w:rPr>
          <w:lang w:val="en-US"/>
        </w:rPr>
        <w:instrText xml:space="preserve"> SEQ Table \* ARABIC </w:instrText>
      </w:r>
      <w:r w:rsidRPr="009458B8">
        <w:rPr>
          <w:lang w:val="en-US"/>
        </w:rPr>
        <w:fldChar w:fldCharType="separate"/>
      </w:r>
      <w:r w:rsidR="00A705DC" w:rsidRPr="009458B8">
        <w:rPr>
          <w:noProof/>
          <w:lang w:val="en-US"/>
        </w:rPr>
        <w:t>10</w:t>
      </w:r>
      <w:r w:rsidRPr="009458B8">
        <w:rPr>
          <w:lang w:val="en-US"/>
        </w:rPr>
        <w:fldChar w:fldCharType="end"/>
      </w:r>
      <w:r w:rsidRPr="009458B8">
        <w:rPr>
          <w:lang w:val="en-US"/>
        </w:rPr>
        <w:t>: Results 11361, axis 2</w:t>
      </w:r>
      <w:bookmarkEnd w:id="50"/>
    </w:p>
    <w:tbl>
      <w:tblPr>
        <w:tblW w:w="9980" w:type="dxa"/>
        <w:tblLook w:val="04A0" w:firstRow="1" w:lastRow="0" w:firstColumn="1" w:lastColumn="0" w:noHBand="0" w:noVBand="1"/>
      </w:tblPr>
      <w:tblGrid>
        <w:gridCol w:w="1082"/>
        <w:gridCol w:w="2638"/>
        <w:gridCol w:w="780"/>
        <w:gridCol w:w="780"/>
        <w:gridCol w:w="4700"/>
      </w:tblGrid>
      <w:tr w:rsidR="00377EA0" w:rsidRPr="009458B8" w14:paraId="78E708F0" w14:textId="77777777" w:rsidTr="00377EA0">
        <w:trPr>
          <w:trHeight w:val="260"/>
        </w:trPr>
        <w:tc>
          <w:tcPr>
            <w:tcW w:w="372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000000" w:fill="BFBFBF"/>
            <w:noWrap/>
            <w:vAlign w:val="bottom"/>
            <w:hideMark/>
          </w:tcPr>
          <w:p w14:paraId="61093CA7" w14:textId="77777777" w:rsidR="00377EA0" w:rsidRPr="009458B8" w:rsidRDefault="00377EA0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General Information:</w:t>
            </w:r>
          </w:p>
        </w:tc>
        <w:tc>
          <w:tcPr>
            <w:tcW w:w="78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3A68B1FA" w14:textId="77777777" w:rsidR="00377EA0" w:rsidRPr="009458B8" w:rsidRDefault="00377EA0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5D809F75" w14:textId="77777777" w:rsidR="00377EA0" w:rsidRPr="009458B8" w:rsidRDefault="00377EA0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47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vAlign w:val="bottom"/>
            <w:hideMark/>
          </w:tcPr>
          <w:p w14:paraId="2A722AF7" w14:textId="77777777" w:rsidR="00377EA0" w:rsidRPr="009458B8" w:rsidRDefault="00377EA0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377EA0" w:rsidRPr="009458B8" w14:paraId="506B0EDB" w14:textId="77777777" w:rsidTr="00377EA0">
        <w:trPr>
          <w:trHeight w:val="240"/>
        </w:trPr>
        <w:tc>
          <w:tcPr>
            <w:tcW w:w="1082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000000" w:fill="BFBFBF"/>
            <w:noWrap/>
            <w:vAlign w:val="bottom"/>
            <w:hideMark/>
          </w:tcPr>
          <w:p w14:paraId="524EDCC4" w14:textId="77777777" w:rsidR="00377EA0" w:rsidRPr="009458B8" w:rsidRDefault="00377EA0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 xml:space="preserve">Serial </w:t>
            </w:r>
            <w:proofErr w:type="spellStart"/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num</w:t>
            </w:r>
            <w:proofErr w:type="spellEnd"/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:</w:t>
            </w:r>
          </w:p>
        </w:tc>
        <w:tc>
          <w:tcPr>
            <w:tcW w:w="2638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000000" w:fill="BFBFBF"/>
            <w:vAlign w:val="bottom"/>
            <w:hideMark/>
          </w:tcPr>
          <w:p w14:paraId="36783587" w14:textId="77777777" w:rsidR="00377EA0" w:rsidRPr="009458B8" w:rsidRDefault="00377EA0">
            <w:pPr>
              <w:jc w:val="right"/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11361</w:t>
            </w:r>
          </w:p>
        </w:tc>
        <w:tc>
          <w:tcPr>
            <w:tcW w:w="78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3CAA4C37" w14:textId="77777777" w:rsidR="00377EA0" w:rsidRPr="009458B8" w:rsidRDefault="00377EA0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6C3AC174" w14:textId="77777777" w:rsidR="00377EA0" w:rsidRPr="009458B8" w:rsidRDefault="00377EA0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47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vAlign w:val="bottom"/>
            <w:hideMark/>
          </w:tcPr>
          <w:p w14:paraId="251C796D" w14:textId="77777777" w:rsidR="00377EA0" w:rsidRPr="009458B8" w:rsidRDefault="00377EA0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377EA0" w:rsidRPr="009458B8" w14:paraId="4ABC6AB3" w14:textId="77777777" w:rsidTr="00377EA0">
        <w:trPr>
          <w:trHeight w:val="260"/>
        </w:trPr>
        <w:tc>
          <w:tcPr>
            <w:tcW w:w="1082" w:type="dxa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shd w:val="clear" w:color="000000" w:fill="BFBFBF"/>
            <w:noWrap/>
            <w:vAlign w:val="bottom"/>
            <w:hideMark/>
          </w:tcPr>
          <w:p w14:paraId="3625D39B" w14:textId="77777777" w:rsidR="00377EA0" w:rsidRPr="009458B8" w:rsidRDefault="00377EA0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 xml:space="preserve">Axis </w:t>
            </w:r>
            <w:proofErr w:type="spellStart"/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num</w:t>
            </w:r>
            <w:proofErr w:type="spellEnd"/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:</w:t>
            </w:r>
          </w:p>
        </w:tc>
        <w:tc>
          <w:tcPr>
            <w:tcW w:w="263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BFBFBF"/>
            <w:vAlign w:val="bottom"/>
            <w:hideMark/>
          </w:tcPr>
          <w:p w14:paraId="6433B84C" w14:textId="77777777" w:rsidR="00377EA0" w:rsidRPr="009458B8" w:rsidRDefault="00377EA0">
            <w:pPr>
              <w:jc w:val="right"/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2</w:t>
            </w:r>
          </w:p>
        </w:tc>
        <w:tc>
          <w:tcPr>
            <w:tcW w:w="78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2F323764" w14:textId="77777777" w:rsidR="00377EA0" w:rsidRPr="009458B8" w:rsidRDefault="00377EA0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3483D3DE" w14:textId="77777777" w:rsidR="00377EA0" w:rsidRPr="009458B8" w:rsidRDefault="00377EA0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47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vAlign w:val="bottom"/>
            <w:hideMark/>
          </w:tcPr>
          <w:p w14:paraId="4063ABA3" w14:textId="77777777" w:rsidR="00377EA0" w:rsidRPr="009458B8" w:rsidRDefault="00377EA0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377EA0" w:rsidRPr="009458B8" w14:paraId="0770E931" w14:textId="77777777" w:rsidTr="00377EA0">
        <w:trPr>
          <w:trHeight w:val="260"/>
        </w:trPr>
        <w:tc>
          <w:tcPr>
            <w:tcW w:w="1082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395630BE" w14:textId="77777777" w:rsidR="00377EA0" w:rsidRPr="009458B8" w:rsidRDefault="00377EA0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2638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3A98A916" w14:textId="77777777" w:rsidR="00377EA0" w:rsidRPr="009458B8" w:rsidRDefault="00377EA0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0D9B9673" w14:textId="77777777" w:rsidR="00377EA0" w:rsidRPr="009458B8" w:rsidRDefault="00377EA0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24E76B02" w14:textId="77777777" w:rsidR="00377EA0" w:rsidRPr="009458B8" w:rsidRDefault="00377EA0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47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vAlign w:val="bottom"/>
            <w:hideMark/>
          </w:tcPr>
          <w:p w14:paraId="5D00EC2A" w14:textId="77777777" w:rsidR="00377EA0" w:rsidRPr="009458B8" w:rsidRDefault="00377EA0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377EA0" w:rsidRPr="009458B8" w14:paraId="677B6484" w14:textId="77777777" w:rsidTr="00377EA0">
        <w:trPr>
          <w:trHeight w:val="280"/>
        </w:trPr>
        <w:tc>
          <w:tcPr>
            <w:tcW w:w="108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11AEBFCA" w14:textId="77777777" w:rsidR="00377EA0" w:rsidRPr="009458B8" w:rsidRDefault="00377EA0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Test:</w:t>
            </w:r>
          </w:p>
        </w:tc>
        <w:tc>
          <w:tcPr>
            <w:tcW w:w="2638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78006AB1" w14:textId="77777777" w:rsidR="00377EA0" w:rsidRPr="009458B8" w:rsidRDefault="00377EA0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Description:</w:t>
            </w:r>
          </w:p>
        </w:tc>
        <w:tc>
          <w:tcPr>
            <w:tcW w:w="780" w:type="dxa"/>
            <w:tcBorders>
              <w:top w:val="single" w:sz="8" w:space="0" w:color="auto"/>
              <w:left w:val="nil"/>
              <w:bottom w:val="single" w:sz="8" w:space="0" w:color="auto"/>
              <w:right w:val="nil"/>
            </w:tcBorders>
            <w:shd w:val="clear" w:color="000000" w:fill="BFBFBF"/>
            <w:noWrap/>
            <w:vAlign w:val="bottom"/>
            <w:hideMark/>
          </w:tcPr>
          <w:p w14:paraId="4309FEFD" w14:textId="77777777" w:rsidR="00377EA0" w:rsidRPr="009458B8" w:rsidRDefault="00377EA0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Value</w:t>
            </w:r>
          </w:p>
        </w:tc>
        <w:tc>
          <w:tcPr>
            <w:tcW w:w="78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7187FEF5" w14:textId="77777777" w:rsidR="00377EA0" w:rsidRPr="009458B8" w:rsidRDefault="00377EA0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Status:</w:t>
            </w:r>
          </w:p>
        </w:tc>
        <w:tc>
          <w:tcPr>
            <w:tcW w:w="470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BFBFBF"/>
            <w:vAlign w:val="bottom"/>
            <w:hideMark/>
          </w:tcPr>
          <w:p w14:paraId="094CEF0C" w14:textId="77777777" w:rsidR="00377EA0" w:rsidRPr="009458B8" w:rsidRDefault="00377EA0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Comment:</w:t>
            </w:r>
          </w:p>
        </w:tc>
      </w:tr>
      <w:tr w:rsidR="00377EA0" w:rsidRPr="009458B8" w14:paraId="027B239A" w14:textId="77777777" w:rsidTr="00377EA0">
        <w:trPr>
          <w:trHeight w:val="260"/>
        </w:trPr>
        <w:tc>
          <w:tcPr>
            <w:tcW w:w="1082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A6A6A6"/>
            <w:noWrap/>
            <w:vAlign w:val="bottom"/>
            <w:hideMark/>
          </w:tcPr>
          <w:p w14:paraId="03CC0EE6" w14:textId="77777777" w:rsidR="00377EA0" w:rsidRPr="009458B8" w:rsidRDefault="00377EA0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1</w:t>
            </w:r>
          </w:p>
        </w:tc>
        <w:tc>
          <w:tcPr>
            <w:tcW w:w="2638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A6A6A6"/>
            <w:noWrap/>
            <w:vAlign w:val="center"/>
            <w:hideMark/>
          </w:tcPr>
          <w:p w14:paraId="46643318" w14:textId="77777777" w:rsidR="00377EA0" w:rsidRPr="009458B8" w:rsidRDefault="00377EA0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General Inspection</w:t>
            </w:r>
          </w:p>
        </w:tc>
        <w:tc>
          <w:tcPr>
            <w:tcW w:w="780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000000" w:fill="A6A6A6"/>
            <w:noWrap/>
            <w:vAlign w:val="center"/>
            <w:hideMark/>
          </w:tcPr>
          <w:p w14:paraId="0D08F9A3" w14:textId="77777777" w:rsidR="00377EA0" w:rsidRPr="009458B8" w:rsidRDefault="00377EA0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nil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000000" w:fill="A6A6A6"/>
            <w:noWrap/>
            <w:vAlign w:val="center"/>
            <w:hideMark/>
          </w:tcPr>
          <w:p w14:paraId="2C5D947E" w14:textId="77777777" w:rsidR="00377EA0" w:rsidRPr="009458B8" w:rsidRDefault="00377EA0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47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A6A6A6"/>
            <w:vAlign w:val="bottom"/>
            <w:hideMark/>
          </w:tcPr>
          <w:p w14:paraId="1D167B0B" w14:textId="77777777" w:rsidR="00377EA0" w:rsidRPr="009458B8" w:rsidRDefault="00377EA0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377EA0" w:rsidRPr="009458B8" w14:paraId="3372123A" w14:textId="77777777" w:rsidTr="00377EA0">
        <w:trPr>
          <w:trHeight w:val="260"/>
        </w:trPr>
        <w:tc>
          <w:tcPr>
            <w:tcW w:w="1082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49116CD0" w14:textId="77777777" w:rsidR="00377EA0" w:rsidRPr="009458B8" w:rsidRDefault="00377EA0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1.1</w:t>
            </w:r>
          </w:p>
        </w:tc>
        <w:tc>
          <w:tcPr>
            <w:tcW w:w="2638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3C88454D" w14:textId="77777777" w:rsidR="00377EA0" w:rsidRPr="009458B8" w:rsidRDefault="00377EA0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 xml:space="preserve">   Mechanical</w:t>
            </w:r>
          </w:p>
        </w:tc>
        <w:tc>
          <w:tcPr>
            <w:tcW w:w="78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52D76E5E" w14:textId="77777777" w:rsidR="00377EA0" w:rsidRPr="009458B8" w:rsidRDefault="00377EA0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2DB1EC5C" w14:textId="77777777" w:rsidR="00377EA0" w:rsidRPr="009458B8" w:rsidRDefault="00377EA0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47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BFBFBF"/>
            <w:vAlign w:val="bottom"/>
            <w:hideMark/>
          </w:tcPr>
          <w:p w14:paraId="1DC54197" w14:textId="77777777" w:rsidR="00377EA0" w:rsidRPr="009458B8" w:rsidRDefault="00377EA0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377EA0" w:rsidRPr="009458B8" w14:paraId="73C72D5A" w14:textId="77777777" w:rsidTr="00377EA0">
        <w:trPr>
          <w:trHeight w:val="260"/>
        </w:trPr>
        <w:tc>
          <w:tcPr>
            <w:tcW w:w="1082" w:type="dxa"/>
            <w:tcBorders>
              <w:top w:val="nil"/>
              <w:left w:val="single" w:sz="8" w:space="0" w:color="auto"/>
              <w:bottom w:val="nil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3A3202C7" w14:textId="77777777" w:rsidR="00377EA0" w:rsidRPr="009458B8" w:rsidRDefault="00377EA0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1.1.1</w:t>
            </w:r>
          </w:p>
        </w:tc>
        <w:tc>
          <w:tcPr>
            <w:tcW w:w="2638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2BA15F9D" w14:textId="77777777" w:rsidR="00377EA0" w:rsidRPr="009458B8" w:rsidRDefault="00377EA0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 xml:space="preserve">        Observations</w:t>
            </w:r>
          </w:p>
        </w:tc>
        <w:tc>
          <w:tcPr>
            <w:tcW w:w="78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68DDE346" w14:textId="77777777" w:rsidR="00377EA0" w:rsidRPr="009458B8" w:rsidRDefault="00377EA0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00B050"/>
            <w:noWrap/>
            <w:vAlign w:val="center"/>
            <w:hideMark/>
          </w:tcPr>
          <w:p w14:paraId="2364DB15" w14:textId="77777777" w:rsidR="00377EA0" w:rsidRPr="009458B8" w:rsidRDefault="00377EA0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OK</w:t>
            </w:r>
          </w:p>
        </w:tc>
        <w:tc>
          <w:tcPr>
            <w:tcW w:w="470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6F35889F" w14:textId="77777777" w:rsidR="00377EA0" w:rsidRPr="009458B8" w:rsidRDefault="00377EA0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377EA0" w:rsidRPr="009458B8" w14:paraId="1C260C9E" w14:textId="77777777" w:rsidTr="00377EA0">
        <w:trPr>
          <w:trHeight w:val="260"/>
        </w:trPr>
        <w:tc>
          <w:tcPr>
            <w:tcW w:w="108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3B23BD9F" w14:textId="77777777" w:rsidR="00377EA0" w:rsidRPr="009458B8" w:rsidRDefault="00377EA0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1.2</w:t>
            </w:r>
          </w:p>
        </w:tc>
        <w:tc>
          <w:tcPr>
            <w:tcW w:w="2638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652E5433" w14:textId="77777777" w:rsidR="00377EA0" w:rsidRPr="009458B8" w:rsidRDefault="00377EA0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 xml:space="preserve">    Electrical</w:t>
            </w:r>
          </w:p>
        </w:tc>
        <w:tc>
          <w:tcPr>
            <w:tcW w:w="78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3D6127C2" w14:textId="77777777" w:rsidR="00377EA0" w:rsidRPr="009458B8" w:rsidRDefault="00377EA0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533F0149" w14:textId="77777777" w:rsidR="00377EA0" w:rsidRPr="009458B8" w:rsidRDefault="00377EA0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470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BFBFBF"/>
            <w:vAlign w:val="bottom"/>
            <w:hideMark/>
          </w:tcPr>
          <w:p w14:paraId="3321361F" w14:textId="77777777" w:rsidR="00377EA0" w:rsidRPr="009458B8" w:rsidRDefault="00377EA0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377EA0" w:rsidRPr="009458B8" w14:paraId="772A2E01" w14:textId="77777777" w:rsidTr="00377EA0">
        <w:trPr>
          <w:trHeight w:val="260"/>
        </w:trPr>
        <w:tc>
          <w:tcPr>
            <w:tcW w:w="108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7ABEDC91" w14:textId="77777777" w:rsidR="00377EA0" w:rsidRPr="009458B8" w:rsidRDefault="00377EA0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1.2.1</w:t>
            </w:r>
          </w:p>
        </w:tc>
        <w:tc>
          <w:tcPr>
            <w:tcW w:w="26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07209859" w14:textId="77777777" w:rsidR="00377EA0" w:rsidRPr="009458B8" w:rsidRDefault="00377EA0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 xml:space="preserve">        Observations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08813094" w14:textId="77777777" w:rsidR="00377EA0" w:rsidRPr="009458B8" w:rsidRDefault="00377EA0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B050"/>
            <w:noWrap/>
            <w:vAlign w:val="center"/>
            <w:hideMark/>
          </w:tcPr>
          <w:p w14:paraId="5F31519D" w14:textId="77777777" w:rsidR="00377EA0" w:rsidRPr="009458B8" w:rsidRDefault="00377EA0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OK</w:t>
            </w:r>
          </w:p>
        </w:tc>
        <w:tc>
          <w:tcPr>
            <w:tcW w:w="47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0214E88E" w14:textId="77777777" w:rsidR="00377EA0" w:rsidRPr="009458B8" w:rsidRDefault="00377EA0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377EA0" w:rsidRPr="009458B8" w14:paraId="15DBEFB1" w14:textId="77777777" w:rsidTr="00377EA0">
        <w:trPr>
          <w:trHeight w:val="260"/>
        </w:trPr>
        <w:tc>
          <w:tcPr>
            <w:tcW w:w="108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2833D2D4" w14:textId="77777777" w:rsidR="00377EA0" w:rsidRPr="009458B8" w:rsidRDefault="00377EA0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1.2.2</w:t>
            </w:r>
          </w:p>
        </w:tc>
        <w:tc>
          <w:tcPr>
            <w:tcW w:w="26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672BE029" w14:textId="77777777" w:rsidR="00377EA0" w:rsidRPr="009458B8" w:rsidRDefault="00377EA0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 xml:space="preserve">        Motor Phase A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19437A3C" w14:textId="77777777" w:rsidR="00377EA0" w:rsidRPr="009458B8" w:rsidRDefault="00377EA0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B050"/>
            <w:noWrap/>
            <w:vAlign w:val="center"/>
            <w:hideMark/>
          </w:tcPr>
          <w:p w14:paraId="4CB51481" w14:textId="77777777" w:rsidR="00377EA0" w:rsidRPr="009458B8" w:rsidRDefault="00377EA0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OK</w:t>
            </w:r>
          </w:p>
        </w:tc>
        <w:tc>
          <w:tcPr>
            <w:tcW w:w="47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59E0885B" w14:textId="77777777" w:rsidR="00377EA0" w:rsidRPr="009458B8" w:rsidRDefault="00377EA0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377EA0" w:rsidRPr="009458B8" w14:paraId="677158F2" w14:textId="77777777" w:rsidTr="00377EA0">
        <w:trPr>
          <w:trHeight w:val="260"/>
        </w:trPr>
        <w:tc>
          <w:tcPr>
            <w:tcW w:w="108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31870A9B" w14:textId="77777777" w:rsidR="00377EA0" w:rsidRPr="009458B8" w:rsidRDefault="00377EA0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1.2.3</w:t>
            </w:r>
          </w:p>
        </w:tc>
        <w:tc>
          <w:tcPr>
            <w:tcW w:w="26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24AEA3B8" w14:textId="77777777" w:rsidR="00377EA0" w:rsidRPr="009458B8" w:rsidRDefault="00377EA0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 xml:space="preserve">        Motor Phase B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5ACB814A" w14:textId="77777777" w:rsidR="00377EA0" w:rsidRPr="009458B8" w:rsidRDefault="00377EA0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B050"/>
            <w:noWrap/>
            <w:vAlign w:val="center"/>
            <w:hideMark/>
          </w:tcPr>
          <w:p w14:paraId="4C2BDD9B" w14:textId="77777777" w:rsidR="00377EA0" w:rsidRPr="009458B8" w:rsidRDefault="00377EA0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OK</w:t>
            </w:r>
          </w:p>
        </w:tc>
        <w:tc>
          <w:tcPr>
            <w:tcW w:w="47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49E16876" w14:textId="77777777" w:rsidR="00377EA0" w:rsidRPr="009458B8" w:rsidRDefault="00377EA0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377EA0" w:rsidRPr="009458B8" w14:paraId="22DB876C" w14:textId="77777777" w:rsidTr="00377EA0">
        <w:trPr>
          <w:trHeight w:val="260"/>
        </w:trPr>
        <w:tc>
          <w:tcPr>
            <w:tcW w:w="108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026E3334" w14:textId="77777777" w:rsidR="00377EA0" w:rsidRPr="009458B8" w:rsidRDefault="00377EA0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1.2.4</w:t>
            </w:r>
          </w:p>
        </w:tc>
        <w:tc>
          <w:tcPr>
            <w:tcW w:w="26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58AF0BF5" w14:textId="77777777" w:rsidR="00377EA0" w:rsidRPr="009458B8" w:rsidRDefault="00377EA0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 xml:space="preserve">        Resolver Rotor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4E6AAD71" w14:textId="77777777" w:rsidR="00377EA0" w:rsidRPr="009458B8" w:rsidRDefault="00377EA0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B050"/>
            <w:noWrap/>
            <w:vAlign w:val="center"/>
            <w:hideMark/>
          </w:tcPr>
          <w:p w14:paraId="6D8CA70F" w14:textId="77777777" w:rsidR="00377EA0" w:rsidRPr="009458B8" w:rsidRDefault="00377EA0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OK</w:t>
            </w:r>
          </w:p>
        </w:tc>
        <w:tc>
          <w:tcPr>
            <w:tcW w:w="47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47F1D094" w14:textId="77777777" w:rsidR="00377EA0" w:rsidRPr="009458B8" w:rsidRDefault="00377EA0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377EA0" w:rsidRPr="009458B8" w14:paraId="6C77BC05" w14:textId="77777777" w:rsidTr="00377EA0">
        <w:trPr>
          <w:trHeight w:val="260"/>
        </w:trPr>
        <w:tc>
          <w:tcPr>
            <w:tcW w:w="108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5AE702EA" w14:textId="77777777" w:rsidR="00377EA0" w:rsidRPr="009458B8" w:rsidRDefault="00377EA0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1.2.5</w:t>
            </w:r>
          </w:p>
        </w:tc>
        <w:tc>
          <w:tcPr>
            <w:tcW w:w="26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6B67AC30" w14:textId="77777777" w:rsidR="00377EA0" w:rsidRPr="009458B8" w:rsidRDefault="00377EA0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 xml:space="preserve">        Resolver Sin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03459DD5" w14:textId="77777777" w:rsidR="00377EA0" w:rsidRPr="009458B8" w:rsidRDefault="00377EA0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B050"/>
            <w:noWrap/>
            <w:vAlign w:val="center"/>
            <w:hideMark/>
          </w:tcPr>
          <w:p w14:paraId="20C4B98A" w14:textId="77777777" w:rsidR="00377EA0" w:rsidRPr="009458B8" w:rsidRDefault="00377EA0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OK</w:t>
            </w:r>
          </w:p>
        </w:tc>
        <w:tc>
          <w:tcPr>
            <w:tcW w:w="47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360EAFB6" w14:textId="77777777" w:rsidR="00377EA0" w:rsidRPr="009458B8" w:rsidRDefault="00377EA0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377EA0" w:rsidRPr="009458B8" w14:paraId="6DA33C3A" w14:textId="77777777" w:rsidTr="00377EA0">
        <w:trPr>
          <w:trHeight w:val="260"/>
        </w:trPr>
        <w:tc>
          <w:tcPr>
            <w:tcW w:w="108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48750307" w14:textId="77777777" w:rsidR="00377EA0" w:rsidRPr="009458B8" w:rsidRDefault="00377EA0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1.2.6</w:t>
            </w:r>
          </w:p>
        </w:tc>
        <w:tc>
          <w:tcPr>
            <w:tcW w:w="26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4C01FD15" w14:textId="77777777" w:rsidR="00377EA0" w:rsidRPr="009458B8" w:rsidRDefault="00377EA0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 xml:space="preserve">        Resolver Cos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0356EACB" w14:textId="77777777" w:rsidR="00377EA0" w:rsidRPr="009458B8" w:rsidRDefault="00377EA0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B050"/>
            <w:noWrap/>
            <w:vAlign w:val="center"/>
            <w:hideMark/>
          </w:tcPr>
          <w:p w14:paraId="387A3142" w14:textId="77777777" w:rsidR="00377EA0" w:rsidRPr="009458B8" w:rsidRDefault="00377EA0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OK</w:t>
            </w:r>
          </w:p>
        </w:tc>
        <w:tc>
          <w:tcPr>
            <w:tcW w:w="47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42C07DB4" w14:textId="77777777" w:rsidR="00377EA0" w:rsidRPr="009458B8" w:rsidRDefault="00377EA0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377EA0" w:rsidRPr="009458B8" w14:paraId="5D9C88BE" w14:textId="77777777" w:rsidTr="00377EA0">
        <w:trPr>
          <w:trHeight w:val="260"/>
        </w:trPr>
        <w:tc>
          <w:tcPr>
            <w:tcW w:w="108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2A4A751B" w14:textId="77777777" w:rsidR="00377EA0" w:rsidRPr="009458B8" w:rsidRDefault="00377EA0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1.2.7</w:t>
            </w:r>
          </w:p>
        </w:tc>
        <w:tc>
          <w:tcPr>
            <w:tcW w:w="26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057B665A" w14:textId="77777777" w:rsidR="00377EA0" w:rsidRPr="009458B8" w:rsidRDefault="00377EA0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 xml:space="preserve">        Low Limit Switch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6A12407E" w14:textId="77777777" w:rsidR="00377EA0" w:rsidRPr="009458B8" w:rsidRDefault="00377EA0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B050"/>
            <w:noWrap/>
            <w:vAlign w:val="center"/>
            <w:hideMark/>
          </w:tcPr>
          <w:p w14:paraId="59410BA5" w14:textId="77777777" w:rsidR="00377EA0" w:rsidRPr="009458B8" w:rsidRDefault="00377EA0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OK</w:t>
            </w:r>
          </w:p>
        </w:tc>
        <w:tc>
          <w:tcPr>
            <w:tcW w:w="47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2F68AC08" w14:textId="77777777" w:rsidR="00377EA0" w:rsidRPr="009458B8" w:rsidRDefault="00377EA0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377EA0" w:rsidRPr="009458B8" w14:paraId="3E7292E6" w14:textId="77777777" w:rsidTr="00377EA0">
        <w:trPr>
          <w:trHeight w:val="280"/>
        </w:trPr>
        <w:tc>
          <w:tcPr>
            <w:tcW w:w="1082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5936D90F" w14:textId="77777777" w:rsidR="00377EA0" w:rsidRPr="009458B8" w:rsidRDefault="00377EA0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1.2.8</w:t>
            </w:r>
          </w:p>
        </w:tc>
        <w:tc>
          <w:tcPr>
            <w:tcW w:w="2638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2831EDD7" w14:textId="77777777" w:rsidR="00377EA0" w:rsidRPr="009458B8" w:rsidRDefault="00377EA0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 xml:space="preserve">        High Limit Switch</w:t>
            </w:r>
          </w:p>
        </w:tc>
        <w:tc>
          <w:tcPr>
            <w:tcW w:w="78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1E7E1F55" w14:textId="77777777" w:rsidR="00377EA0" w:rsidRPr="009458B8" w:rsidRDefault="00377EA0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00B050"/>
            <w:noWrap/>
            <w:vAlign w:val="center"/>
            <w:hideMark/>
          </w:tcPr>
          <w:p w14:paraId="6784CBA1" w14:textId="77777777" w:rsidR="00377EA0" w:rsidRPr="009458B8" w:rsidRDefault="00377EA0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OK</w:t>
            </w:r>
          </w:p>
        </w:tc>
        <w:tc>
          <w:tcPr>
            <w:tcW w:w="47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6C84D1D4" w14:textId="77777777" w:rsidR="00377EA0" w:rsidRPr="009458B8" w:rsidRDefault="00377EA0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377EA0" w:rsidRPr="009458B8" w14:paraId="7D70720E" w14:textId="77777777" w:rsidTr="00377EA0">
        <w:trPr>
          <w:trHeight w:val="260"/>
        </w:trPr>
        <w:tc>
          <w:tcPr>
            <w:tcW w:w="1082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A6A6A6"/>
            <w:noWrap/>
            <w:vAlign w:val="bottom"/>
            <w:hideMark/>
          </w:tcPr>
          <w:p w14:paraId="4C7A5626" w14:textId="77777777" w:rsidR="00377EA0" w:rsidRPr="009458B8" w:rsidRDefault="00377EA0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2</w:t>
            </w:r>
          </w:p>
        </w:tc>
        <w:tc>
          <w:tcPr>
            <w:tcW w:w="2638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A6A6A6"/>
            <w:noWrap/>
            <w:vAlign w:val="center"/>
            <w:hideMark/>
          </w:tcPr>
          <w:p w14:paraId="0C47CC6B" w14:textId="77777777" w:rsidR="00377EA0" w:rsidRPr="009458B8" w:rsidRDefault="00377EA0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Initial Motion Test</w:t>
            </w:r>
          </w:p>
        </w:tc>
        <w:tc>
          <w:tcPr>
            <w:tcW w:w="780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000000" w:fill="A6A6A6"/>
            <w:noWrap/>
            <w:vAlign w:val="center"/>
            <w:hideMark/>
          </w:tcPr>
          <w:p w14:paraId="3979EBD4" w14:textId="77777777" w:rsidR="00377EA0" w:rsidRPr="009458B8" w:rsidRDefault="00377EA0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nil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000000" w:fill="A6A6A6"/>
            <w:noWrap/>
            <w:vAlign w:val="center"/>
            <w:hideMark/>
          </w:tcPr>
          <w:p w14:paraId="1558FE62" w14:textId="77777777" w:rsidR="00377EA0" w:rsidRPr="009458B8" w:rsidRDefault="00377EA0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47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A6A6A6"/>
            <w:vAlign w:val="bottom"/>
            <w:hideMark/>
          </w:tcPr>
          <w:p w14:paraId="1223AB54" w14:textId="77777777" w:rsidR="00377EA0" w:rsidRPr="009458B8" w:rsidRDefault="00377EA0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377EA0" w:rsidRPr="009458B8" w14:paraId="6881531B" w14:textId="77777777" w:rsidTr="00377EA0">
        <w:trPr>
          <w:trHeight w:val="540"/>
        </w:trPr>
        <w:tc>
          <w:tcPr>
            <w:tcW w:w="1082" w:type="dxa"/>
            <w:tcBorders>
              <w:top w:val="single" w:sz="4" w:space="0" w:color="auto"/>
              <w:left w:val="single" w:sz="8" w:space="0" w:color="auto"/>
              <w:bottom w:val="nil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5DD47A4C" w14:textId="77777777" w:rsidR="00377EA0" w:rsidRPr="009458B8" w:rsidRDefault="00377EA0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2.1</w:t>
            </w:r>
          </w:p>
        </w:tc>
        <w:tc>
          <w:tcPr>
            <w:tcW w:w="2638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3B648F26" w14:textId="77777777" w:rsidR="00377EA0" w:rsidRPr="009458B8" w:rsidRDefault="00377EA0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 xml:space="preserve">    Observations</w:t>
            </w: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1BD480F8" w14:textId="77777777" w:rsidR="00377EA0" w:rsidRPr="009458B8" w:rsidRDefault="00377EA0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000000" w:fill="00B050"/>
            <w:noWrap/>
            <w:vAlign w:val="center"/>
            <w:hideMark/>
          </w:tcPr>
          <w:p w14:paraId="42646D9B" w14:textId="77777777" w:rsidR="00377EA0" w:rsidRPr="009458B8" w:rsidRDefault="00377EA0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OK</w:t>
            </w:r>
          </w:p>
        </w:tc>
        <w:tc>
          <w:tcPr>
            <w:tcW w:w="4700" w:type="dxa"/>
            <w:tcBorders>
              <w:top w:val="single" w:sz="4" w:space="0" w:color="auto"/>
              <w:left w:val="nil"/>
              <w:bottom w:val="nil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21CDA00A" w14:textId="77777777" w:rsidR="00377EA0" w:rsidRPr="009458B8" w:rsidRDefault="00377EA0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Limits very close to mech stops. Readjusted both to get some more margin.</w:t>
            </w:r>
          </w:p>
        </w:tc>
      </w:tr>
      <w:tr w:rsidR="00377EA0" w:rsidRPr="009458B8" w14:paraId="7186E5FA" w14:textId="77777777" w:rsidTr="00377EA0">
        <w:trPr>
          <w:trHeight w:val="280"/>
        </w:trPr>
        <w:tc>
          <w:tcPr>
            <w:tcW w:w="108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A6A6A6"/>
            <w:noWrap/>
            <w:vAlign w:val="bottom"/>
            <w:hideMark/>
          </w:tcPr>
          <w:p w14:paraId="445E2AD8" w14:textId="77777777" w:rsidR="00377EA0" w:rsidRPr="009458B8" w:rsidRDefault="00377EA0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2638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000000" w:fill="A6A6A6"/>
            <w:vAlign w:val="center"/>
            <w:hideMark/>
          </w:tcPr>
          <w:p w14:paraId="6B9E79DB" w14:textId="77777777" w:rsidR="00377EA0" w:rsidRPr="009458B8" w:rsidRDefault="00377EA0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Motion Performance</w:t>
            </w:r>
          </w:p>
        </w:tc>
        <w:tc>
          <w:tcPr>
            <w:tcW w:w="780" w:type="dxa"/>
            <w:tcBorders>
              <w:top w:val="single" w:sz="8" w:space="0" w:color="auto"/>
              <w:left w:val="nil"/>
              <w:bottom w:val="single" w:sz="8" w:space="0" w:color="auto"/>
              <w:right w:val="nil"/>
            </w:tcBorders>
            <w:shd w:val="clear" w:color="000000" w:fill="A6A6A6"/>
            <w:noWrap/>
            <w:vAlign w:val="center"/>
            <w:hideMark/>
          </w:tcPr>
          <w:p w14:paraId="39B5BB26" w14:textId="77777777" w:rsidR="00377EA0" w:rsidRPr="009458B8" w:rsidRDefault="00377EA0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µm</w:t>
            </w:r>
          </w:p>
        </w:tc>
        <w:tc>
          <w:tcPr>
            <w:tcW w:w="78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000000" w:fill="A6A6A6"/>
            <w:noWrap/>
            <w:vAlign w:val="center"/>
            <w:hideMark/>
          </w:tcPr>
          <w:p w14:paraId="0BD96C90" w14:textId="77777777" w:rsidR="00377EA0" w:rsidRPr="009458B8" w:rsidRDefault="00377EA0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470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A6A6A6"/>
            <w:vAlign w:val="bottom"/>
            <w:hideMark/>
          </w:tcPr>
          <w:p w14:paraId="2F2675EE" w14:textId="77777777" w:rsidR="00377EA0" w:rsidRPr="009458B8" w:rsidRDefault="00377EA0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377EA0" w:rsidRPr="009458B8" w14:paraId="1B705C34" w14:textId="77777777" w:rsidTr="00ED50D2">
        <w:trPr>
          <w:trHeight w:val="644"/>
        </w:trPr>
        <w:tc>
          <w:tcPr>
            <w:tcW w:w="1082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5F31A2B3" w14:textId="77777777" w:rsidR="00377EA0" w:rsidRPr="009458B8" w:rsidRDefault="00377EA0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3</w:t>
            </w:r>
          </w:p>
        </w:tc>
        <w:tc>
          <w:tcPr>
            <w:tcW w:w="2638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0E3BA909" w14:textId="77777777" w:rsidR="00377EA0" w:rsidRPr="009458B8" w:rsidRDefault="00377EA0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Repeatability</w:t>
            </w:r>
          </w:p>
        </w:tc>
        <w:tc>
          <w:tcPr>
            <w:tcW w:w="780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000000" w:fill="00B050"/>
            <w:noWrap/>
            <w:vAlign w:val="center"/>
            <w:hideMark/>
          </w:tcPr>
          <w:p w14:paraId="21D0895A" w14:textId="77777777" w:rsidR="00377EA0" w:rsidRPr="009458B8" w:rsidRDefault="00377EA0">
            <w:pPr>
              <w:jc w:val="right"/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3</w:t>
            </w:r>
          </w:p>
        </w:tc>
        <w:tc>
          <w:tcPr>
            <w:tcW w:w="780" w:type="dxa"/>
            <w:tcBorders>
              <w:top w:val="nil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000000" w:fill="00B050"/>
            <w:noWrap/>
            <w:vAlign w:val="center"/>
            <w:hideMark/>
          </w:tcPr>
          <w:p w14:paraId="5831F552" w14:textId="77777777" w:rsidR="00377EA0" w:rsidRPr="009458B8" w:rsidRDefault="00377EA0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OK</w:t>
            </w:r>
          </w:p>
        </w:tc>
        <w:tc>
          <w:tcPr>
            <w:tcW w:w="47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0F9D2A67" w14:textId="398EB775" w:rsidR="00377EA0" w:rsidRPr="009458B8" w:rsidRDefault="00377EA0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 xml:space="preserve">The repeatability is better than the accuracy of the IDL2300 sensor. Measurements with the resolver indicate that the </w:t>
            </w:r>
            <w:r w:rsidR="00ED50D2"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repeatability</w:t>
            </w: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 xml:space="preserve"> is in the range of +- 1 micrometer</w:t>
            </w:r>
          </w:p>
        </w:tc>
      </w:tr>
      <w:tr w:rsidR="00377EA0" w:rsidRPr="009458B8" w14:paraId="4D58E0B1" w14:textId="77777777" w:rsidTr="00ED50D2">
        <w:trPr>
          <w:trHeight w:val="669"/>
        </w:trPr>
        <w:tc>
          <w:tcPr>
            <w:tcW w:w="1082" w:type="dxa"/>
            <w:tcBorders>
              <w:top w:val="single" w:sz="4" w:space="0" w:color="auto"/>
              <w:left w:val="single" w:sz="8" w:space="0" w:color="auto"/>
              <w:bottom w:val="nil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408E05DE" w14:textId="77777777" w:rsidR="00377EA0" w:rsidRPr="009458B8" w:rsidRDefault="00377EA0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4</w:t>
            </w:r>
          </w:p>
        </w:tc>
        <w:tc>
          <w:tcPr>
            <w:tcW w:w="2638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2383DA5C" w14:textId="77777777" w:rsidR="00377EA0" w:rsidRPr="009458B8" w:rsidRDefault="00377EA0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Accuracy</w:t>
            </w: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00B050"/>
            <w:noWrap/>
            <w:vAlign w:val="center"/>
            <w:hideMark/>
          </w:tcPr>
          <w:p w14:paraId="145CC48E" w14:textId="77777777" w:rsidR="00377EA0" w:rsidRPr="009458B8" w:rsidRDefault="00377EA0">
            <w:pPr>
              <w:jc w:val="right"/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36</w:t>
            </w: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000000" w:fill="00B050"/>
            <w:noWrap/>
            <w:vAlign w:val="center"/>
            <w:hideMark/>
          </w:tcPr>
          <w:p w14:paraId="45ED39DA" w14:textId="77777777" w:rsidR="00377EA0" w:rsidRPr="009458B8" w:rsidRDefault="00377EA0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OK</w:t>
            </w:r>
          </w:p>
        </w:tc>
        <w:tc>
          <w:tcPr>
            <w:tcW w:w="4700" w:type="dxa"/>
            <w:tcBorders>
              <w:top w:val="single" w:sz="4" w:space="0" w:color="auto"/>
              <w:left w:val="nil"/>
              <w:bottom w:val="nil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38D137DD" w14:textId="4B93609C" w:rsidR="00377EA0" w:rsidRPr="009458B8" w:rsidRDefault="00377EA0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 xml:space="preserve">Probably accuracy can be even higher if the scaling </w:t>
            </w:r>
            <w:r w:rsidR="00392B8B"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is</w:t>
            </w: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 xml:space="preserve"> tuned vs the IDL2300.  Since the requirement is satisfied no </w:t>
            </w:r>
            <w:r w:rsidR="00ED50D2"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further</w:t>
            </w: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 xml:space="preserve"> tuning was </w:t>
            </w:r>
            <w:r w:rsidR="00ED50D2"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performed</w:t>
            </w: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.</w:t>
            </w:r>
          </w:p>
        </w:tc>
      </w:tr>
      <w:tr w:rsidR="00377EA0" w:rsidRPr="009458B8" w14:paraId="08BC2061" w14:textId="77777777" w:rsidTr="00377EA0">
        <w:trPr>
          <w:trHeight w:val="260"/>
        </w:trPr>
        <w:tc>
          <w:tcPr>
            <w:tcW w:w="108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A6A6A6"/>
            <w:noWrap/>
            <w:vAlign w:val="bottom"/>
            <w:hideMark/>
          </w:tcPr>
          <w:p w14:paraId="65B0C41C" w14:textId="77777777" w:rsidR="00377EA0" w:rsidRPr="009458B8" w:rsidRDefault="00377EA0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 xml:space="preserve">5. </w:t>
            </w:r>
          </w:p>
        </w:tc>
        <w:tc>
          <w:tcPr>
            <w:tcW w:w="2638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000000" w:fill="A6A6A6"/>
            <w:noWrap/>
            <w:vAlign w:val="center"/>
            <w:hideMark/>
          </w:tcPr>
          <w:p w14:paraId="49604FE5" w14:textId="77777777" w:rsidR="00377EA0" w:rsidRPr="009458B8" w:rsidRDefault="00377EA0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Switch Performance</w:t>
            </w:r>
          </w:p>
        </w:tc>
        <w:tc>
          <w:tcPr>
            <w:tcW w:w="78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000000" w:fill="A6A6A6"/>
            <w:noWrap/>
            <w:vAlign w:val="center"/>
            <w:hideMark/>
          </w:tcPr>
          <w:p w14:paraId="0EE5E959" w14:textId="77777777" w:rsidR="00377EA0" w:rsidRPr="009458B8" w:rsidRDefault="00377EA0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µm</w:t>
            </w:r>
          </w:p>
        </w:tc>
        <w:tc>
          <w:tcPr>
            <w:tcW w:w="78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000000" w:fill="A6A6A6"/>
            <w:noWrap/>
            <w:vAlign w:val="center"/>
            <w:hideMark/>
          </w:tcPr>
          <w:p w14:paraId="2535B70D" w14:textId="77777777" w:rsidR="00377EA0" w:rsidRPr="009458B8" w:rsidRDefault="00377EA0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470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A6A6A6"/>
            <w:vAlign w:val="bottom"/>
            <w:hideMark/>
          </w:tcPr>
          <w:p w14:paraId="18BC3EA6" w14:textId="77777777" w:rsidR="00377EA0" w:rsidRPr="009458B8" w:rsidRDefault="00377EA0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377EA0" w:rsidRPr="009458B8" w14:paraId="6F2E1A5E" w14:textId="77777777" w:rsidTr="00377EA0">
        <w:trPr>
          <w:trHeight w:val="240"/>
        </w:trPr>
        <w:tc>
          <w:tcPr>
            <w:tcW w:w="108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3432D3F3" w14:textId="77777777" w:rsidR="00377EA0" w:rsidRPr="009458B8" w:rsidRDefault="00377EA0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5.1</w:t>
            </w:r>
          </w:p>
        </w:tc>
        <w:tc>
          <w:tcPr>
            <w:tcW w:w="26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1CF9D949" w14:textId="77777777" w:rsidR="00377EA0" w:rsidRPr="009458B8" w:rsidRDefault="00377EA0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 xml:space="preserve">    Low Limit Engage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00B050"/>
            <w:noWrap/>
            <w:vAlign w:val="center"/>
            <w:hideMark/>
          </w:tcPr>
          <w:p w14:paraId="38118E5A" w14:textId="77777777" w:rsidR="00377EA0" w:rsidRPr="009458B8" w:rsidRDefault="00377EA0">
            <w:pPr>
              <w:jc w:val="right"/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21</w:t>
            </w:r>
          </w:p>
        </w:tc>
        <w:tc>
          <w:tcPr>
            <w:tcW w:w="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00B050"/>
            <w:noWrap/>
            <w:vAlign w:val="center"/>
            <w:hideMark/>
          </w:tcPr>
          <w:p w14:paraId="148EDB74" w14:textId="77777777" w:rsidR="00377EA0" w:rsidRPr="009458B8" w:rsidRDefault="00377EA0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OK</w:t>
            </w:r>
          </w:p>
        </w:tc>
        <w:tc>
          <w:tcPr>
            <w:tcW w:w="47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4785B2ED" w14:textId="77777777" w:rsidR="00377EA0" w:rsidRPr="009458B8" w:rsidRDefault="00377EA0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377EA0" w:rsidRPr="009458B8" w14:paraId="1368548E" w14:textId="77777777" w:rsidTr="00377EA0">
        <w:trPr>
          <w:trHeight w:val="240"/>
        </w:trPr>
        <w:tc>
          <w:tcPr>
            <w:tcW w:w="108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56B6740B" w14:textId="77777777" w:rsidR="00377EA0" w:rsidRPr="009458B8" w:rsidRDefault="00377EA0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5.2</w:t>
            </w:r>
          </w:p>
        </w:tc>
        <w:tc>
          <w:tcPr>
            <w:tcW w:w="26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308EB96A" w14:textId="77777777" w:rsidR="00377EA0" w:rsidRPr="009458B8" w:rsidRDefault="00377EA0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 xml:space="preserve">    Low Limit Disengage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00B050"/>
            <w:noWrap/>
            <w:vAlign w:val="center"/>
            <w:hideMark/>
          </w:tcPr>
          <w:p w14:paraId="6E6BF52A" w14:textId="77777777" w:rsidR="00377EA0" w:rsidRPr="009458B8" w:rsidRDefault="00377EA0">
            <w:pPr>
              <w:jc w:val="right"/>
              <w:rPr>
                <w:rFonts w:ascii="Calibri" w:hAnsi="Calibri" w:cs="Calibri"/>
                <w:i/>
                <w:i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i/>
                <w:iCs/>
                <w:color w:val="000000"/>
                <w:sz w:val="18"/>
                <w:szCs w:val="18"/>
                <w:lang w:val="en-US"/>
              </w:rPr>
              <w:t>4</w:t>
            </w:r>
          </w:p>
        </w:tc>
        <w:tc>
          <w:tcPr>
            <w:tcW w:w="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00B050"/>
            <w:noWrap/>
            <w:vAlign w:val="center"/>
            <w:hideMark/>
          </w:tcPr>
          <w:p w14:paraId="3EA94E69" w14:textId="77777777" w:rsidR="00377EA0" w:rsidRPr="009458B8" w:rsidRDefault="00377EA0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OK</w:t>
            </w:r>
          </w:p>
        </w:tc>
        <w:tc>
          <w:tcPr>
            <w:tcW w:w="47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0031D941" w14:textId="77777777" w:rsidR="00377EA0" w:rsidRPr="009458B8" w:rsidRDefault="00377EA0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377EA0" w:rsidRPr="009458B8" w14:paraId="06E5A74B" w14:textId="77777777" w:rsidTr="00377EA0">
        <w:trPr>
          <w:trHeight w:val="240"/>
        </w:trPr>
        <w:tc>
          <w:tcPr>
            <w:tcW w:w="1082" w:type="dxa"/>
            <w:tcBorders>
              <w:top w:val="nil"/>
              <w:left w:val="single" w:sz="8" w:space="0" w:color="auto"/>
              <w:bottom w:val="nil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24807912" w14:textId="77777777" w:rsidR="00377EA0" w:rsidRPr="009458B8" w:rsidRDefault="00377EA0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5.3</w:t>
            </w:r>
          </w:p>
        </w:tc>
        <w:tc>
          <w:tcPr>
            <w:tcW w:w="2638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6FB17332" w14:textId="77777777" w:rsidR="00377EA0" w:rsidRPr="009458B8" w:rsidRDefault="00377EA0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 xml:space="preserve">    High Limit Engage</w:t>
            </w:r>
          </w:p>
        </w:tc>
        <w:tc>
          <w:tcPr>
            <w:tcW w:w="780" w:type="dxa"/>
            <w:tcBorders>
              <w:top w:val="nil"/>
              <w:left w:val="nil"/>
              <w:bottom w:val="nil"/>
              <w:right w:val="nil"/>
            </w:tcBorders>
            <w:shd w:val="clear" w:color="000000" w:fill="00B050"/>
            <w:noWrap/>
            <w:vAlign w:val="center"/>
            <w:hideMark/>
          </w:tcPr>
          <w:p w14:paraId="059D3868" w14:textId="77777777" w:rsidR="00377EA0" w:rsidRPr="009458B8" w:rsidRDefault="00377EA0">
            <w:pPr>
              <w:jc w:val="right"/>
              <w:rPr>
                <w:rFonts w:ascii="Calibri" w:hAnsi="Calibri" w:cs="Calibri"/>
                <w:i/>
                <w:i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i/>
                <w:iCs/>
                <w:color w:val="000000"/>
                <w:sz w:val="18"/>
                <w:szCs w:val="18"/>
                <w:lang w:val="en-US"/>
              </w:rPr>
              <w:t>21</w:t>
            </w:r>
          </w:p>
        </w:tc>
        <w:tc>
          <w:tcPr>
            <w:tcW w:w="78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000000" w:fill="00B050"/>
            <w:noWrap/>
            <w:vAlign w:val="center"/>
            <w:hideMark/>
          </w:tcPr>
          <w:p w14:paraId="7B89AF57" w14:textId="77777777" w:rsidR="00377EA0" w:rsidRPr="009458B8" w:rsidRDefault="00377EA0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OK</w:t>
            </w:r>
          </w:p>
        </w:tc>
        <w:tc>
          <w:tcPr>
            <w:tcW w:w="470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6C189A55" w14:textId="77777777" w:rsidR="00377EA0" w:rsidRPr="009458B8" w:rsidRDefault="00377EA0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377EA0" w:rsidRPr="009458B8" w14:paraId="70636423" w14:textId="77777777" w:rsidTr="00377EA0">
        <w:trPr>
          <w:trHeight w:val="260"/>
        </w:trPr>
        <w:tc>
          <w:tcPr>
            <w:tcW w:w="1082" w:type="dxa"/>
            <w:tcBorders>
              <w:top w:val="single" w:sz="4" w:space="0" w:color="auto"/>
              <w:left w:val="single" w:sz="8" w:space="0" w:color="auto"/>
              <w:bottom w:val="nil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334F97D4" w14:textId="77777777" w:rsidR="00377EA0" w:rsidRPr="009458B8" w:rsidRDefault="00377EA0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5.4</w:t>
            </w:r>
          </w:p>
        </w:tc>
        <w:tc>
          <w:tcPr>
            <w:tcW w:w="2638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0F80609B" w14:textId="77777777" w:rsidR="00377EA0" w:rsidRPr="009458B8" w:rsidRDefault="00377EA0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 xml:space="preserve">    High Limit Disengage</w:t>
            </w: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00B050"/>
            <w:noWrap/>
            <w:vAlign w:val="center"/>
            <w:hideMark/>
          </w:tcPr>
          <w:p w14:paraId="4B06E3D0" w14:textId="77777777" w:rsidR="00377EA0" w:rsidRPr="009458B8" w:rsidRDefault="00377EA0">
            <w:pPr>
              <w:jc w:val="right"/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7</w:t>
            </w: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000000" w:fill="00B050"/>
            <w:noWrap/>
            <w:vAlign w:val="center"/>
            <w:hideMark/>
          </w:tcPr>
          <w:p w14:paraId="625E83AB" w14:textId="77777777" w:rsidR="00377EA0" w:rsidRPr="009458B8" w:rsidRDefault="00377EA0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OK</w:t>
            </w:r>
          </w:p>
        </w:tc>
        <w:tc>
          <w:tcPr>
            <w:tcW w:w="4700" w:type="dxa"/>
            <w:tcBorders>
              <w:top w:val="single" w:sz="4" w:space="0" w:color="auto"/>
              <w:left w:val="nil"/>
              <w:bottom w:val="nil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5EEE208B" w14:textId="77777777" w:rsidR="00377EA0" w:rsidRPr="009458B8" w:rsidRDefault="00377EA0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377EA0" w:rsidRPr="009458B8" w14:paraId="7F13B2D4" w14:textId="77777777" w:rsidTr="00377EA0">
        <w:trPr>
          <w:trHeight w:val="280"/>
        </w:trPr>
        <w:tc>
          <w:tcPr>
            <w:tcW w:w="108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30058548" w14:textId="77777777" w:rsidR="00377EA0" w:rsidRPr="009458B8" w:rsidRDefault="00377EA0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6</w:t>
            </w:r>
          </w:p>
        </w:tc>
        <w:tc>
          <w:tcPr>
            <w:tcW w:w="2638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5ED6EAA7" w14:textId="77777777" w:rsidR="00377EA0" w:rsidRPr="009458B8" w:rsidRDefault="00377EA0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Resolver Performance</w:t>
            </w:r>
          </w:p>
        </w:tc>
        <w:tc>
          <w:tcPr>
            <w:tcW w:w="780" w:type="dxa"/>
            <w:tcBorders>
              <w:top w:val="single" w:sz="8" w:space="0" w:color="auto"/>
              <w:left w:val="nil"/>
              <w:bottom w:val="single" w:sz="8" w:space="0" w:color="auto"/>
              <w:right w:val="nil"/>
            </w:tcBorders>
            <w:shd w:val="clear" w:color="000000" w:fill="00B050"/>
            <w:noWrap/>
            <w:vAlign w:val="center"/>
            <w:hideMark/>
          </w:tcPr>
          <w:p w14:paraId="75F4FE27" w14:textId="77777777" w:rsidR="00377EA0" w:rsidRPr="009458B8" w:rsidRDefault="00377EA0">
            <w:pPr>
              <w:jc w:val="right"/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30</w:t>
            </w:r>
          </w:p>
        </w:tc>
        <w:tc>
          <w:tcPr>
            <w:tcW w:w="78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000000" w:fill="00B050"/>
            <w:noWrap/>
            <w:vAlign w:val="center"/>
            <w:hideMark/>
          </w:tcPr>
          <w:p w14:paraId="52C7172D" w14:textId="77777777" w:rsidR="00377EA0" w:rsidRPr="009458B8" w:rsidRDefault="00377EA0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OK</w:t>
            </w:r>
          </w:p>
        </w:tc>
        <w:tc>
          <w:tcPr>
            <w:tcW w:w="470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3AD100AD" w14:textId="77777777" w:rsidR="00377EA0" w:rsidRPr="009458B8" w:rsidRDefault="00377EA0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Variations over 1 turn</w:t>
            </w:r>
          </w:p>
        </w:tc>
      </w:tr>
    </w:tbl>
    <w:p w14:paraId="44DEC26A" w14:textId="77777777" w:rsidR="003060D4" w:rsidRPr="009458B8" w:rsidRDefault="003060D4" w:rsidP="003060D4">
      <w:pPr>
        <w:rPr>
          <w:lang w:val="en-US"/>
        </w:rPr>
      </w:pPr>
    </w:p>
    <w:p w14:paraId="22EACDE9" w14:textId="24EA201D" w:rsidR="003060D4" w:rsidRPr="009458B8" w:rsidRDefault="003060D4" w:rsidP="003060D4">
      <w:pPr>
        <w:rPr>
          <w:lang w:val="en-US"/>
        </w:rPr>
      </w:pPr>
      <w:r w:rsidRPr="009458B8">
        <w:rPr>
          <w:lang w:val="en-US"/>
        </w:rPr>
        <w:t>Detailed report and raw data:</w:t>
      </w:r>
    </w:p>
    <w:p w14:paraId="2222A5C5" w14:textId="1F54732A" w:rsidR="00377EA0" w:rsidRPr="009458B8" w:rsidRDefault="003060D4" w:rsidP="00377EA0">
      <w:pPr>
        <w:rPr>
          <w:lang w:val="en-US"/>
        </w:rPr>
      </w:pPr>
      <w:hyperlink r:id="rId21" w:history="1">
        <w:r w:rsidRPr="009458B8">
          <w:rPr>
            <w:rStyle w:val="Hyperlink"/>
            <w:rFonts w:ascii="Times New Roman" w:hAnsi="Times New Roman"/>
            <w:sz w:val="24"/>
            <w:lang w:val="en-US"/>
          </w:rPr>
          <w:t>https://github.com/anderssandstrom/ecmc_bifrost_slits_sat/blob/master/tests/11361/axis2/report.md</w:t>
        </w:r>
      </w:hyperlink>
    </w:p>
    <w:p w14:paraId="5C5DF993" w14:textId="5F57177C" w:rsidR="006A7AAD" w:rsidRPr="009458B8" w:rsidRDefault="006A7AAD">
      <w:pPr>
        <w:rPr>
          <w:lang w:val="en-US"/>
        </w:rPr>
      </w:pPr>
    </w:p>
    <w:p w14:paraId="3B1C8D45" w14:textId="2B2CE7EF" w:rsidR="00D94F40" w:rsidRPr="009458B8" w:rsidRDefault="00026727" w:rsidP="008F3F0D">
      <w:pPr>
        <w:rPr>
          <w:lang w:val="en-US"/>
        </w:rPr>
      </w:pPr>
      <w:r w:rsidRPr="009458B8">
        <w:rPr>
          <w:lang w:val="en-US"/>
        </w:rPr>
        <w:br w:type="page"/>
      </w:r>
    </w:p>
    <w:p w14:paraId="0B08AF5E" w14:textId="5A41A820" w:rsidR="00AD6F3C" w:rsidRPr="009458B8" w:rsidRDefault="00AD6F3C" w:rsidP="00156192">
      <w:pPr>
        <w:pStyle w:val="Heading1"/>
        <w:rPr>
          <w:lang w:val="en-US"/>
        </w:rPr>
      </w:pPr>
      <w:bookmarkStart w:id="51" w:name="_Toc30500568"/>
      <w:bookmarkStart w:id="52" w:name="_Toc59116365"/>
      <w:r w:rsidRPr="009458B8">
        <w:rPr>
          <w:lang w:val="en-US"/>
        </w:rPr>
        <w:lastRenderedPageBreak/>
        <w:t>CONCLUSIONS</w:t>
      </w:r>
      <w:bookmarkEnd w:id="52"/>
    </w:p>
    <w:p w14:paraId="23DBACCB" w14:textId="07FFAD7E" w:rsidR="00AD6F3C" w:rsidRDefault="001C1102" w:rsidP="00AD6F3C">
      <w:pPr>
        <w:rPr>
          <w:lang w:val="en-US"/>
        </w:rPr>
      </w:pPr>
      <w:r>
        <w:rPr>
          <w:lang w:val="en-US"/>
        </w:rPr>
        <w:t xml:space="preserve">The results </w:t>
      </w:r>
      <w:r w:rsidR="00DF7E95">
        <w:rPr>
          <w:lang w:val="en-US"/>
        </w:rPr>
        <w:t xml:space="preserve">presented </w:t>
      </w:r>
      <w:r>
        <w:rPr>
          <w:lang w:val="en-US"/>
        </w:rPr>
        <w:t xml:space="preserve">in chapter </w:t>
      </w:r>
      <w:r w:rsidR="00CB39F8">
        <w:rPr>
          <w:lang w:val="en-US"/>
        </w:rPr>
        <w:fldChar w:fldCharType="begin"/>
      </w:r>
      <w:r w:rsidR="00CB39F8">
        <w:rPr>
          <w:lang w:val="en-US"/>
        </w:rPr>
        <w:instrText xml:space="preserve"> REF _Ref59116215 \r \h </w:instrText>
      </w:r>
      <w:r w:rsidR="00CB39F8">
        <w:rPr>
          <w:lang w:val="en-US"/>
        </w:rPr>
      </w:r>
      <w:r w:rsidR="00CB39F8">
        <w:rPr>
          <w:lang w:val="en-US"/>
        </w:rPr>
        <w:fldChar w:fldCharType="separate"/>
      </w:r>
      <w:r w:rsidR="00CB39F8">
        <w:rPr>
          <w:lang w:val="en-US"/>
        </w:rPr>
        <w:t>5</w:t>
      </w:r>
      <w:r w:rsidR="00CB39F8">
        <w:rPr>
          <w:lang w:val="en-US"/>
        </w:rPr>
        <w:fldChar w:fldCharType="end"/>
      </w:r>
      <w:r>
        <w:rPr>
          <w:lang w:val="en-US"/>
        </w:rPr>
        <w:t xml:space="preserve"> can be summarized as follows:</w:t>
      </w:r>
    </w:p>
    <w:p w14:paraId="54019D38" w14:textId="64828CD8" w:rsidR="001C1102" w:rsidRPr="00CB39F8" w:rsidRDefault="001C1102" w:rsidP="001C1102">
      <w:pPr>
        <w:rPr>
          <w:lang w:val="en-US"/>
        </w:rPr>
      </w:pPr>
    </w:p>
    <w:p w14:paraId="5EE5826C" w14:textId="45CA15FF" w:rsidR="001C1102" w:rsidRDefault="001C1102" w:rsidP="001C1102">
      <w:pPr>
        <w:pStyle w:val="ListParagraph"/>
        <w:numPr>
          <w:ilvl w:val="0"/>
          <w:numId w:val="44"/>
        </w:numPr>
        <w:rPr>
          <w:lang w:val="en-US"/>
        </w:rPr>
      </w:pPr>
      <w:r>
        <w:rPr>
          <w:lang w:val="en-US"/>
        </w:rPr>
        <w:t>Most requirements have been met.</w:t>
      </w:r>
    </w:p>
    <w:p w14:paraId="01768789" w14:textId="178831A7" w:rsidR="001C1102" w:rsidRPr="001C1102" w:rsidRDefault="001C1102" w:rsidP="001C1102">
      <w:pPr>
        <w:pStyle w:val="ListParagraph"/>
        <w:numPr>
          <w:ilvl w:val="0"/>
          <w:numId w:val="44"/>
        </w:numPr>
        <w:rPr>
          <w:lang w:val="en-US"/>
        </w:rPr>
      </w:pPr>
      <w:r w:rsidRPr="001C1102">
        <w:rPr>
          <w:lang w:val="en-US"/>
        </w:rPr>
        <w:t>Limit switches:</w:t>
      </w:r>
    </w:p>
    <w:p w14:paraId="384D38A9" w14:textId="77777777" w:rsidR="00305445" w:rsidRDefault="001C1102" w:rsidP="001C1102">
      <w:pPr>
        <w:pStyle w:val="ListParagraph"/>
        <w:numPr>
          <w:ilvl w:val="1"/>
          <w:numId w:val="44"/>
        </w:numPr>
        <w:rPr>
          <w:lang w:val="en-US"/>
        </w:rPr>
      </w:pPr>
      <w:r w:rsidRPr="001C1102">
        <w:rPr>
          <w:lang w:val="en-US"/>
        </w:rPr>
        <w:t xml:space="preserve">Some of the </w:t>
      </w:r>
      <w:r>
        <w:rPr>
          <w:lang w:val="en-US"/>
        </w:rPr>
        <w:t>levers have been bent. This makes it hard for maintenance to replace and is also hard to ensure a proper enga</w:t>
      </w:r>
      <w:r w:rsidR="00305445">
        <w:rPr>
          <w:lang w:val="en-US"/>
        </w:rPr>
        <w:t>ging/disengaging process.</w:t>
      </w:r>
    </w:p>
    <w:p w14:paraId="15E97CC3" w14:textId="38D5AB5A" w:rsidR="00305445" w:rsidRDefault="00305445" w:rsidP="001C1102">
      <w:pPr>
        <w:pStyle w:val="ListParagraph"/>
        <w:numPr>
          <w:ilvl w:val="1"/>
          <w:numId w:val="44"/>
        </w:numPr>
        <w:rPr>
          <w:lang w:val="en-US"/>
        </w:rPr>
      </w:pPr>
      <w:r>
        <w:rPr>
          <w:lang w:val="en-US"/>
        </w:rPr>
        <w:t>At least one limit switch was found to be too far from the cam, resulting in unreliable engaging/disengaging</w:t>
      </w:r>
      <w:r w:rsidR="009C507B">
        <w:rPr>
          <w:lang w:val="en-US"/>
        </w:rPr>
        <w:t xml:space="preserve"> and risk of passing the switch without actuation</w:t>
      </w:r>
      <w:r>
        <w:rPr>
          <w:lang w:val="en-US"/>
        </w:rPr>
        <w:t>.</w:t>
      </w:r>
    </w:p>
    <w:p w14:paraId="667A31F7" w14:textId="63203014" w:rsidR="001C1102" w:rsidRDefault="00305445" w:rsidP="00305445">
      <w:pPr>
        <w:pStyle w:val="ListParagraph"/>
        <w:numPr>
          <w:ilvl w:val="0"/>
          <w:numId w:val="44"/>
        </w:numPr>
        <w:rPr>
          <w:lang w:val="en-US"/>
        </w:rPr>
      </w:pPr>
      <w:r>
        <w:rPr>
          <w:lang w:val="en-US"/>
        </w:rPr>
        <w:t>Noise:</w:t>
      </w:r>
    </w:p>
    <w:p w14:paraId="6F098019" w14:textId="7A3BD264" w:rsidR="00305445" w:rsidRDefault="00305445" w:rsidP="00305445">
      <w:pPr>
        <w:pStyle w:val="ListParagraph"/>
        <w:numPr>
          <w:ilvl w:val="1"/>
          <w:numId w:val="44"/>
        </w:numPr>
        <w:rPr>
          <w:lang w:val="en-US"/>
        </w:rPr>
      </w:pPr>
      <w:r>
        <w:rPr>
          <w:lang w:val="en-US"/>
        </w:rPr>
        <w:t>There was mechanical noise from some of the axes. Our conclusion is that the noise is not from the motor</w:t>
      </w:r>
      <w:r w:rsidR="005650C8">
        <w:rPr>
          <w:lang w:val="en-US"/>
        </w:rPr>
        <w:t>s</w:t>
      </w:r>
      <w:r>
        <w:rPr>
          <w:lang w:val="en-US"/>
        </w:rPr>
        <w:t xml:space="preserve"> but from other component like seals, bearings or lead screw.</w:t>
      </w:r>
    </w:p>
    <w:p w14:paraId="64E15278" w14:textId="01B11F07" w:rsidR="00305445" w:rsidRDefault="00305445" w:rsidP="00305445">
      <w:pPr>
        <w:pStyle w:val="ListParagraph"/>
        <w:numPr>
          <w:ilvl w:val="1"/>
          <w:numId w:val="44"/>
        </w:numPr>
        <w:rPr>
          <w:lang w:val="en-US"/>
        </w:rPr>
      </w:pPr>
      <w:r>
        <w:rPr>
          <w:lang w:val="en-US"/>
        </w:rPr>
        <w:t>All the different axes sounded different</w:t>
      </w:r>
      <w:r w:rsidRPr="00305445">
        <w:rPr>
          <w:lang w:val="en-US"/>
        </w:rPr>
        <w:t>.</w:t>
      </w:r>
    </w:p>
    <w:p w14:paraId="55871C3E" w14:textId="7251592F" w:rsidR="00305445" w:rsidRDefault="00305445" w:rsidP="00305445">
      <w:pPr>
        <w:pStyle w:val="ListParagraph"/>
        <w:numPr>
          <w:ilvl w:val="0"/>
          <w:numId w:val="44"/>
        </w:numPr>
        <w:rPr>
          <w:lang w:val="en-US"/>
        </w:rPr>
      </w:pPr>
      <w:r>
        <w:rPr>
          <w:lang w:val="en-US"/>
        </w:rPr>
        <w:t>Electrical:</w:t>
      </w:r>
    </w:p>
    <w:p w14:paraId="02FFFA68" w14:textId="252F4F29" w:rsidR="00305445" w:rsidRPr="00305445" w:rsidRDefault="00305445" w:rsidP="00305445">
      <w:pPr>
        <w:pStyle w:val="ListParagraph"/>
        <w:numPr>
          <w:ilvl w:val="1"/>
          <w:numId w:val="44"/>
        </w:numPr>
        <w:rPr>
          <w:lang w:val="en-US"/>
        </w:rPr>
      </w:pPr>
      <w:r>
        <w:rPr>
          <w:lang w:val="en-US"/>
        </w:rPr>
        <w:t>Some of the Lemo connectors were not tightened properly (loose nuts).</w:t>
      </w:r>
    </w:p>
    <w:p w14:paraId="66DA0855" w14:textId="4ECA6F33" w:rsidR="00305445" w:rsidRPr="00305445" w:rsidRDefault="00305445" w:rsidP="00305445">
      <w:pPr>
        <w:pStyle w:val="ListParagraph"/>
        <w:numPr>
          <w:ilvl w:val="1"/>
          <w:numId w:val="44"/>
        </w:numPr>
        <w:rPr>
          <w:lang w:val="en-US"/>
        </w:rPr>
      </w:pPr>
      <w:r>
        <w:rPr>
          <w:lang w:val="en-US"/>
        </w:rPr>
        <w:t xml:space="preserve">The resolver was connected to the wrong pins in the Lemo connector for both axes of </w:t>
      </w:r>
      <w:r w:rsidR="00E53751">
        <w:rPr>
          <w:lang w:val="en-US"/>
        </w:rPr>
        <w:t xml:space="preserve">the </w:t>
      </w:r>
      <w:r>
        <w:rPr>
          <w:lang w:val="en-US"/>
        </w:rPr>
        <w:t xml:space="preserve">11360 unit. It </w:t>
      </w:r>
      <w:bookmarkStart w:id="53" w:name="_GoBack"/>
      <w:bookmarkEnd w:id="53"/>
      <w:r w:rsidR="00837508">
        <w:rPr>
          <w:lang w:val="en-US"/>
        </w:rPr>
        <w:t>seems</w:t>
      </w:r>
      <w:r>
        <w:rPr>
          <w:lang w:val="en-US"/>
        </w:rPr>
        <w:t xml:space="preserve"> hard to access the Lemo connector without a major disassembly</w:t>
      </w:r>
      <w:r w:rsidR="007F5EF1">
        <w:rPr>
          <w:lang w:val="en-US"/>
        </w:rPr>
        <w:t xml:space="preserve"> so no</w:t>
      </w:r>
      <w:r>
        <w:rPr>
          <w:lang w:val="en-US"/>
        </w:rPr>
        <w:t xml:space="preserve"> motion tests were performed on this unit. </w:t>
      </w:r>
    </w:p>
    <w:p w14:paraId="2C6E4555" w14:textId="77777777" w:rsidR="00305445" w:rsidRPr="00305445" w:rsidRDefault="00305445" w:rsidP="00305445">
      <w:pPr>
        <w:pStyle w:val="ListParagraph"/>
        <w:ind w:left="1440"/>
        <w:rPr>
          <w:lang w:val="en-US"/>
        </w:rPr>
      </w:pPr>
    </w:p>
    <w:p w14:paraId="0AAFE14C" w14:textId="4C133752" w:rsidR="00305445" w:rsidRDefault="00305445">
      <w:pPr>
        <w:rPr>
          <w:lang w:val="en-US"/>
        </w:rPr>
      </w:pPr>
      <w:r>
        <w:rPr>
          <w:lang w:val="en-US"/>
        </w:rPr>
        <w:br w:type="page"/>
      </w:r>
    </w:p>
    <w:p w14:paraId="708ACA11" w14:textId="1C3A7E36" w:rsidR="00590145" w:rsidRPr="009458B8" w:rsidRDefault="00590145" w:rsidP="00156192">
      <w:pPr>
        <w:pStyle w:val="Heading1"/>
        <w:rPr>
          <w:lang w:val="en-US"/>
        </w:rPr>
      </w:pPr>
      <w:bookmarkStart w:id="54" w:name="_Toc59116366"/>
      <w:r w:rsidRPr="009458B8">
        <w:rPr>
          <w:lang w:val="en-US"/>
        </w:rPr>
        <w:lastRenderedPageBreak/>
        <w:t>references</w:t>
      </w:r>
      <w:bookmarkEnd w:id="51"/>
      <w:bookmarkEnd w:id="54"/>
    </w:p>
    <w:p w14:paraId="1776DAE6" w14:textId="77777777" w:rsidR="00437CCA" w:rsidRPr="009458B8" w:rsidRDefault="00437CCA" w:rsidP="00437CCA">
      <w:pPr>
        <w:pStyle w:val="ListParagraph"/>
        <w:numPr>
          <w:ilvl w:val="0"/>
          <w:numId w:val="2"/>
        </w:numPr>
        <w:rPr>
          <w:lang w:val="en-US"/>
        </w:rPr>
      </w:pPr>
      <w:bookmarkStart w:id="55" w:name="_Ref58931755"/>
      <w:bookmarkStart w:id="56" w:name="_Ref291509025"/>
      <w:proofErr w:type="spellStart"/>
      <w:r w:rsidRPr="009458B8">
        <w:rPr>
          <w:lang w:val="en-US"/>
        </w:rPr>
        <w:t>EtherCAT</w:t>
      </w:r>
      <w:proofErr w:type="spellEnd"/>
      <w:r w:rsidRPr="009458B8">
        <w:rPr>
          <w:lang w:val="en-US"/>
        </w:rPr>
        <w:t xml:space="preserve"> organization, </w:t>
      </w:r>
      <w:hyperlink r:id="rId22" w:history="1">
        <w:r w:rsidRPr="009458B8">
          <w:rPr>
            <w:rStyle w:val="Hyperlink"/>
            <w:rFonts w:ascii="Times New Roman" w:hAnsi="Times New Roman"/>
            <w:sz w:val="24"/>
            <w:lang w:val="en-US"/>
          </w:rPr>
          <w:t>https://www.ethercat.org</w:t>
        </w:r>
      </w:hyperlink>
      <w:bookmarkEnd w:id="55"/>
    </w:p>
    <w:p w14:paraId="45B8729C" w14:textId="77777777" w:rsidR="00C06A3F" w:rsidRPr="009458B8" w:rsidRDefault="00437CCA" w:rsidP="00437CCA">
      <w:pPr>
        <w:pStyle w:val="ListParagraph"/>
        <w:numPr>
          <w:ilvl w:val="0"/>
          <w:numId w:val="2"/>
        </w:numPr>
        <w:rPr>
          <w:lang w:val="en-US"/>
        </w:rPr>
      </w:pPr>
      <w:proofErr w:type="spellStart"/>
      <w:r w:rsidRPr="009458B8">
        <w:rPr>
          <w:lang w:val="en-US"/>
        </w:rPr>
        <w:t>e</w:t>
      </w:r>
      <w:r w:rsidR="00BA6710" w:rsidRPr="009458B8">
        <w:rPr>
          <w:lang w:val="en-US"/>
        </w:rPr>
        <w:t>cmc</w:t>
      </w:r>
      <w:proofErr w:type="spellEnd"/>
      <w:r w:rsidRPr="009458B8">
        <w:rPr>
          <w:lang w:val="en-US"/>
        </w:rPr>
        <w:t>,</w:t>
      </w:r>
      <w:r w:rsidR="00383154" w:rsidRPr="009458B8">
        <w:rPr>
          <w:lang w:val="en-US"/>
        </w:rPr>
        <w:t xml:space="preserve"> open source motion control,</w:t>
      </w:r>
      <w:r w:rsidRPr="009458B8">
        <w:rPr>
          <w:lang w:val="en-US"/>
        </w:rPr>
        <w:t xml:space="preserve"> </w:t>
      </w:r>
      <w:bookmarkStart w:id="57" w:name="_Ref58931431"/>
      <w:r w:rsidRPr="009458B8">
        <w:rPr>
          <w:lang w:val="en-US"/>
        </w:rPr>
        <w:fldChar w:fldCharType="begin"/>
      </w:r>
      <w:r w:rsidRPr="009458B8">
        <w:rPr>
          <w:lang w:val="en-US"/>
        </w:rPr>
        <w:instrText xml:space="preserve"> HYPERLINK "https://accelconf.web.cern.ch/icalepcs2017/talks/mocpl05_talk.pdf" </w:instrText>
      </w:r>
      <w:r w:rsidRPr="009458B8">
        <w:rPr>
          <w:lang w:val="en-US"/>
        </w:rPr>
        <w:fldChar w:fldCharType="separate"/>
      </w:r>
      <w:r w:rsidRPr="009458B8">
        <w:rPr>
          <w:rStyle w:val="Hyperlink"/>
          <w:rFonts w:ascii="Times New Roman" w:hAnsi="Times New Roman"/>
          <w:sz w:val="24"/>
          <w:lang w:val="en-US"/>
        </w:rPr>
        <w:t>https://accelconf.web.cern.ch/icalepcs2017/talks/mocpl05_talk.pdf</w:t>
      </w:r>
      <w:bookmarkEnd w:id="57"/>
      <w:r w:rsidRPr="009458B8">
        <w:rPr>
          <w:lang w:val="en-US"/>
        </w:rPr>
        <w:fldChar w:fldCharType="end"/>
      </w:r>
      <w:bookmarkEnd w:id="56"/>
    </w:p>
    <w:p w14:paraId="5011A855" w14:textId="77777777" w:rsidR="00591D31" w:rsidRPr="009458B8" w:rsidRDefault="00591D31" w:rsidP="00997ADE">
      <w:pPr>
        <w:pStyle w:val="ListParagraph"/>
        <w:numPr>
          <w:ilvl w:val="0"/>
          <w:numId w:val="2"/>
        </w:numPr>
        <w:rPr>
          <w:lang w:val="en-US"/>
        </w:rPr>
      </w:pPr>
      <w:bookmarkStart w:id="58" w:name="_Ref58932961"/>
      <w:r w:rsidRPr="009458B8">
        <w:rPr>
          <w:lang w:val="en-US"/>
        </w:rPr>
        <w:t xml:space="preserve">Control system configurations and raw data, </w:t>
      </w:r>
      <w:hyperlink r:id="rId23" w:history="1">
        <w:r w:rsidR="00E86E2D" w:rsidRPr="009458B8">
          <w:rPr>
            <w:rStyle w:val="Hyperlink"/>
            <w:rFonts w:ascii="Times New Roman" w:hAnsi="Times New Roman"/>
            <w:sz w:val="24"/>
            <w:lang w:val="en-US"/>
          </w:rPr>
          <w:t>https://github.com/anderssandstrom/ecmc_bifrost_slits_sat/</w:t>
        </w:r>
      </w:hyperlink>
      <w:bookmarkEnd w:id="58"/>
    </w:p>
    <w:p w14:paraId="5073A0AA" w14:textId="77777777" w:rsidR="00591D31" w:rsidRPr="009458B8" w:rsidRDefault="00591D31" w:rsidP="00997ADE">
      <w:pPr>
        <w:pStyle w:val="ListParagraph"/>
        <w:numPr>
          <w:ilvl w:val="0"/>
          <w:numId w:val="2"/>
        </w:numPr>
        <w:rPr>
          <w:lang w:val="en-US"/>
        </w:rPr>
      </w:pPr>
      <w:bookmarkStart w:id="59" w:name="_Ref58933326"/>
      <w:r w:rsidRPr="009458B8">
        <w:rPr>
          <w:lang w:val="en-US"/>
        </w:rPr>
        <w:t xml:space="preserve">EL7037, </w:t>
      </w:r>
      <w:hyperlink r:id="rId24" w:history="1">
        <w:r w:rsidRPr="009458B8">
          <w:rPr>
            <w:rStyle w:val="Hyperlink"/>
            <w:rFonts w:ascii="Times New Roman" w:hAnsi="Times New Roman"/>
            <w:sz w:val="24"/>
            <w:lang w:val="en-US"/>
          </w:rPr>
          <w:t>https://www.beckhoff.com/english.asp?ethercat/el7037.htm</w:t>
        </w:r>
      </w:hyperlink>
      <w:bookmarkEnd w:id="59"/>
    </w:p>
    <w:p w14:paraId="7EE78726" w14:textId="77777777" w:rsidR="00591D31" w:rsidRPr="009458B8" w:rsidRDefault="00591D31" w:rsidP="00591D31">
      <w:pPr>
        <w:pStyle w:val="ListParagraph"/>
        <w:numPr>
          <w:ilvl w:val="0"/>
          <w:numId w:val="2"/>
        </w:numPr>
        <w:rPr>
          <w:lang w:val="en-US"/>
        </w:rPr>
      </w:pPr>
      <w:bookmarkStart w:id="60" w:name="_Ref58933336"/>
      <w:r w:rsidRPr="009458B8">
        <w:rPr>
          <w:lang w:val="en-US"/>
        </w:rPr>
        <w:t xml:space="preserve">EL1808, </w:t>
      </w:r>
      <w:hyperlink r:id="rId25" w:history="1">
        <w:r w:rsidRPr="009458B8">
          <w:rPr>
            <w:rStyle w:val="Hyperlink"/>
            <w:rFonts w:ascii="Times New Roman" w:hAnsi="Times New Roman"/>
            <w:sz w:val="24"/>
            <w:lang w:val="en-US"/>
          </w:rPr>
          <w:t>https://www.beckhoff.com/english.asp?ethercat/el1808.htm</w:t>
        </w:r>
      </w:hyperlink>
      <w:bookmarkEnd w:id="60"/>
    </w:p>
    <w:p w14:paraId="1338C481" w14:textId="77777777" w:rsidR="00591D31" w:rsidRPr="009458B8" w:rsidRDefault="00591D31" w:rsidP="00591D31">
      <w:pPr>
        <w:pStyle w:val="ListParagraph"/>
        <w:numPr>
          <w:ilvl w:val="0"/>
          <w:numId w:val="2"/>
        </w:numPr>
        <w:rPr>
          <w:lang w:val="en-US"/>
        </w:rPr>
      </w:pPr>
      <w:bookmarkStart w:id="61" w:name="_Ref58933341"/>
      <w:r w:rsidRPr="009458B8">
        <w:rPr>
          <w:lang w:val="en-US"/>
        </w:rPr>
        <w:t xml:space="preserve">EL2808, </w:t>
      </w:r>
      <w:hyperlink r:id="rId26" w:history="1">
        <w:r w:rsidRPr="009458B8">
          <w:rPr>
            <w:rStyle w:val="Hyperlink"/>
            <w:rFonts w:ascii="Times New Roman" w:hAnsi="Times New Roman"/>
            <w:sz w:val="24"/>
            <w:lang w:val="en-US"/>
          </w:rPr>
          <w:t>https://www.beckhoff.com/english.asp?ethercat/el2808.htm</w:t>
        </w:r>
      </w:hyperlink>
      <w:bookmarkEnd w:id="61"/>
    </w:p>
    <w:p w14:paraId="03D73A8B" w14:textId="77777777" w:rsidR="00591D31" w:rsidRPr="009458B8" w:rsidRDefault="00591D31" w:rsidP="00591D31">
      <w:pPr>
        <w:pStyle w:val="ListParagraph"/>
        <w:numPr>
          <w:ilvl w:val="0"/>
          <w:numId w:val="2"/>
        </w:numPr>
        <w:rPr>
          <w:lang w:val="en-US"/>
        </w:rPr>
      </w:pPr>
      <w:bookmarkStart w:id="62" w:name="_Ref58933347"/>
      <w:r w:rsidRPr="009458B8">
        <w:rPr>
          <w:lang w:val="en-US"/>
        </w:rPr>
        <w:t xml:space="preserve">EL7201, </w:t>
      </w:r>
      <w:hyperlink r:id="rId27" w:history="1">
        <w:r w:rsidRPr="009458B8">
          <w:rPr>
            <w:rStyle w:val="Hyperlink"/>
            <w:rFonts w:ascii="Times New Roman" w:hAnsi="Times New Roman"/>
            <w:sz w:val="24"/>
            <w:lang w:val="en-US"/>
          </w:rPr>
          <w:t>https://www.beckhoff.com/english.asp?ethercat/el7201.htm</w:t>
        </w:r>
      </w:hyperlink>
      <w:bookmarkEnd w:id="62"/>
    </w:p>
    <w:p w14:paraId="72EDAA61" w14:textId="77777777" w:rsidR="000A2AFF" w:rsidRPr="009458B8" w:rsidRDefault="000A2AFF" w:rsidP="003965B9">
      <w:pPr>
        <w:pStyle w:val="ListParagraph"/>
        <w:numPr>
          <w:ilvl w:val="0"/>
          <w:numId w:val="2"/>
        </w:numPr>
        <w:rPr>
          <w:lang w:val="en-US"/>
        </w:rPr>
      </w:pPr>
      <w:bookmarkStart w:id="63" w:name="_Ref58934634"/>
      <w:bookmarkStart w:id="64" w:name="_Ref58933352"/>
      <w:r w:rsidRPr="009458B8">
        <w:rPr>
          <w:lang w:val="en-US"/>
        </w:rPr>
        <w:t xml:space="preserve">AML 42.3 Stepper motor, </w:t>
      </w:r>
      <w:hyperlink r:id="rId28" w:history="1">
        <w:r w:rsidRPr="009458B8">
          <w:rPr>
            <w:rStyle w:val="Hyperlink"/>
            <w:rFonts w:ascii="Times New Roman" w:hAnsi="Times New Roman"/>
            <w:sz w:val="24"/>
            <w:lang w:val="en-US"/>
          </w:rPr>
          <w:t>https://arunmicro.com/products/D42-3_UHV_Compatible_Stepper_Motor/</w:t>
        </w:r>
      </w:hyperlink>
      <w:bookmarkEnd w:id="63"/>
    </w:p>
    <w:p w14:paraId="22AE3ACF" w14:textId="77777777" w:rsidR="00590145" w:rsidRPr="009458B8" w:rsidRDefault="00591D31" w:rsidP="000A2AFF">
      <w:pPr>
        <w:pStyle w:val="ListParagraph"/>
        <w:numPr>
          <w:ilvl w:val="0"/>
          <w:numId w:val="2"/>
        </w:numPr>
        <w:rPr>
          <w:lang w:val="en-US"/>
        </w:rPr>
      </w:pPr>
      <w:bookmarkStart w:id="65" w:name="_Ref58934706"/>
      <w:r w:rsidRPr="009458B8">
        <w:rPr>
          <w:lang w:val="en-US"/>
        </w:rPr>
        <w:t>Micro</w:t>
      </w:r>
      <w:r w:rsidR="003B7D81" w:rsidRPr="009458B8">
        <w:rPr>
          <w:lang w:val="en-US"/>
        </w:rPr>
        <w:t>-</w:t>
      </w:r>
      <w:r w:rsidRPr="009458B8">
        <w:rPr>
          <w:lang w:val="en-US"/>
        </w:rPr>
        <w:t xml:space="preserve">Epsilon laser triangulation sensor, </w:t>
      </w:r>
      <w:hyperlink r:id="rId29" w:history="1">
        <w:r w:rsidRPr="009458B8">
          <w:rPr>
            <w:rStyle w:val="Hyperlink"/>
            <w:rFonts w:ascii="Times New Roman" w:hAnsi="Times New Roman"/>
            <w:sz w:val="24"/>
            <w:lang w:val="en-US"/>
          </w:rPr>
          <w:t>https://www.micro-epsilon.com/displacement-position-sensors/laser-sensor/optoNCDT_2300_basic/</w:t>
        </w:r>
      </w:hyperlink>
      <w:bookmarkEnd w:id="64"/>
      <w:bookmarkEnd w:id="65"/>
    </w:p>
    <w:p w14:paraId="1112DC83" w14:textId="77777777" w:rsidR="00930F8C" w:rsidRPr="009458B8" w:rsidRDefault="00930F8C" w:rsidP="00930F8C">
      <w:pPr>
        <w:pStyle w:val="ListParagraph"/>
        <w:numPr>
          <w:ilvl w:val="0"/>
          <w:numId w:val="2"/>
        </w:numPr>
        <w:rPr>
          <w:lang w:val="en-US"/>
        </w:rPr>
      </w:pPr>
      <w:bookmarkStart w:id="66" w:name="_Ref58934652"/>
      <w:r w:rsidRPr="009458B8">
        <w:rPr>
          <w:lang w:val="en-US"/>
        </w:rPr>
        <w:t xml:space="preserve">AMCI r11 Resolver, </w:t>
      </w:r>
      <w:hyperlink r:id="rId30" w:history="1">
        <w:r w:rsidRPr="009458B8">
          <w:rPr>
            <w:rStyle w:val="Hyperlink"/>
            <w:rFonts w:ascii="Times New Roman" w:hAnsi="Times New Roman"/>
            <w:sz w:val="24"/>
            <w:lang w:val="en-US"/>
          </w:rPr>
          <w:t>https://www.amci.com/plc-automation-products/r11-size-11-brushless-resolver-sensors</w:t>
        </w:r>
      </w:hyperlink>
      <w:bookmarkEnd w:id="66"/>
    </w:p>
    <w:p w14:paraId="2DDF9AC2" w14:textId="55D3CAC6" w:rsidR="001C7398" w:rsidRPr="009458B8" w:rsidRDefault="00DD104D" w:rsidP="00ED2298">
      <w:pPr>
        <w:pStyle w:val="ListParagraph"/>
        <w:numPr>
          <w:ilvl w:val="0"/>
          <w:numId w:val="2"/>
        </w:numPr>
        <w:rPr>
          <w:lang w:val="en-US"/>
        </w:rPr>
      </w:pPr>
      <w:bookmarkStart w:id="67" w:name="_Ref58933894"/>
      <w:r w:rsidRPr="009458B8">
        <w:rPr>
          <w:lang w:val="en-US"/>
        </w:rPr>
        <w:t xml:space="preserve">Bifrost Divergence Slits DTU Physics </w:t>
      </w:r>
      <w:r w:rsidRPr="009458B8">
        <w:rPr>
          <w:rFonts w:ascii="CIDFont+F2" w:hAnsi="CIDFont+F2"/>
          <w:lang w:val="en-US"/>
        </w:rPr>
        <w:t>Test Plan 18032, Revision 4 of Oct 27</w:t>
      </w:r>
      <w:proofErr w:type="spellStart"/>
      <w:r w:rsidRPr="009458B8">
        <w:rPr>
          <w:rFonts w:ascii="CIDFont+F2" w:hAnsi="CIDFont+F2"/>
          <w:position w:val="8"/>
          <w:sz w:val="16"/>
          <w:szCs w:val="16"/>
          <w:lang w:val="en-US"/>
        </w:rPr>
        <w:t>th</w:t>
      </w:r>
      <w:proofErr w:type="spellEnd"/>
      <w:r w:rsidRPr="009458B8">
        <w:rPr>
          <w:rFonts w:ascii="CIDFont+F2" w:hAnsi="CIDFont+F2"/>
          <w:lang w:val="en-US"/>
        </w:rPr>
        <w:t>, 2020</w:t>
      </w:r>
      <w:bookmarkEnd w:id="67"/>
      <w:r w:rsidRPr="009458B8">
        <w:rPr>
          <w:rFonts w:ascii="CIDFont+F2" w:hAnsi="CIDFont+F2"/>
          <w:lang w:val="en-US"/>
        </w:rPr>
        <w:t xml:space="preserve"> </w:t>
      </w:r>
    </w:p>
    <w:p w14:paraId="7640D6E5" w14:textId="77777777" w:rsidR="00C11E3A" w:rsidRPr="009458B8" w:rsidRDefault="00C11E3A" w:rsidP="001C7398">
      <w:pPr>
        <w:pStyle w:val="Headingunnumbered"/>
        <w:rPr>
          <w:lang w:val="en-US"/>
        </w:rPr>
      </w:pPr>
      <w:bookmarkStart w:id="68" w:name="_Toc30500569"/>
      <w:r w:rsidRPr="009458B8">
        <w:rPr>
          <w:lang w:val="en-US"/>
        </w:rPr>
        <w:t>Document Revision history</w:t>
      </w:r>
      <w:bookmarkEnd w:id="68"/>
    </w:p>
    <w:tbl>
      <w:tblPr>
        <w:tblW w:w="5000" w:type="pct"/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13"/>
        <w:gridCol w:w="4602"/>
        <w:gridCol w:w="2437"/>
        <w:gridCol w:w="1787"/>
      </w:tblGrid>
      <w:tr w:rsidR="00D907E1" w:rsidRPr="009458B8" w14:paraId="2A7BB276" w14:textId="77777777" w:rsidTr="00C0471C">
        <w:trPr>
          <w:cantSplit/>
          <w:tblHeader/>
        </w:trPr>
        <w:tc>
          <w:tcPr>
            <w:tcW w:w="422" w:type="pct"/>
            <w:tcBorders>
              <w:top w:val="single" w:sz="12" w:space="0" w:color="auto"/>
              <w:bottom w:val="single" w:sz="6" w:space="0" w:color="auto"/>
            </w:tcBorders>
            <w:shd w:val="clear" w:color="auto" w:fill="auto"/>
          </w:tcPr>
          <w:p w14:paraId="308107E7" w14:textId="77777777" w:rsidR="009C6F7F" w:rsidRPr="009458B8" w:rsidRDefault="009C6F7F" w:rsidP="008E155D">
            <w:pPr>
              <w:pStyle w:val="ESS-TableHeader"/>
              <w:rPr>
                <w:lang w:val="en-US"/>
              </w:rPr>
            </w:pPr>
            <w:r w:rsidRPr="009458B8">
              <w:rPr>
                <w:lang w:val="en-US"/>
              </w:rPr>
              <w:t>Revision</w:t>
            </w:r>
          </w:p>
        </w:tc>
        <w:tc>
          <w:tcPr>
            <w:tcW w:w="2387" w:type="pct"/>
            <w:tcBorders>
              <w:top w:val="single" w:sz="12" w:space="0" w:color="auto"/>
              <w:bottom w:val="single" w:sz="6" w:space="0" w:color="auto"/>
            </w:tcBorders>
            <w:shd w:val="clear" w:color="auto" w:fill="auto"/>
          </w:tcPr>
          <w:p w14:paraId="6118F45E" w14:textId="77777777" w:rsidR="009C6F7F" w:rsidRPr="009458B8" w:rsidRDefault="009C6F7F" w:rsidP="00592EC6">
            <w:pPr>
              <w:pStyle w:val="ESS-TableHeader"/>
              <w:rPr>
                <w:lang w:val="en-US"/>
              </w:rPr>
            </w:pPr>
            <w:r w:rsidRPr="009458B8">
              <w:rPr>
                <w:lang w:val="en-US"/>
              </w:rPr>
              <w:t>Reason for and description of change</w:t>
            </w:r>
          </w:p>
        </w:tc>
        <w:tc>
          <w:tcPr>
            <w:tcW w:w="1264" w:type="pct"/>
            <w:tcBorders>
              <w:top w:val="single" w:sz="12" w:space="0" w:color="auto"/>
              <w:bottom w:val="single" w:sz="6" w:space="0" w:color="auto"/>
            </w:tcBorders>
          </w:tcPr>
          <w:p w14:paraId="1563B6FB" w14:textId="77777777" w:rsidR="009C6F7F" w:rsidRPr="009458B8" w:rsidRDefault="009C6F7F" w:rsidP="00592EC6">
            <w:pPr>
              <w:pStyle w:val="ESS-TableHeader"/>
              <w:rPr>
                <w:lang w:val="en-US"/>
              </w:rPr>
            </w:pPr>
            <w:r w:rsidRPr="009458B8">
              <w:rPr>
                <w:lang w:val="en-US"/>
              </w:rPr>
              <w:t>Author</w:t>
            </w:r>
          </w:p>
        </w:tc>
        <w:tc>
          <w:tcPr>
            <w:tcW w:w="927" w:type="pct"/>
            <w:tcBorders>
              <w:top w:val="single" w:sz="12" w:space="0" w:color="auto"/>
              <w:bottom w:val="single" w:sz="6" w:space="0" w:color="auto"/>
            </w:tcBorders>
          </w:tcPr>
          <w:p w14:paraId="2D6F8630" w14:textId="77777777" w:rsidR="009C6F7F" w:rsidRPr="009458B8" w:rsidRDefault="009C6F7F" w:rsidP="00592EC6">
            <w:pPr>
              <w:pStyle w:val="ESS-TableHeader"/>
              <w:rPr>
                <w:lang w:val="en-US"/>
              </w:rPr>
            </w:pPr>
            <w:r w:rsidRPr="009458B8">
              <w:rPr>
                <w:lang w:val="en-US"/>
              </w:rPr>
              <w:t>Date</w:t>
            </w:r>
          </w:p>
        </w:tc>
      </w:tr>
      <w:tr w:rsidR="00D907E1" w:rsidRPr="009458B8" w14:paraId="46E1B71F" w14:textId="77777777" w:rsidTr="00C0471C">
        <w:trPr>
          <w:cantSplit/>
        </w:trPr>
        <w:tc>
          <w:tcPr>
            <w:tcW w:w="422" w:type="pct"/>
            <w:tcBorders>
              <w:top w:val="single" w:sz="6" w:space="0" w:color="auto"/>
            </w:tcBorders>
            <w:shd w:val="clear" w:color="auto" w:fill="auto"/>
          </w:tcPr>
          <w:p w14:paraId="667A163B" w14:textId="77777777" w:rsidR="009C6F7F" w:rsidRPr="009458B8" w:rsidRDefault="009C6F7F" w:rsidP="008E155D">
            <w:pPr>
              <w:pStyle w:val="ESS-TableText"/>
              <w:rPr>
                <w:lang w:val="en-US"/>
              </w:rPr>
            </w:pPr>
            <w:r w:rsidRPr="009458B8">
              <w:rPr>
                <w:lang w:val="en-US"/>
              </w:rPr>
              <w:t>1</w:t>
            </w:r>
          </w:p>
        </w:tc>
        <w:tc>
          <w:tcPr>
            <w:tcW w:w="2387" w:type="pct"/>
            <w:tcBorders>
              <w:top w:val="single" w:sz="6" w:space="0" w:color="auto"/>
            </w:tcBorders>
            <w:shd w:val="clear" w:color="auto" w:fill="auto"/>
          </w:tcPr>
          <w:p w14:paraId="74B3CC91" w14:textId="77777777" w:rsidR="009C6F7F" w:rsidRPr="009458B8" w:rsidRDefault="009C6F7F" w:rsidP="008E155D">
            <w:pPr>
              <w:pStyle w:val="ESS-TableText"/>
              <w:rPr>
                <w:lang w:val="en-US"/>
              </w:rPr>
            </w:pPr>
            <w:r w:rsidRPr="009458B8">
              <w:rPr>
                <w:lang w:val="en-US"/>
              </w:rPr>
              <w:t>First issue</w:t>
            </w:r>
          </w:p>
        </w:tc>
        <w:tc>
          <w:tcPr>
            <w:tcW w:w="1264" w:type="pct"/>
            <w:tcBorders>
              <w:top w:val="single" w:sz="6" w:space="0" w:color="auto"/>
            </w:tcBorders>
          </w:tcPr>
          <w:p w14:paraId="30BBCF89" w14:textId="168CD63B" w:rsidR="009C6F7F" w:rsidRPr="009458B8" w:rsidRDefault="00AE3EF9" w:rsidP="008E155D">
            <w:pPr>
              <w:pStyle w:val="ESS-TableText"/>
              <w:rPr>
                <w:lang w:val="en-US"/>
              </w:rPr>
            </w:pPr>
            <w:r w:rsidRPr="009458B8">
              <w:rPr>
                <w:lang w:val="en-US"/>
              </w:rPr>
              <w:t>Anders Sandström</w:t>
            </w:r>
          </w:p>
        </w:tc>
        <w:tc>
          <w:tcPr>
            <w:tcW w:w="927" w:type="pct"/>
            <w:tcBorders>
              <w:top w:val="single" w:sz="6" w:space="0" w:color="auto"/>
            </w:tcBorders>
          </w:tcPr>
          <w:p w14:paraId="30159429" w14:textId="23CD14C6" w:rsidR="009C6F7F" w:rsidRPr="009458B8" w:rsidRDefault="00AE3EF9" w:rsidP="008E155D">
            <w:pPr>
              <w:pStyle w:val="ESS-TableText"/>
              <w:rPr>
                <w:lang w:val="en-US"/>
              </w:rPr>
            </w:pPr>
            <w:r w:rsidRPr="009458B8">
              <w:rPr>
                <w:lang w:val="en-US"/>
              </w:rPr>
              <w:t>2020</w:t>
            </w:r>
            <w:r w:rsidR="00404F67" w:rsidRPr="009458B8">
              <w:rPr>
                <w:lang w:val="en-US"/>
              </w:rPr>
              <w:t>-</w:t>
            </w:r>
            <w:r w:rsidRPr="009458B8">
              <w:rPr>
                <w:lang w:val="en-US"/>
              </w:rPr>
              <w:t>12</w:t>
            </w:r>
            <w:r w:rsidR="00404F67" w:rsidRPr="009458B8">
              <w:rPr>
                <w:lang w:val="en-US"/>
              </w:rPr>
              <w:t>-</w:t>
            </w:r>
            <w:r w:rsidR="005573EF" w:rsidRPr="009458B8">
              <w:rPr>
                <w:lang w:val="en-US"/>
              </w:rPr>
              <w:t>17</w:t>
            </w:r>
          </w:p>
        </w:tc>
      </w:tr>
      <w:tr w:rsidR="00C0471C" w:rsidRPr="009458B8" w14:paraId="093CCA8F" w14:textId="77777777" w:rsidTr="00C0471C">
        <w:trPr>
          <w:cantSplit/>
        </w:trPr>
        <w:tc>
          <w:tcPr>
            <w:tcW w:w="422" w:type="pct"/>
            <w:tcBorders>
              <w:bottom w:val="single" w:sz="12" w:space="0" w:color="auto"/>
            </w:tcBorders>
            <w:shd w:val="clear" w:color="auto" w:fill="auto"/>
          </w:tcPr>
          <w:p w14:paraId="5C3AEC03" w14:textId="77777777" w:rsidR="00C0471C" w:rsidRPr="009458B8" w:rsidRDefault="00C0471C" w:rsidP="008E155D">
            <w:pPr>
              <w:pStyle w:val="ESS-TableText"/>
              <w:rPr>
                <w:lang w:val="en-US"/>
              </w:rPr>
            </w:pPr>
          </w:p>
        </w:tc>
        <w:tc>
          <w:tcPr>
            <w:tcW w:w="2387" w:type="pct"/>
            <w:tcBorders>
              <w:bottom w:val="single" w:sz="12" w:space="0" w:color="auto"/>
            </w:tcBorders>
            <w:shd w:val="clear" w:color="auto" w:fill="auto"/>
          </w:tcPr>
          <w:p w14:paraId="5B7D216E" w14:textId="286D4318" w:rsidR="00C0471C" w:rsidRPr="009458B8" w:rsidRDefault="00C0471C" w:rsidP="008E155D">
            <w:pPr>
              <w:pStyle w:val="ESS-TableText"/>
              <w:rPr>
                <w:lang w:val="en-US"/>
              </w:rPr>
            </w:pPr>
          </w:p>
        </w:tc>
        <w:tc>
          <w:tcPr>
            <w:tcW w:w="1264" w:type="pct"/>
            <w:tcBorders>
              <w:bottom w:val="single" w:sz="12" w:space="0" w:color="auto"/>
            </w:tcBorders>
          </w:tcPr>
          <w:p w14:paraId="6A7859D7" w14:textId="77777777" w:rsidR="00C0471C" w:rsidRPr="009458B8" w:rsidRDefault="00C0471C" w:rsidP="008E155D">
            <w:pPr>
              <w:pStyle w:val="ESS-TableText"/>
              <w:rPr>
                <w:lang w:val="en-US"/>
              </w:rPr>
            </w:pPr>
          </w:p>
        </w:tc>
        <w:tc>
          <w:tcPr>
            <w:tcW w:w="927" w:type="pct"/>
            <w:tcBorders>
              <w:bottom w:val="single" w:sz="12" w:space="0" w:color="auto"/>
            </w:tcBorders>
          </w:tcPr>
          <w:p w14:paraId="261B87FD" w14:textId="77777777" w:rsidR="00C0471C" w:rsidRPr="009458B8" w:rsidRDefault="00C0471C" w:rsidP="008E155D">
            <w:pPr>
              <w:pStyle w:val="ESS-TableText"/>
              <w:rPr>
                <w:lang w:val="en-US"/>
              </w:rPr>
            </w:pPr>
          </w:p>
        </w:tc>
      </w:tr>
      <w:tr w:rsidR="00C0471C" w:rsidRPr="009458B8" w14:paraId="70E423E2" w14:textId="77777777" w:rsidTr="00C0471C">
        <w:trPr>
          <w:cantSplit/>
        </w:trPr>
        <w:tc>
          <w:tcPr>
            <w:tcW w:w="422" w:type="pct"/>
            <w:tcBorders>
              <w:bottom w:val="single" w:sz="12" w:space="0" w:color="auto"/>
            </w:tcBorders>
            <w:shd w:val="clear" w:color="auto" w:fill="auto"/>
          </w:tcPr>
          <w:p w14:paraId="7C3374A9" w14:textId="77777777" w:rsidR="00C0471C" w:rsidRPr="009458B8" w:rsidRDefault="00C0471C" w:rsidP="008E155D">
            <w:pPr>
              <w:pStyle w:val="ESS-TableText"/>
              <w:rPr>
                <w:lang w:val="en-US"/>
              </w:rPr>
            </w:pPr>
          </w:p>
        </w:tc>
        <w:tc>
          <w:tcPr>
            <w:tcW w:w="2387" w:type="pct"/>
            <w:tcBorders>
              <w:bottom w:val="single" w:sz="12" w:space="0" w:color="auto"/>
            </w:tcBorders>
            <w:shd w:val="clear" w:color="auto" w:fill="auto"/>
          </w:tcPr>
          <w:p w14:paraId="5D0F77BF" w14:textId="77777777" w:rsidR="00C0471C" w:rsidRPr="009458B8" w:rsidRDefault="00C0471C" w:rsidP="008E155D">
            <w:pPr>
              <w:pStyle w:val="ESS-TableText"/>
              <w:rPr>
                <w:lang w:val="en-US"/>
              </w:rPr>
            </w:pPr>
          </w:p>
        </w:tc>
        <w:tc>
          <w:tcPr>
            <w:tcW w:w="1264" w:type="pct"/>
            <w:tcBorders>
              <w:bottom w:val="single" w:sz="12" w:space="0" w:color="auto"/>
            </w:tcBorders>
          </w:tcPr>
          <w:p w14:paraId="3571BA12" w14:textId="77777777" w:rsidR="00C0471C" w:rsidRPr="009458B8" w:rsidRDefault="00C0471C" w:rsidP="008E155D">
            <w:pPr>
              <w:pStyle w:val="ESS-TableText"/>
              <w:rPr>
                <w:lang w:val="en-US"/>
              </w:rPr>
            </w:pPr>
          </w:p>
        </w:tc>
        <w:tc>
          <w:tcPr>
            <w:tcW w:w="927" w:type="pct"/>
            <w:tcBorders>
              <w:bottom w:val="single" w:sz="12" w:space="0" w:color="auto"/>
            </w:tcBorders>
          </w:tcPr>
          <w:p w14:paraId="66FC1CA7" w14:textId="77777777" w:rsidR="00C0471C" w:rsidRPr="009458B8" w:rsidRDefault="00C0471C" w:rsidP="008E155D">
            <w:pPr>
              <w:pStyle w:val="ESS-TableText"/>
              <w:rPr>
                <w:lang w:val="en-US"/>
              </w:rPr>
            </w:pPr>
          </w:p>
        </w:tc>
      </w:tr>
    </w:tbl>
    <w:p w14:paraId="1AED66FC" w14:textId="77777777" w:rsidR="001A2DB4" w:rsidRPr="009458B8" w:rsidRDefault="001A2DB4" w:rsidP="006B70B5">
      <w:pPr>
        <w:rPr>
          <w:lang w:val="en-US"/>
        </w:rPr>
      </w:pPr>
    </w:p>
    <w:p w14:paraId="20948939" w14:textId="77777777" w:rsidR="001F1C18" w:rsidRPr="009458B8" w:rsidRDefault="001E4DA2">
      <w:pPr>
        <w:rPr>
          <w:rFonts w:ascii="Segoe UI Historic" w:eastAsiaTheme="majorEastAsia" w:hAnsi="Segoe UI Historic" w:cs="Times New Roman (Headings CS)"/>
          <w:b/>
          <w:bCs/>
          <w:caps/>
          <w:color w:val="000000" w:themeColor="text1"/>
          <w:sz w:val="26"/>
          <w:szCs w:val="28"/>
          <w:lang w:val="en-US"/>
        </w:rPr>
      </w:pPr>
      <w:r w:rsidRPr="009458B8">
        <w:rPr>
          <w:lang w:val="en-US"/>
        </w:rPr>
        <w:br w:type="page"/>
      </w:r>
    </w:p>
    <w:p w14:paraId="3CE9B0D5" w14:textId="74315A1F" w:rsidR="00F82461" w:rsidRPr="009458B8" w:rsidRDefault="00577A69" w:rsidP="004330E1">
      <w:pPr>
        <w:pStyle w:val="Heading1"/>
        <w:rPr>
          <w:noProof/>
          <w:lang w:val="en-US"/>
        </w:rPr>
      </w:pPr>
      <w:bookmarkStart w:id="69" w:name="_Ref59111983"/>
      <w:bookmarkStart w:id="70" w:name="_Toc59116367"/>
      <w:r w:rsidRPr="009458B8">
        <w:rPr>
          <w:noProof/>
          <w:lang w:val="en-US"/>
        </w:rPr>
        <w:lastRenderedPageBreak/>
        <w:t>Appendix A Micro Epsilon</w:t>
      </w:r>
      <w:r w:rsidR="00F82461" w:rsidRPr="009458B8">
        <w:rPr>
          <w:noProof/>
          <w:lang w:val="en-US"/>
        </w:rPr>
        <w:t xml:space="preserve"> ILD2300</w:t>
      </w:r>
      <w:r w:rsidR="008B4216" w:rsidRPr="009458B8">
        <w:rPr>
          <w:noProof/>
          <w:lang w:val="en-US"/>
        </w:rPr>
        <w:t xml:space="preserve"> Calibration</w:t>
      </w:r>
      <w:bookmarkEnd w:id="69"/>
      <w:r w:rsidR="007F2E5B">
        <w:rPr>
          <w:noProof/>
          <w:lang w:val="en-US"/>
        </w:rPr>
        <w:t xml:space="preserve"> REPORT</w:t>
      </w:r>
      <w:bookmarkEnd w:id="70"/>
    </w:p>
    <w:p w14:paraId="0E8DA754" w14:textId="5E4B09C7" w:rsidR="004330E1" w:rsidRPr="009458B8" w:rsidRDefault="008B4216" w:rsidP="004330E1">
      <w:pPr>
        <w:rPr>
          <w:lang w:val="en-US"/>
        </w:rPr>
      </w:pPr>
      <w:r w:rsidRPr="009458B8">
        <w:rPr>
          <w:noProof/>
          <w:lang w:val="en-US"/>
        </w:rPr>
        <w:drawing>
          <wp:inline distT="0" distB="0" distL="0" distR="0" wp14:anchorId="7FC2F660" wp14:editId="60E931CA">
            <wp:extent cx="7046191" cy="5284644"/>
            <wp:effectExtent l="4445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G_5571.JP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061782" cy="5296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5A8DA" w14:textId="09A61C5D" w:rsidR="00CD61CF" w:rsidRPr="009458B8" w:rsidRDefault="00CD61CF" w:rsidP="001A2DB4">
      <w:pPr>
        <w:rPr>
          <w:noProof/>
          <w:lang w:val="en-US"/>
        </w:rPr>
      </w:pPr>
    </w:p>
    <w:sectPr w:rsidR="00CD61CF" w:rsidRPr="009458B8" w:rsidSect="00790989">
      <w:headerReference w:type="even" r:id="rId32"/>
      <w:headerReference w:type="default" r:id="rId33"/>
      <w:footerReference w:type="default" r:id="rId34"/>
      <w:headerReference w:type="first" r:id="rId35"/>
      <w:footerReference w:type="first" r:id="rId36"/>
      <w:pgSz w:w="11907" w:h="16840" w:code="9"/>
      <w:pgMar w:top="1361" w:right="1134" w:bottom="907" w:left="1134" w:header="567" w:footer="567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1A85BDF" w14:textId="77777777" w:rsidR="00574589" w:rsidRDefault="00574589" w:rsidP="00D84B5E">
      <w:r>
        <w:separator/>
      </w:r>
    </w:p>
  </w:endnote>
  <w:endnote w:type="continuationSeparator" w:id="0">
    <w:p w14:paraId="24F45512" w14:textId="77777777" w:rsidR="00574589" w:rsidRDefault="00574589" w:rsidP="00D84B5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0000000000000000000"/>
    <w:charset w:val="00"/>
    <w:family w:val="roman"/>
    <w:pitch w:val="variable"/>
    <w:sig w:usb0="E0002AEF" w:usb1="C0007841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Segoe UI Historic">
    <w:panose1 w:val="020B0502040204020203"/>
    <w:charset w:val="00"/>
    <w:family w:val="swiss"/>
    <w:pitch w:val="variable"/>
    <w:sig w:usb0="800001EF" w:usb1="02000002" w:usb2="0060C080" w:usb3="00000000" w:csb0="00000001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imes New Roman (Headings CS)">
    <w:altName w:val="Times New Roman"/>
    <w:panose1 w:val="00000500000000020000"/>
    <w:charset w:val="00"/>
    <w:family w:val="roman"/>
    <w:pitch w:val="variable"/>
    <w:sig w:usb0="E0002AE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imes New Roman (Body CS)">
    <w:altName w:val="Times New Roman"/>
    <w:panose1 w:val="00000500000000020000"/>
    <w:charset w:val="00"/>
    <w:family w:val="roman"/>
    <w:pitch w:val="variable"/>
    <w:sig w:usb0="E0002AE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10006FF" w:usb1="4000FCFF" w:usb2="00000009" w:usb3="00000000" w:csb0="0000019F" w:csb1="00000000"/>
  </w:font>
  <w:font w:name="CIDFont+F2">
    <w:altName w:val="Cambria"/>
    <w:panose1 w:val="020B0604020202020204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0BCCA5C" w14:textId="77777777" w:rsidR="00060CE5" w:rsidRPr="00A114BB" w:rsidRDefault="00060CE5" w:rsidP="00D907E1">
    <w:pPr>
      <w:pStyle w:val="Footer"/>
      <w:jc w:val="center"/>
      <w:rPr>
        <w:szCs w:val="16"/>
      </w:rPr>
    </w:pPr>
    <w:r w:rsidRPr="00A114BB">
      <w:rPr>
        <w:rStyle w:val="PageNumber"/>
        <w:sz w:val="16"/>
        <w:szCs w:val="16"/>
      </w:rPr>
      <w:fldChar w:fldCharType="begin"/>
    </w:r>
    <w:r w:rsidRPr="00A114BB">
      <w:rPr>
        <w:rStyle w:val="PageNumber"/>
        <w:sz w:val="16"/>
        <w:szCs w:val="16"/>
      </w:rPr>
      <w:instrText xml:space="preserve"> PAGE </w:instrText>
    </w:r>
    <w:r w:rsidRPr="00A114BB">
      <w:rPr>
        <w:rStyle w:val="PageNumber"/>
        <w:sz w:val="16"/>
        <w:szCs w:val="16"/>
      </w:rPr>
      <w:fldChar w:fldCharType="separate"/>
    </w:r>
    <w:r>
      <w:rPr>
        <w:rStyle w:val="PageNumber"/>
        <w:noProof/>
        <w:sz w:val="16"/>
        <w:szCs w:val="16"/>
      </w:rPr>
      <w:t>2</w:t>
    </w:r>
    <w:r w:rsidRPr="00A114BB">
      <w:rPr>
        <w:rStyle w:val="PageNumber"/>
        <w:sz w:val="16"/>
        <w:szCs w:val="16"/>
      </w:rPr>
      <w:fldChar w:fldCharType="end"/>
    </w:r>
    <w:r w:rsidRPr="00A114BB">
      <w:rPr>
        <w:rStyle w:val="PageNumber"/>
        <w:sz w:val="16"/>
        <w:szCs w:val="16"/>
      </w:rPr>
      <w:t xml:space="preserve"> (</w:t>
    </w:r>
    <w:r w:rsidRPr="00A114BB">
      <w:rPr>
        <w:rStyle w:val="PageNumber"/>
        <w:sz w:val="16"/>
        <w:szCs w:val="16"/>
      </w:rPr>
      <w:fldChar w:fldCharType="begin"/>
    </w:r>
    <w:r w:rsidRPr="00A114BB">
      <w:rPr>
        <w:rStyle w:val="PageNumber"/>
        <w:sz w:val="16"/>
        <w:szCs w:val="16"/>
      </w:rPr>
      <w:instrText xml:space="preserve"> NUMPAGES </w:instrText>
    </w:r>
    <w:r w:rsidRPr="00A114BB">
      <w:rPr>
        <w:rStyle w:val="PageNumber"/>
        <w:sz w:val="16"/>
        <w:szCs w:val="16"/>
      </w:rPr>
      <w:fldChar w:fldCharType="separate"/>
    </w:r>
    <w:r>
      <w:rPr>
        <w:rStyle w:val="PageNumber"/>
        <w:noProof/>
        <w:sz w:val="16"/>
        <w:szCs w:val="16"/>
      </w:rPr>
      <w:t>4</w:t>
    </w:r>
    <w:r w:rsidRPr="00A114BB">
      <w:rPr>
        <w:rStyle w:val="PageNumber"/>
        <w:sz w:val="16"/>
        <w:szCs w:val="16"/>
      </w:rPr>
      <w:fldChar w:fldCharType="end"/>
    </w:r>
    <w:r w:rsidRPr="00A114BB">
      <w:rPr>
        <w:rStyle w:val="PageNumber"/>
        <w:sz w:val="16"/>
        <w:szCs w:val="16"/>
      </w:rPr>
      <w:t>)</w:t>
    </w:r>
  </w:p>
  <w:p w14:paraId="05ABFBAD" w14:textId="77777777" w:rsidR="00060CE5" w:rsidRDefault="00060CE5"/>
  <w:p w14:paraId="31E2BD91" w14:textId="77777777" w:rsidR="00060CE5" w:rsidRDefault="00060CE5"/>
  <w:p w14:paraId="628F3379" w14:textId="77777777" w:rsidR="00060CE5" w:rsidRDefault="00060CE5"/>
  <w:p w14:paraId="2AB693F5" w14:textId="77777777" w:rsidR="00060CE5" w:rsidRDefault="00060CE5"/>
  <w:p w14:paraId="3956E02B" w14:textId="77777777" w:rsidR="00060CE5" w:rsidRDefault="00060CE5"/>
  <w:p w14:paraId="54E29402" w14:textId="77777777" w:rsidR="00060CE5" w:rsidRDefault="00060CE5"/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680F8DF" w14:textId="77777777" w:rsidR="00060CE5" w:rsidRPr="00A114BB" w:rsidRDefault="00060CE5" w:rsidP="00CA35E0">
    <w:pPr>
      <w:pStyle w:val="Footer"/>
      <w:tabs>
        <w:tab w:val="left" w:pos="4253"/>
      </w:tabs>
      <w:ind w:right="357"/>
      <w:rPr>
        <w:rFonts w:ascii="Segoe UI Historic" w:hAnsi="Segoe UI Historic" w:cs="Segoe UI Historic"/>
        <w:sz w:val="15"/>
        <w:szCs w:val="15"/>
      </w:rPr>
    </w:pPr>
    <w:r w:rsidRPr="00A114BB">
      <w:rPr>
        <w:rFonts w:ascii="Segoe UI Historic" w:hAnsi="Segoe UI Historic" w:cs="Segoe UI Historic"/>
        <w:sz w:val="15"/>
        <w:szCs w:val="15"/>
      </w:rPr>
      <w:t xml:space="preserve">Template: </w:t>
    </w:r>
    <w:r w:rsidRPr="00A114BB">
      <w:rPr>
        <w:rFonts w:ascii="Segoe UI Historic" w:hAnsi="Segoe UI Historic" w:cs="Segoe UI Historic"/>
        <w:sz w:val="15"/>
        <w:szCs w:val="15"/>
      </w:rPr>
      <w:fldChar w:fldCharType="begin"/>
    </w:r>
    <w:r w:rsidRPr="00A114BB">
      <w:rPr>
        <w:rFonts w:ascii="Segoe UI Historic" w:hAnsi="Segoe UI Historic" w:cs="Segoe UI Historic"/>
        <w:sz w:val="15"/>
        <w:szCs w:val="15"/>
      </w:rPr>
      <w:instrText xml:space="preserve"> DOCPROPERTY "MXTemplateTitle"  \* MERGEFORMAT </w:instrText>
    </w:r>
    <w:r w:rsidRPr="00A114BB">
      <w:rPr>
        <w:rFonts w:ascii="Segoe UI Historic" w:hAnsi="Segoe UI Historic" w:cs="Segoe UI Historic"/>
        <w:sz w:val="15"/>
        <w:szCs w:val="15"/>
      </w:rPr>
      <w:fldChar w:fldCharType="separate"/>
    </w:r>
    <w:r>
      <w:rPr>
        <w:rFonts w:ascii="Segoe UI Historic" w:hAnsi="Segoe UI Historic" w:cs="Segoe UI Historic"/>
        <w:sz w:val="15"/>
        <w:szCs w:val="15"/>
      </w:rPr>
      <w:t>Chess Controlled Core Word</w:t>
    </w:r>
    <w:r w:rsidRPr="00A114BB">
      <w:rPr>
        <w:rFonts w:ascii="Segoe UI Historic" w:hAnsi="Segoe UI Historic" w:cs="Segoe UI Historic"/>
        <w:sz w:val="15"/>
        <w:szCs w:val="15"/>
      </w:rPr>
      <w:fldChar w:fldCharType="end"/>
    </w:r>
    <w:r w:rsidRPr="00A114BB">
      <w:rPr>
        <w:rFonts w:ascii="Segoe UI Historic" w:hAnsi="Segoe UI Historic" w:cs="Segoe UI Historic"/>
        <w:sz w:val="15"/>
        <w:szCs w:val="15"/>
      </w:rPr>
      <w:t xml:space="preserve"> (</w:t>
    </w:r>
    <w:r w:rsidRPr="00A114BB">
      <w:rPr>
        <w:rFonts w:ascii="Segoe UI Historic" w:hAnsi="Segoe UI Historic" w:cs="Segoe UI Historic"/>
        <w:sz w:val="15"/>
        <w:szCs w:val="15"/>
      </w:rPr>
      <w:fldChar w:fldCharType="begin"/>
    </w:r>
    <w:r w:rsidRPr="00A114BB">
      <w:rPr>
        <w:rFonts w:ascii="Segoe UI Historic" w:hAnsi="Segoe UI Historic" w:cs="Segoe UI Historic"/>
        <w:sz w:val="15"/>
        <w:szCs w:val="15"/>
      </w:rPr>
      <w:instrText xml:space="preserve"> DOCPROPERTY "MXTemplateName"  \* MERGEFORMAT </w:instrText>
    </w:r>
    <w:r w:rsidRPr="00A114BB">
      <w:rPr>
        <w:rFonts w:ascii="Segoe UI Historic" w:hAnsi="Segoe UI Historic" w:cs="Segoe UI Historic"/>
        <w:sz w:val="15"/>
        <w:szCs w:val="15"/>
      </w:rPr>
      <w:fldChar w:fldCharType="separate"/>
    </w:r>
    <w:r>
      <w:rPr>
        <w:rFonts w:ascii="Segoe UI Historic" w:hAnsi="Segoe UI Historic" w:cs="Segoe UI Historic"/>
        <w:sz w:val="15"/>
        <w:szCs w:val="15"/>
      </w:rPr>
      <w:t>ESS-0060903</w:t>
    </w:r>
    <w:r w:rsidRPr="00A114BB">
      <w:rPr>
        <w:rFonts w:ascii="Segoe UI Historic" w:hAnsi="Segoe UI Historic" w:cs="Segoe UI Historic"/>
        <w:sz w:val="15"/>
        <w:szCs w:val="15"/>
      </w:rPr>
      <w:fldChar w:fldCharType="end"/>
    </w:r>
    <w:r w:rsidRPr="00A114BB">
      <w:rPr>
        <w:rFonts w:ascii="Segoe UI Historic" w:hAnsi="Segoe UI Historic" w:cs="Segoe UI Historic"/>
        <w:sz w:val="15"/>
        <w:szCs w:val="15"/>
      </w:rPr>
      <w:t xml:space="preserve"> Rev: </w:t>
    </w:r>
    <w:r w:rsidRPr="00A114BB">
      <w:rPr>
        <w:rFonts w:ascii="Segoe UI Historic" w:hAnsi="Segoe UI Historic" w:cs="Segoe UI Historic"/>
        <w:sz w:val="15"/>
        <w:szCs w:val="15"/>
      </w:rPr>
      <w:fldChar w:fldCharType="begin"/>
    </w:r>
    <w:r w:rsidRPr="00A114BB">
      <w:rPr>
        <w:rFonts w:ascii="Segoe UI Historic" w:hAnsi="Segoe UI Historic" w:cs="Segoe UI Historic"/>
        <w:sz w:val="15"/>
        <w:szCs w:val="15"/>
      </w:rPr>
      <w:instrText xml:space="preserve"> DOCPROPERTY "MXTemplateRev"  \* MERGEFORMAT </w:instrText>
    </w:r>
    <w:r w:rsidRPr="00A114BB">
      <w:rPr>
        <w:rFonts w:ascii="Segoe UI Historic" w:hAnsi="Segoe UI Historic" w:cs="Segoe UI Historic"/>
        <w:sz w:val="15"/>
        <w:szCs w:val="15"/>
      </w:rPr>
      <w:fldChar w:fldCharType="separate"/>
    </w:r>
    <w:r>
      <w:rPr>
        <w:rFonts w:ascii="Segoe UI Historic" w:hAnsi="Segoe UI Historic" w:cs="Segoe UI Historic"/>
        <w:sz w:val="15"/>
        <w:szCs w:val="15"/>
      </w:rPr>
      <w:t>5</w:t>
    </w:r>
    <w:r w:rsidRPr="00A114BB">
      <w:rPr>
        <w:rFonts w:ascii="Segoe UI Historic" w:hAnsi="Segoe UI Historic" w:cs="Segoe UI Historic"/>
        <w:sz w:val="15"/>
        <w:szCs w:val="15"/>
      </w:rPr>
      <w:fldChar w:fldCharType="end"/>
    </w:r>
    <w:r w:rsidRPr="00A114BB">
      <w:rPr>
        <w:rFonts w:ascii="Segoe UI Historic" w:hAnsi="Segoe UI Historic" w:cs="Segoe UI Historic"/>
        <w:sz w:val="15"/>
        <w:szCs w:val="15"/>
      </w:rPr>
      <w:t xml:space="preserve">, Active date: </w:t>
    </w:r>
    <w:r w:rsidRPr="00A114BB">
      <w:rPr>
        <w:rFonts w:ascii="Segoe UI Historic" w:hAnsi="Segoe UI Historic" w:cs="Segoe UI Historic"/>
        <w:sz w:val="15"/>
        <w:szCs w:val="15"/>
      </w:rPr>
      <w:fldChar w:fldCharType="begin"/>
    </w:r>
    <w:r w:rsidRPr="00A114BB">
      <w:rPr>
        <w:rFonts w:ascii="Segoe UI Historic" w:hAnsi="Segoe UI Historic" w:cs="Segoe UI Historic"/>
        <w:sz w:val="15"/>
        <w:szCs w:val="15"/>
      </w:rPr>
      <w:instrText xml:space="preserve"> DOCPROPERTY "MXTemplateReleaseDate"  \* MERGEFORMAT </w:instrText>
    </w:r>
    <w:r w:rsidRPr="00A114BB">
      <w:rPr>
        <w:rFonts w:ascii="Segoe UI Historic" w:hAnsi="Segoe UI Historic" w:cs="Segoe UI Historic"/>
        <w:sz w:val="15"/>
        <w:szCs w:val="15"/>
      </w:rPr>
      <w:fldChar w:fldCharType="separate"/>
    </w:r>
    <w:r>
      <w:rPr>
        <w:rFonts w:ascii="Segoe UI Historic" w:hAnsi="Segoe UI Historic" w:cs="Segoe UI Historic"/>
        <w:sz w:val="15"/>
        <w:szCs w:val="15"/>
      </w:rPr>
      <w:t>Feb 20, 2020</w:t>
    </w:r>
    <w:r w:rsidRPr="00A114BB">
      <w:rPr>
        <w:rFonts w:ascii="Segoe UI Historic" w:hAnsi="Segoe UI Historic" w:cs="Segoe UI Historic"/>
        <w:sz w:val="15"/>
        <w:szCs w:val="15"/>
      </w:rPr>
      <w:fldChar w:fldCharType="end"/>
    </w:r>
    <w:r w:rsidRPr="00A114BB">
      <w:rPr>
        <w:rFonts w:ascii="Segoe UI Historic" w:hAnsi="Segoe UI Historic" w:cs="Segoe UI Historic"/>
        <w:sz w:val="15"/>
        <w:szCs w:val="15"/>
      </w:rPr>
      <w:t>)</w:t>
    </w:r>
  </w:p>
  <w:p w14:paraId="3CD84E2A" w14:textId="77777777" w:rsidR="00060CE5" w:rsidRPr="001F1C18" w:rsidRDefault="00060CE5">
    <w:pPr>
      <w:rPr>
        <w:lang w:val="en-US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6DFC7AA" w14:textId="77777777" w:rsidR="00574589" w:rsidRDefault="00574589" w:rsidP="00D84B5E">
      <w:r>
        <w:separator/>
      </w:r>
    </w:p>
  </w:footnote>
  <w:footnote w:type="continuationSeparator" w:id="0">
    <w:p w14:paraId="216412B1" w14:textId="77777777" w:rsidR="00574589" w:rsidRDefault="00574589" w:rsidP="00D84B5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B4C3731" w14:textId="77777777" w:rsidR="00060CE5" w:rsidRDefault="00060CE5">
    <w:pPr>
      <w:pStyle w:val="Header"/>
    </w:pPr>
    <w:sdt>
      <w:sdtPr>
        <w:id w:val="281778772"/>
        <w:temporary/>
        <w:showingPlcHdr/>
      </w:sdtPr>
      <w:sdtContent>
        <w:r>
          <w:t>[Type text]</w:t>
        </w:r>
      </w:sdtContent>
    </w:sdt>
    <w:r>
      <w:ptab w:relativeTo="margin" w:alignment="center" w:leader="none"/>
    </w:r>
    <w:sdt>
      <w:sdtPr>
        <w:id w:val="-247424033"/>
        <w:temporary/>
        <w:showingPlcHdr/>
      </w:sdtPr>
      <w:sdtContent>
        <w:r>
          <w:t>[Type text]</w:t>
        </w:r>
      </w:sdtContent>
    </w:sdt>
    <w:r>
      <w:ptab w:relativeTo="margin" w:alignment="right" w:leader="none"/>
    </w:r>
    <w:sdt>
      <w:sdtPr>
        <w:id w:val="651568375"/>
        <w:temporary/>
        <w:showingPlcHdr/>
      </w:sdtPr>
      <w:sdtContent>
        <w:r>
          <w:t>[Type text]</w:t>
        </w:r>
      </w:sdtContent>
    </w:sdt>
  </w:p>
  <w:p w14:paraId="55EE0AC5" w14:textId="77777777" w:rsidR="00060CE5" w:rsidRDefault="00060CE5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Style w:val="TableGrid"/>
      <w:tblW w:w="5000" w:type="pct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1419"/>
      <w:gridCol w:w="4623"/>
      <w:gridCol w:w="1893"/>
      <w:gridCol w:w="1704"/>
    </w:tblGrid>
    <w:tr w:rsidR="00060CE5" w:rsidRPr="00A114BB" w14:paraId="24EB5E73" w14:textId="77777777" w:rsidTr="00035015">
      <w:trPr>
        <w:trHeight w:val="196"/>
      </w:trPr>
      <w:tc>
        <w:tcPr>
          <w:tcW w:w="736" w:type="pct"/>
        </w:tcPr>
        <w:p w14:paraId="72D3B70F" w14:textId="77777777" w:rsidR="00060CE5" w:rsidRPr="00A114BB" w:rsidRDefault="00060CE5" w:rsidP="00590145">
          <w:pPr>
            <w:pStyle w:val="Header"/>
            <w:rPr>
              <w:rFonts w:cs="Segoe UI Historic"/>
            </w:rPr>
          </w:pPr>
          <w:r w:rsidRPr="00A114BB">
            <w:rPr>
              <w:rFonts w:cs="Segoe UI Historic"/>
            </w:rPr>
            <w:t>Document Type</w:t>
          </w:r>
        </w:p>
      </w:tc>
      <w:tc>
        <w:tcPr>
          <w:tcW w:w="2398" w:type="pct"/>
        </w:tcPr>
        <w:p w14:paraId="3F229F27" w14:textId="77777777" w:rsidR="00060CE5" w:rsidRPr="00A114BB" w:rsidRDefault="00060CE5" w:rsidP="00CA35E0">
          <w:pPr>
            <w:pStyle w:val="Header"/>
            <w:rPr>
              <w:rFonts w:cs="Segoe UI Historic"/>
            </w:rPr>
          </w:pPr>
          <w:r w:rsidRPr="00A114BB">
            <w:rPr>
              <w:rFonts w:cs="Segoe UI Historic"/>
            </w:rPr>
            <w:fldChar w:fldCharType="begin"/>
          </w:r>
          <w:r w:rsidRPr="00A114BB">
            <w:rPr>
              <w:rFonts w:cs="Segoe UI Historic"/>
            </w:rPr>
            <w:instrText xml:space="preserve"> DOCPROPERTY "MXType.Localized"  \* MERGEFORMAT </w:instrText>
          </w:r>
          <w:r w:rsidRPr="00A114BB">
            <w:rPr>
              <w:rFonts w:cs="Segoe UI Historic"/>
            </w:rPr>
            <w:fldChar w:fldCharType="separate"/>
          </w:r>
          <w:r>
            <w:rPr>
              <w:rFonts w:cs="Segoe UI Historic"/>
            </w:rPr>
            <w:t>Document Template</w:t>
          </w:r>
          <w:r w:rsidRPr="00A114BB">
            <w:rPr>
              <w:rFonts w:cs="Segoe UI Historic"/>
            </w:rPr>
            <w:fldChar w:fldCharType="end"/>
          </w:r>
        </w:p>
      </w:tc>
      <w:tc>
        <w:tcPr>
          <w:tcW w:w="982" w:type="pct"/>
        </w:tcPr>
        <w:p w14:paraId="2E4079CE" w14:textId="77777777" w:rsidR="00060CE5" w:rsidRPr="00A114BB" w:rsidRDefault="00060CE5" w:rsidP="00CA35E0">
          <w:pPr>
            <w:pStyle w:val="Header"/>
            <w:rPr>
              <w:rFonts w:cs="Segoe UI Historic"/>
            </w:rPr>
          </w:pPr>
          <w:r w:rsidRPr="00A114BB">
            <w:rPr>
              <w:rFonts w:cs="Segoe UI Historic"/>
            </w:rPr>
            <w:t xml:space="preserve">Date </w:t>
          </w:r>
        </w:p>
      </w:tc>
      <w:tc>
        <w:tcPr>
          <w:tcW w:w="884" w:type="pct"/>
        </w:tcPr>
        <w:p w14:paraId="7A8D971E" w14:textId="77777777" w:rsidR="00060CE5" w:rsidRPr="00A114BB" w:rsidRDefault="00060CE5" w:rsidP="00120421">
          <w:pPr>
            <w:pStyle w:val="Header"/>
            <w:rPr>
              <w:rFonts w:cs="Segoe UI Historic"/>
            </w:rPr>
          </w:pPr>
          <w:r w:rsidRPr="00A114BB">
            <w:rPr>
              <w:rFonts w:cs="Segoe UI Historic"/>
            </w:rPr>
            <w:fldChar w:fldCharType="begin"/>
          </w:r>
          <w:r w:rsidRPr="00A114BB">
            <w:rPr>
              <w:rFonts w:cs="Segoe UI Historic"/>
            </w:rPr>
            <w:instrText xml:space="preserve"> DOCPROPERTY "MXPrinted Date"  \* MERGEFORMAT </w:instrText>
          </w:r>
          <w:r w:rsidRPr="00A114BB">
            <w:rPr>
              <w:rFonts w:cs="Segoe UI Historic"/>
            </w:rPr>
            <w:fldChar w:fldCharType="separate"/>
          </w:r>
          <w:r>
            <w:rPr>
              <w:rFonts w:cs="Segoe UI Historic"/>
            </w:rPr>
            <w:t>Feb 20, 2020</w:t>
          </w:r>
          <w:r w:rsidRPr="00A114BB">
            <w:rPr>
              <w:rFonts w:cs="Segoe UI Historic"/>
            </w:rPr>
            <w:fldChar w:fldCharType="end"/>
          </w:r>
        </w:p>
      </w:tc>
    </w:tr>
    <w:tr w:rsidR="00060CE5" w:rsidRPr="00A114BB" w14:paraId="26E17705" w14:textId="77777777" w:rsidTr="00035015">
      <w:trPr>
        <w:trHeight w:val="196"/>
      </w:trPr>
      <w:tc>
        <w:tcPr>
          <w:tcW w:w="736" w:type="pct"/>
        </w:tcPr>
        <w:p w14:paraId="749321B0" w14:textId="77777777" w:rsidR="00060CE5" w:rsidRPr="00A114BB" w:rsidRDefault="00060CE5" w:rsidP="00F13777">
          <w:pPr>
            <w:pStyle w:val="Header"/>
            <w:rPr>
              <w:rFonts w:cs="Segoe UI Historic"/>
            </w:rPr>
          </w:pPr>
          <w:r w:rsidRPr="00A114BB">
            <w:rPr>
              <w:rFonts w:cs="Segoe UI Historic"/>
            </w:rPr>
            <w:t>Document Number</w:t>
          </w:r>
        </w:p>
      </w:tc>
      <w:tc>
        <w:tcPr>
          <w:tcW w:w="2398" w:type="pct"/>
        </w:tcPr>
        <w:p w14:paraId="4B805AD1" w14:textId="77777777" w:rsidR="00060CE5" w:rsidRPr="00A114BB" w:rsidRDefault="00060CE5" w:rsidP="00120421">
          <w:pPr>
            <w:pStyle w:val="Header"/>
            <w:rPr>
              <w:rFonts w:cs="Segoe UI Historic"/>
            </w:rPr>
          </w:pPr>
          <w:r w:rsidRPr="00A114BB">
            <w:rPr>
              <w:rFonts w:cs="Segoe UI Historic"/>
            </w:rPr>
            <w:fldChar w:fldCharType="begin"/>
          </w:r>
          <w:r w:rsidRPr="00A114BB">
            <w:rPr>
              <w:rFonts w:cs="Segoe UI Historic"/>
            </w:rPr>
            <w:instrText xml:space="preserve"> DOCPROPERTY "MXName"  \* MERGEFORMAT </w:instrText>
          </w:r>
          <w:r w:rsidRPr="00A114BB">
            <w:rPr>
              <w:rFonts w:cs="Segoe UI Historic"/>
            </w:rPr>
            <w:fldChar w:fldCharType="separate"/>
          </w:r>
          <w:r>
            <w:rPr>
              <w:rFonts w:cs="Segoe UI Historic"/>
            </w:rPr>
            <w:t>ESS-0060903</w:t>
          </w:r>
          <w:r w:rsidRPr="00A114BB">
            <w:rPr>
              <w:rFonts w:cs="Segoe UI Historic"/>
            </w:rPr>
            <w:fldChar w:fldCharType="end"/>
          </w:r>
        </w:p>
      </w:tc>
      <w:tc>
        <w:tcPr>
          <w:tcW w:w="982" w:type="pct"/>
        </w:tcPr>
        <w:p w14:paraId="1628E3C3" w14:textId="77777777" w:rsidR="00060CE5" w:rsidRPr="00A114BB" w:rsidRDefault="00060CE5" w:rsidP="00CA35E0">
          <w:pPr>
            <w:pStyle w:val="Header"/>
            <w:rPr>
              <w:rFonts w:cs="Segoe UI Historic"/>
            </w:rPr>
          </w:pPr>
          <w:r w:rsidRPr="00A114BB">
            <w:rPr>
              <w:rFonts w:cs="Segoe UI Historic"/>
            </w:rPr>
            <w:t xml:space="preserve">State </w:t>
          </w:r>
        </w:p>
      </w:tc>
      <w:tc>
        <w:tcPr>
          <w:tcW w:w="884" w:type="pct"/>
        </w:tcPr>
        <w:p w14:paraId="39B66F88" w14:textId="77777777" w:rsidR="00060CE5" w:rsidRPr="00A114BB" w:rsidRDefault="00060CE5" w:rsidP="00120421">
          <w:pPr>
            <w:pStyle w:val="Header"/>
            <w:rPr>
              <w:rFonts w:cs="Segoe UI Historic"/>
            </w:rPr>
          </w:pPr>
          <w:r w:rsidRPr="00A114BB">
            <w:rPr>
              <w:rFonts w:cs="Segoe UI Historic"/>
            </w:rPr>
            <w:fldChar w:fldCharType="begin"/>
          </w:r>
          <w:r w:rsidRPr="00A114BB">
            <w:rPr>
              <w:rFonts w:cs="Segoe UI Historic"/>
            </w:rPr>
            <w:instrText xml:space="preserve"> DOCPROPERTY "MXCurrent"  \* MERGEFORMAT </w:instrText>
          </w:r>
          <w:r w:rsidRPr="00A114BB">
            <w:rPr>
              <w:rFonts w:cs="Segoe UI Historic"/>
            </w:rPr>
            <w:fldChar w:fldCharType="separate"/>
          </w:r>
          <w:r>
            <w:rPr>
              <w:rFonts w:cs="Segoe UI Historic"/>
            </w:rPr>
            <w:t>Released</w:t>
          </w:r>
          <w:r w:rsidRPr="00A114BB">
            <w:rPr>
              <w:rFonts w:cs="Segoe UI Historic"/>
            </w:rPr>
            <w:fldChar w:fldCharType="end"/>
          </w:r>
        </w:p>
      </w:tc>
    </w:tr>
    <w:tr w:rsidR="00060CE5" w:rsidRPr="00A114BB" w14:paraId="029FE457" w14:textId="77777777" w:rsidTr="00035015">
      <w:trPr>
        <w:trHeight w:val="196"/>
      </w:trPr>
      <w:tc>
        <w:tcPr>
          <w:tcW w:w="736" w:type="pct"/>
        </w:tcPr>
        <w:p w14:paraId="329FC0A7" w14:textId="77777777" w:rsidR="00060CE5" w:rsidRPr="00A114BB" w:rsidRDefault="00060CE5" w:rsidP="00F13777">
          <w:pPr>
            <w:pStyle w:val="Header"/>
            <w:rPr>
              <w:rFonts w:cs="Segoe UI Historic"/>
            </w:rPr>
          </w:pPr>
          <w:r w:rsidRPr="00A114BB">
            <w:rPr>
              <w:rFonts w:cs="Segoe UI Historic"/>
            </w:rPr>
            <w:t>Revision</w:t>
          </w:r>
        </w:p>
      </w:tc>
      <w:tc>
        <w:tcPr>
          <w:tcW w:w="2398" w:type="pct"/>
        </w:tcPr>
        <w:p w14:paraId="35AE853C" w14:textId="77777777" w:rsidR="00060CE5" w:rsidRPr="00A114BB" w:rsidRDefault="00060CE5" w:rsidP="00120421">
          <w:pPr>
            <w:pStyle w:val="Header"/>
            <w:rPr>
              <w:rFonts w:cs="Segoe UI Historic"/>
            </w:rPr>
          </w:pPr>
          <w:r w:rsidRPr="00A114BB">
            <w:rPr>
              <w:rFonts w:cs="Segoe UI Historic"/>
            </w:rPr>
            <w:fldChar w:fldCharType="begin"/>
          </w:r>
          <w:r w:rsidRPr="00A114BB">
            <w:rPr>
              <w:rFonts w:cs="Segoe UI Historic"/>
            </w:rPr>
            <w:instrText xml:space="preserve"> DOCPROPERTY "MXRevision"  \* MERGEFORMAT </w:instrText>
          </w:r>
          <w:r w:rsidRPr="00A114BB">
            <w:rPr>
              <w:rFonts w:cs="Segoe UI Historic"/>
            </w:rPr>
            <w:fldChar w:fldCharType="separate"/>
          </w:r>
          <w:r>
            <w:rPr>
              <w:rFonts w:cs="Segoe UI Historic"/>
            </w:rPr>
            <w:t>5</w:t>
          </w:r>
          <w:r w:rsidRPr="00A114BB">
            <w:rPr>
              <w:rFonts w:cs="Segoe UI Historic"/>
            </w:rPr>
            <w:fldChar w:fldCharType="end"/>
          </w:r>
          <w:r w:rsidRPr="00A114BB">
            <w:rPr>
              <w:rFonts w:cs="Segoe UI Historic"/>
            </w:rPr>
            <w:t xml:space="preserve"> </w:t>
          </w:r>
          <w:r w:rsidRPr="00A114BB">
            <w:rPr>
              <w:rFonts w:cs="Segoe UI Historic"/>
            </w:rPr>
            <w:fldChar w:fldCharType="begin"/>
          </w:r>
          <w:r w:rsidRPr="00A114BB">
            <w:rPr>
              <w:rFonts w:cs="Segoe UI Historic"/>
            </w:rPr>
            <w:instrText xml:space="preserve"> DOCPROPERTY "MXPrinted Version"  \* MERGEFORMAT </w:instrText>
          </w:r>
          <w:r w:rsidRPr="00A114BB">
            <w:rPr>
              <w:rFonts w:cs="Segoe UI Historic"/>
            </w:rPr>
            <w:fldChar w:fldCharType="end"/>
          </w:r>
        </w:p>
      </w:tc>
      <w:tc>
        <w:tcPr>
          <w:tcW w:w="982" w:type="pct"/>
        </w:tcPr>
        <w:p w14:paraId="033A1BFA" w14:textId="77777777" w:rsidR="00060CE5" w:rsidRPr="00A114BB" w:rsidRDefault="00060CE5" w:rsidP="00CA35E0">
          <w:pPr>
            <w:pStyle w:val="Header"/>
            <w:rPr>
              <w:rFonts w:cs="Segoe UI Historic"/>
            </w:rPr>
          </w:pPr>
          <w:r w:rsidRPr="00A114BB">
            <w:rPr>
              <w:rFonts w:cs="Segoe UI Historic"/>
            </w:rPr>
            <w:t xml:space="preserve">Confidentiality Level </w:t>
          </w:r>
        </w:p>
      </w:tc>
      <w:tc>
        <w:tcPr>
          <w:tcW w:w="884" w:type="pct"/>
        </w:tcPr>
        <w:p w14:paraId="674FFCBE" w14:textId="77777777" w:rsidR="00060CE5" w:rsidRPr="00A114BB" w:rsidRDefault="00060CE5" w:rsidP="00120421">
          <w:pPr>
            <w:pStyle w:val="Header"/>
            <w:rPr>
              <w:rFonts w:cs="Segoe UI Historic"/>
            </w:rPr>
          </w:pPr>
          <w:r w:rsidRPr="00A114BB">
            <w:rPr>
              <w:rFonts w:cs="Segoe UI Historic"/>
            </w:rPr>
            <w:fldChar w:fldCharType="begin"/>
          </w:r>
          <w:r w:rsidRPr="00A114BB">
            <w:rPr>
              <w:rFonts w:cs="Segoe UI Historic"/>
            </w:rPr>
            <w:instrText xml:space="preserve"> IF </w:instrText>
          </w:r>
          <w:r w:rsidRPr="00A114BB">
            <w:rPr>
              <w:rFonts w:cs="Segoe UI Historic"/>
            </w:rPr>
            <w:fldChar w:fldCharType="begin"/>
          </w:r>
          <w:r w:rsidRPr="00A114BB">
            <w:rPr>
              <w:rFonts w:cs="Segoe UI Historic"/>
            </w:rPr>
            <w:instrText xml:space="preserve"> DOCPROPERTY "MXConfidentiality"  \* MERGEFORMAT </w:instrText>
          </w:r>
          <w:r w:rsidRPr="00A114BB">
            <w:rPr>
              <w:rFonts w:cs="Segoe UI Historic"/>
            </w:rPr>
            <w:fldChar w:fldCharType="separate"/>
          </w:r>
          <w:r>
            <w:rPr>
              <w:rFonts w:cs="Segoe UI Historic"/>
            </w:rPr>
            <w:instrText>Internal</w:instrText>
          </w:r>
          <w:r w:rsidRPr="00A114BB">
            <w:rPr>
              <w:rFonts w:cs="Segoe UI Historic"/>
            </w:rPr>
            <w:fldChar w:fldCharType="end"/>
          </w:r>
          <w:r w:rsidRPr="00A114BB">
            <w:rPr>
              <w:rFonts w:cs="Segoe UI Historic"/>
            </w:rPr>
            <w:instrText xml:space="preserve"> = "Confidential" </w:instrText>
          </w:r>
          <w:r w:rsidRPr="00A114BB">
            <w:rPr>
              <w:rFonts w:cs="Segoe UI Historic"/>
              <w:b/>
              <w:color w:val="FF0000"/>
            </w:rPr>
            <w:fldChar w:fldCharType="begin"/>
          </w:r>
          <w:r w:rsidRPr="00A114BB">
            <w:rPr>
              <w:rFonts w:cs="Segoe UI Historic"/>
              <w:b/>
              <w:color w:val="FF0000"/>
            </w:rPr>
            <w:instrText xml:space="preserve"> DOCPROPERTY "MXConfidentiality" \* MERGEFORMAT </w:instrText>
          </w:r>
          <w:r w:rsidRPr="00A114BB">
            <w:rPr>
              <w:rFonts w:cs="Segoe UI Historic"/>
              <w:b/>
              <w:color w:val="FF0000"/>
            </w:rPr>
            <w:fldChar w:fldCharType="separate"/>
          </w:r>
          <w:r w:rsidRPr="00A114BB">
            <w:rPr>
              <w:rFonts w:cs="Segoe UI Historic"/>
              <w:b/>
              <w:color w:val="FF0000"/>
            </w:rPr>
            <w:instrText>Confidential</w:instrText>
          </w:r>
          <w:r w:rsidRPr="00A114BB">
            <w:rPr>
              <w:rFonts w:cs="Segoe UI Historic"/>
              <w:b/>
              <w:color w:val="FF0000"/>
            </w:rPr>
            <w:fldChar w:fldCharType="end"/>
          </w:r>
          <w:r w:rsidRPr="00A114BB">
            <w:rPr>
              <w:rFonts w:cs="Segoe UI Historic"/>
            </w:rPr>
            <w:instrText xml:space="preserve">  </w:instrText>
          </w:r>
          <w:r w:rsidRPr="00A114BB">
            <w:rPr>
              <w:rFonts w:cs="Segoe UI Historic"/>
            </w:rPr>
            <w:fldChar w:fldCharType="begin"/>
          </w:r>
          <w:r w:rsidRPr="00A114BB">
            <w:rPr>
              <w:rFonts w:cs="Segoe UI Historic"/>
            </w:rPr>
            <w:instrText xml:space="preserve"> DOCPROPERTY "MXConfidentiality" \* MERGEFORMAT </w:instrText>
          </w:r>
          <w:r w:rsidRPr="00A114BB">
            <w:rPr>
              <w:rFonts w:cs="Segoe UI Historic"/>
            </w:rPr>
            <w:fldChar w:fldCharType="separate"/>
          </w:r>
          <w:r>
            <w:rPr>
              <w:rFonts w:cs="Segoe UI Historic"/>
            </w:rPr>
            <w:instrText>Internal</w:instrText>
          </w:r>
          <w:r w:rsidRPr="00A114BB">
            <w:rPr>
              <w:rFonts w:cs="Segoe UI Historic"/>
            </w:rPr>
            <w:fldChar w:fldCharType="end"/>
          </w:r>
          <w:r w:rsidRPr="00A114BB">
            <w:rPr>
              <w:rFonts w:cs="Segoe UI Historic"/>
            </w:rPr>
            <w:instrText xml:space="preserve"> </w:instrText>
          </w:r>
          <w:r w:rsidRPr="00A114BB">
            <w:rPr>
              <w:rFonts w:cs="Segoe UI Historic"/>
            </w:rPr>
            <w:fldChar w:fldCharType="separate"/>
          </w:r>
          <w:r>
            <w:rPr>
              <w:rFonts w:cs="Segoe UI Historic"/>
              <w:noProof/>
            </w:rPr>
            <w:t>Internal</w:t>
          </w:r>
          <w:r w:rsidRPr="00A114BB">
            <w:rPr>
              <w:rFonts w:cs="Segoe UI Historic"/>
            </w:rPr>
            <w:fldChar w:fldCharType="end"/>
          </w:r>
        </w:p>
      </w:tc>
    </w:tr>
  </w:tbl>
  <w:p w14:paraId="4B078385" w14:textId="77777777" w:rsidR="00060CE5" w:rsidRDefault="00060CE5" w:rsidP="0020113A"/>
  <w:p w14:paraId="7A4D5BB5" w14:textId="77777777" w:rsidR="00060CE5" w:rsidRDefault="00060CE5" w:rsidP="0020113A"/>
  <w:p w14:paraId="04C43029" w14:textId="77777777" w:rsidR="00060CE5" w:rsidRDefault="00060CE5" w:rsidP="0020113A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Style w:val="TableGrid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5366"/>
      <w:gridCol w:w="1944"/>
      <w:gridCol w:w="2329"/>
    </w:tblGrid>
    <w:tr w:rsidR="00060CE5" w:rsidRPr="00B414C7" w14:paraId="644B8B87" w14:textId="77777777" w:rsidTr="006A7E65">
      <w:trPr>
        <w:trHeight w:val="196"/>
      </w:trPr>
      <w:tc>
        <w:tcPr>
          <w:tcW w:w="5670" w:type="dxa"/>
          <w:vMerge w:val="restart"/>
        </w:tcPr>
        <w:p w14:paraId="3B55D2BF" w14:textId="77777777" w:rsidR="00060CE5" w:rsidRPr="00B414C7" w:rsidRDefault="00060CE5" w:rsidP="00F13777">
          <w:pPr>
            <w:pStyle w:val="Header"/>
            <w:rPr>
              <w:rFonts w:cs="Times New Roman (Body CS)"/>
            </w:rPr>
          </w:pPr>
          <w:r w:rsidRPr="00B414C7">
            <w:rPr>
              <w:rFonts w:cs="Times New Roman (Body CS)"/>
              <w:noProof/>
              <w:lang w:val="sv-SE" w:eastAsia="sv-SE"/>
            </w:rPr>
            <w:drawing>
              <wp:anchor distT="0" distB="0" distL="114300" distR="114300" simplePos="0" relativeHeight="251659264" behindDoc="0" locked="0" layoutInCell="1" allowOverlap="1" wp14:anchorId="4831F41E" wp14:editId="3F6EEE5A">
                <wp:simplePos x="0" y="0"/>
                <wp:positionH relativeFrom="page">
                  <wp:posOffset>37340</wp:posOffset>
                </wp:positionH>
                <wp:positionV relativeFrom="page">
                  <wp:posOffset>38100</wp:posOffset>
                </wp:positionV>
                <wp:extent cx="1429592" cy="756000"/>
                <wp:effectExtent l="0" t="0" r="5715" b="6350"/>
                <wp:wrapNone/>
                <wp:docPr id="64" name="Bildobjekt 6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8" name="logo.png"/>
                        <pic:cNvPicPr/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29592" cy="756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</w:p>
      </w:tc>
      <w:tc>
        <w:tcPr>
          <w:tcW w:w="1985" w:type="dxa"/>
        </w:tcPr>
        <w:p w14:paraId="6682B570" w14:textId="77777777" w:rsidR="00060CE5" w:rsidRPr="00A114BB" w:rsidRDefault="00060CE5" w:rsidP="00F13777">
          <w:pPr>
            <w:pStyle w:val="Header"/>
            <w:rPr>
              <w:rFonts w:cs="Times New Roman (Body CS)"/>
              <w:szCs w:val="16"/>
            </w:rPr>
          </w:pPr>
          <w:r w:rsidRPr="00A114BB">
            <w:rPr>
              <w:rFonts w:cs="Times New Roman (Body CS)"/>
              <w:szCs w:val="16"/>
            </w:rPr>
            <w:t>Document Type</w:t>
          </w:r>
        </w:p>
      </w:tc>
      <w:tc>
        <w:tcPr>
          <w:tcW w:w="2410" w:type="dxa"/>
        </w:tcPr>
        <w:p w14:paraId="3F77718A" w14:textId="77777777" w:rsidR="00060CE5" w:rsidRPr="00A114BB" w:rsidRDefault="00060CE5" w:rsidP="00F13777">
          <w:pPr>
            <w:pStyle w:val="Header"/>
            <w:rPr>
              <w:rFonts w:cs="Times New Roman (Body CS)"/>
              <w:szCs w:val="16"/>
            </w:rPr>
          </w:pPr>
          <w:r w:rsidRPr="00A114BB">
            <w:rPr>
              <w:rFonts w:cs="Times New Roman (Body CS)"/>
              <w:szCs w:val="16"/>
            </w:rPr>
            <w:fldChar w:fldCharType="begin"/>
          </w:r>
          <w:r w:rsidRPr="00A114BB">
            <w:rPr>
              <w:rFonts w:cs="Times New Roman (Body CS)"/>
              <w:szCs w:val="16"/>
            </w:rPr>
            <w:instrText xml:space="preserve"> DOCPROPERTY "MXType.Localized"  \* MERGEFORMAT </w:instrText>
          </w:r>
          <w:r w:rsidRPr="00A114BB">
            <w:rPr>
              <w:rFonts w:cs="Times New Roman (Body CS)"/>
              <w:szCs w:val="16"/>
            </w:rPr>
            <w:fldChar w:fldCharType="separate"/>
          </w:r>
          <w:r>
            <w:rPr>
              <w:rFonts w:cs="Times New Roman (Body CS)"/>
              <w:szCs w:val="16"/>
            </w:rPr>
            <w:t>Document Template</w:t>
          </w:r>
          <w:r w:rsidRPr="00A114BB">
            <w:rPr>
              <w:rFonts w:cs="Times New Roman (Body CS)"/>
              <w:szCs w:val="16"/>
            </w:rPr>
            <w:fldChar w:fldCharType="end"/>
          </w:r>
        </w:p>
      </w:tc>
    </w:tr>
    <w:tr w:rsidR="00060CE5" w:rsidRPr="00B414C7" w14:paraId="1B6F1C7E" w14:textId="77777777" w:rsidTr="006A7E65">
      <w:trPr>
        <w:trHeight w:val="196"/>
      </w:trPr>
      <w:tc>
        <w:tcPr>
          <w:tcW w:w="5670" w:type="dxa"/>
          <w:vMerge/>
        </w:tcPr>
        <w:p w14:paraId="4134B66D" w14:textId="77777777" w:rsidR="00060CE5" w:rsidRPr="00B414C7" w:rsidRDefault="00060CE5" w:rsidP="00F13777">
          <w:pPr>
            <w:pStyle w:val="Header"/>
            <w:rPr>
              <w:rFonts w:cs="Times New Roman (Body CS)"/>
            </w:rPr>
          </w:pPr>
        </w:p>
      </w:tc>
      <w:tc>
        <w:tcPr>
          <w:tcW w:w="1985" w:type="dxa"/>
        </w:tcPr>
        <w:p w14:paraId="1E473B28" w14:textId="77777777" w:rsidR="00060CE5" w:rsidRPr="00A114BB" w:rsidRDefault="00060CE5" w:rsidP="00F13777">
          <w:pPr>
            <w:pStyle w:val="Header"/>
            <w:rPr>
              <w:rFonts w:cs="Times New Roman (Body CS)"/>
              <w:szCs w:val="16"/>
            </w:rPr>
          </w:pPr>
          <w:r w:rsidRPr="00A114BB">
            <w:rPr>
              <w:rFonts w:cs="Times New Roman (Body CS)"/>
              <w:szCs w:val="16"/>
            </w:rPr>
            <w:t>Document Number</w:t>
          </w:r>
        </w:p>
      </w:tc>
      <w:tc>
        <w:tcPr>
          <w:tcW w:w="2410" w:type="dxa"/>
        </w:tcPr>
        <w:p w14:paraId="2DB532EB" w14:textId="77777777" w:rsidR="00060CE5" w:rsidRPr="00A114BB" w:rsidRDefault="00060CE5" w:rsidP="00F13777">
          <w:pPr>
            <w:pStyle w:val="Header"/>
            <w:rPr>
              <w:rFonts w:cs="Times New Roman (Body CS)"/>
              <w:szCs w:val="16"/>
            </w:rPr>
          </w:pPr>
          <w:r w:rsidRPr="00A114BB">
            <w:rPr>
              <w:rFonts w:cs="Times New Roman (Body CS)"/>
              <w:szCs w:val="16"/>
            </w:rPr>
            <w:fldChar w:fldCharType="begin"/>
          </w:r>
          <w:r w:rsidRPr="00A114BB">
            <w:rPr>
              <w:rFonts w:cs="Times New Roman (Body CS)"/>
              <w:szCs w:val="16"/>
            </w:rPr>
            <w:instrText xml:space="preserve"> DOCPROPERTY "MXName"  \* MERGEFORMAT </w:instrText>
          </w:r>
          <w:r w:rsidRPr="00A114BB">
            <w:rPr>
              <w:rFonts w:cs="Times New Roman (Body CS)"/>
              <w:szCs w:val="16"/>
            </w:rPr>
            <w:fldChar w:fldCharType="separate"/>
          </w:r>
          <w:r>
            <w:rPr>
              <w:rFonts w:cs="Times New Roman (Body CS)"/>
              <w:szCs w:val="16"/>
            </w:rPr>
            <w:t>ESS-0060903</w:t>
          </w:r>
          <w:r w:rsidRPr="00A114BB">
            <w:rPr>
              <w:rFonts w:cs="Times New Roman (Body CS)"/>
              <w:szCs w:val="16"/>
            </w:rPr>
            <w:fldChar w:fldCharType="end"/>
          </w:r>
        </w:p>
      </w:tc>
    </w:tr>
    <w:tr w:rsidR="00060CE5" w:rsidRPr="00B414C7" w14:paraId="3B1D727F" w14:textId="77777777" w:rsidTr="006A7E65">
      <w:trPr>
        <w:trHeight w:val="234"/>
      </w:trPr>
      <w:tc>
        <w:tcPr>
          <w:tcW w:w="5670" w:type="dxa"/>
          <w:vMerge/>
        </w:tcPr>
        <w:p w14:paraId="10A4CD51" w14:textId="77777777" w:rsidR="00060CE5" w:rsidRPr="00B414C7" w:rsidRDefault="00060CE5" w:rsidP="00F13777">
          <w:pPr>
            <w:pStyle w:val="Header"/>
            <w:rPr>
              <w:rFonts w:cs="Times New Roman (Body CS)"/>
            </w:rPr>
          </w:pPr>
        </w:p>
      </w:tc>
      <w:tc>
        <w:tcPr>
          <w:tcW w:w="1985" w:type="dxa"/>
        </w:tcPr>
        <w:p w14:paraId="1D65511A" w14:textId="77777777" w:rsidR="00060CE5" w:rsidRPr="00A114BB" w:rsidRDefault="00060CE5" w:rsidP="00F13777">
          <w:pPr>
            <w:pStyle w:val="Header"/>
            <w:rPr>
              <w:rFonts w:cs="Times New Roman (Body CS)"/>
              <w:szCs w:val="16"/>
            </w:rPr>
          </w:pPr>
          <w:r w:rsidRPr="00A114BB">
            <w:rPr>
              <w:rFonts w:cs="Times New Roman (Body CS)"/>
              <w:szCs w:val="16"/>
            </w:rPr>
            <w:t>Date</w:t>
          </w:r>
        </w:p>
      </w:tc>
      <w:tc>
        <w:tcPr>
          <w:tcW w:w="2410" w:type="dxa"/>
        </w:tcPr>
        <w:p w14:paraId="52E52085" w14:textId="77777777" w:rsidR="00060CE5" w:rsidRPr="00A114BB" w:rsidRDefault="00060CE5" w:rsidP="00F13777">
          <w:pPr>
            <w:pStyle w:val="Header"/>
            <w:rPr>
              <w:rFonts w:cs="Times New Roman (Body CS)"/>
              <w:szCs w:val="16"/>
            </w:rPr>
          </w:pPr>
          <w:r w:rsidRPr="00A114BB">
            <w:rPr>
              <w:rFonts w:cs="Times New Roman (Body CS)"/>
              <w:szCs w:val="16"/>
            </w:rPr>
            <w:fldChar w:fldCharType="begin"/>
          </w:r>
          <w:r w:rsidRPr="00A114BB">
            <w:rPr>
              <w:rFonts w:cs="Times New Roman (Body CS)"/>
              <w:szCs w:val="16"/>
            </w:rPr>
            <w:instrText xml:space="preserve"> DOCPROPERTY "MXPrinted Date"  \* MERGEFORMAT </w:instrText>
          </w:r>
          <w:r w:rsidRPr="00A114BB">
            <w:rPr>
              <w:rFonts w:cs="Times New Roman (Body CS)"/>
              <w:szCs w:val="16"/>
            </w:rPr>
            <w:fldChar w:fldCharType="separate"/>
          </w:r>
          <w:r>
            <w:rPr>
              <w:rFonts w:cs="Times New Roman (Body CS)"/>
              <w:szCs w:val="16"/>
            </w:rPr>
            <w:t>Feb 20, 2020</w:t>
          </w:r>
          <w:r w:rsidRPr="00A114BB">
            <w:rPr>
              <w:rFonts w:cs="Times New Roman (Body CS)"/>
              <w:szCs w:val="16"/>
            </w:rPr>
            <w:fldChar w:fldCharType="end"/>
          </w:r>
        </w:p>
      </w:tc>
    </w:tr>
    <w:tr w:rsidR="00060CE5" w:rsidRPr="00B414C7" w14:paraId="23F56826" w14:textId="77777777" w:rsidTr="006A7E65">
      <w:trPr>
        <w:trHeight w:val="196"/>
      </w:trPr>
      <w:tc>
        <w:tcPr>
          <w:tcW w:w="5670" w:type="dxa"/>
          <w:vMerge/>
        </w:tcPr>
        <w:p w14:paraId="73BE465A" w14:textId="77777777" w:rsidR="00060CE5" w:rsidRPr="00B414C7" w:rsidRDefault="00060CE5" w:rsidP="00F13777">
          <w:pPr>
            <w:pStyle w:val="Header"/>
            <w:rPr>
              <w:rFonts w:cs="Times New Roman (Body CS)"/>
            </w:rPr>
          </w:pPr>
        </w:p>
      </w:tc>
      <w:tc>
        <w:tcPr>
          <w:tcW w:w="1985" w:type="dxa"/>
        </w:tcPr>
        <w:p w14:paraId="659DF131" w14:textId="77777777" w:rsidR="00060CE5" w:rsidRPr="00A114BB" w:rsidRDefault="00060CE5" w:rsidP="00F13777">
          <w:pPr>
            <w:pStyle w:val="Header"/>
            <w:rPr>
              <w:rFonts w:cs="Times New Roman (Body CS)"/>
              <w:szCs w:val="16"/>
            </w:rPr>
          </w:pPr>
          <w:r w:rsidRPr="00A114BB">
            <w:rPr>
              <w:rFonts w:cs="Times New Roman (Body CS)"/>
              <w:szCs w:val="16"/>
            </w:rPr>
            <w:t>Revision</w:t>
          </w:r>
        </w:p>
      </w:tc>
      <w:tc>
        <w:tcPr>
          <w:tcW w:w="2410" w:type="dxa"/>
        </w:tcPr>
        <w:p w14:paraId="773AC06F" w14:textId="77777777" w:rsidR="00060CE5" w:rsidRPr="00A114BB" w:rsidRDefault="00060CE5" w:rsidP="00F13777">
          <w:pPr>
            <w:pStyle w:val="Header"/>
            <w:rPr>
              <w:rFonts w:cs="Times New Roman (Body CS)"/>
              <w:szCs w:val="16"/>
            </w:rPr>
          </w:pPr>
          <w:r w:rsidRPr="00A114BB">
            <w:rPr>
              <w:rFonts w:cs="Times New Roman (Body CS)"/>
              <w:szCs w:val="16"/>
            </w:rPr>
            <w:fldChar w:fldCharType="begin"/>
          </w:r>
          <w:r w:rsidRPr="00A114BB">
            <w:rPr>
              <w:rFonts w:cs="Times New Roman (Body CS)"/>
              <w:szCs w:val="16"/>
            </w:rPr>
            <w:instrText xml:space="preserve"> DOCPROPERTY "MXRevision"  \* MERGEFORMAT </w:instrText>
          </w:r>
          <w:r w:rsidRPr="00A114BB">
            <w:rPr>
              <w:rFonts w:cs="Times New Roman (Body CS)"/>
              <w:szCs w:val="16"/>
            </w:rPr>
            <w:fldChar w:fldCharType="separate"/>
          </w:r>
          <w:r>
            <w:rPr>
              <w:rFonts w:cs="Times New Roman (Body CS)"/>
              <w:szCs w:val="16"/>
            </w:rPr>
            <w:t>5</w:t>
          </w:r>
          <w:r w:rsidRPr="00A114BB">
            <w:rPr>
              <w:rFonts w:cs="Times New Roman (Body CS)"/>
              <w:szCs w:val="16"/>
            </w:rPr>
            <w:fldChar w:fldCharType="end"/>
          </w:r>
          <w:r w:rsidRPr="00A114BB">
            <w:rPr>
              <w:rFonts w:cs="Times New Roman (Body CS)"/>
              <w:szCs w:val="16"/>
            </w:rPr>
            <w:t xml:space="preserve"> </w:t>
          </w:r>
          <w:r w:rsidRPr="00A114BB">
            <w:rPr>
              <w:rFonts w:cs="Times New Roman (Body CS)"/>
              <w:szCs w:val="16"/>
            </w:rPr>
            <w:fldChar w:fldCharType="begin"/>
          </w:r>
          <w:r w:rsidRPr="00A114BB">
            <w:rPr>
              <w:rFonts w:cs="Times New Roman (Body CS)"/>
              <w:szCs w:val="16"/>
            </w:rPr>
            <w:instrText xml:space="preserve"> DOCPROPERTY "MXPrinted Version"  \* MERGEFORMAT </w:instrText>
          </w:r>
          <w:r w:rsidRPr="00A114BB">
            <w:rPr>
              <w:rFonts w:cs="Times New Roman (Body CS)"/>
              <w:szCs w:val="16"/>
            </w:rPr>
            <w:fldChar w:fldCharType="end"/>
          </w:r>
        </w:p>
      </w:tc>
    </w:tr>
    <w:tr w:rsidR="00060CE5" w:rsidRPr="00B414C7" w14:paraId="6A65C8FE" w14:textId="77777777" w:rsidTr="006A7E65">
      <w:trPr>
        <w:trHeight w:val="196"/>
      </w:trPr>
      <w:tc>
        <w:tcPr>
          <w:tcW w:w="5670" w:type="dxa"/>
          <w:vMerge/>
        </w:tcPr>
        <w:p w14:paraId="18A93D2B" w14:textId="77777777" w:rsidR="00060CE5" w:rsidRPr="00B414C7" w:rsidRDefault="00060CE5" w:rsidP="00F13777">
          <w:pPr>
            <w:pStyle w:val="Header"/>
            <w:rPr>
              <w:rFonts w:cs="Times New Roman (Body CS)"/>
            </w:rPr>
          </w:pPr>
        </w:p>
      </w:tc>
      <w:tc>
        <w:tcPr>
          <w:tcW w:w="1985" w:type="dxa"/>
        </w:tcPr>
        <w:p w14:paraId="2F9C596A" w14:textId="77777777" w:rsidR="00060CE5" w:rsidRPr="00A114BB" w:rsidRDefault="00060CE5" w:rsidP="00F13777">
          <w:pPr>
            <w:pStyle w:val="Header"/>
            <w:rPr>
              <w:rFonts w:cs="Times New Roman (Body CS)"/>
              <w:szCs w:val="16"/>
            </w:rPr>
          </w:pPr>
          <w:r w:rsidRPr="00A114BB">
            <w:rPr>
              <w:rFonts w:cs="Times New Roman (Body CS)"/>
              <w:szCs w:val="16"/>
            </w:rPr>
            <w:t>State</w:t>
          </w:r>
        </w:p>
      </w:tc>
      <w:tc>
        <w:tcPr>
          <w:tcW w:w="2410" w:type="dxa"/>
        </w:tcPr>
        <w:p w14:paraId="1C1EF33A" w14:textId="77777777" w:rsidR="00060CE5" w:rsidRPr="00A114BB" w:rsidRDefault="00060CE5" w:rsidP="00F13777">
          <w:pPr>
            <w:pStyle w:val="Header"/>
            <w:rPr>
              <w:rFonts w:cs="Times New Roman (Body CS)"/>
              <w:szCs w:val="16"/>
            </w:rPr>
          </w:pPr>
          <w:r w:rsidRPr="00A114BB">
            <w:rPr>
              <w:rFonts w:cs="Times New Roman (Body CS)"/>
              <w:szCs w:val="16"/>
            </w:rPr>
            <w:fldChar w:fldCharType="begin"/>
          </w:r>
          <w:r w:rsidRPr="00A114BB">
            <w:rPr>
              <w:rFonts w:cs="Times New Roman (Body CS)"/>
              <w:szCs w:val="16"/>
            </w:rPr>
            <w:instrText xml:space="preserve"> DOCPROPERTY "MXCurrent"  \* MERGEFORMAT </w:instrText>
          </w:r>
          <w:r w:rsidRPr="00A114BB">
            <w:rPr>
              <w:rFonts w:cs="Times New Roman (Body CS)"/>
              <w:szCs w:val="16"/>
            </w:rPr>
            <w:fldChar w:fldCharType="separate"/>
          </w:r>
          <w:r>
            <w:rPr>
              <w:rFonts w:cs="Times New Roman (Body CS)"/>
              <w:szCs w:val="16"/>
            </w:rPr>
            <w:t>Released</w:t>
          </w:r>
          <w:r w:rsidRPr="00A114BB">
            <w:rPr>
              <w:rFonts w:cs="Times New Roman (Body CS)"/>
              <w:szCs w:val="16"/>
            </w:rPr>
            <w:fldChar w:fldCharType="end"/>
          </w:r>
        </w:p>
      </w:tc>
    </w:tr>
    <w:tr w:rsidR="00060CE5" w:rsidRPr="00B414C7" w14:paraId="69C55015" w14:textId="77777777" w:rsidTr="006A7E65">
      <w:trPr>
        <w:trHeight w:val="196"/>
      </w:trPr>
      <w:tc>
        <w:tcPr>
          <w:tcW w:w="5670" w:type="dxa"/>
          <w:vMerge/>
        </w:tcPr>
        <w:p w14:paraId="5DDC98B4" w14:textId="77777777" w:rsidR="00060CE5" w:rsidRPr="00B414C7" w:rsidRDefault="00060CE5" w:rsidP="00F13777">
          <w:pPr>
            <w:pStyle w:val="Header"/>
            <w:rPr>
              <w:rFonts w:cs="Times New Roman (Body CS)"/>
            </w:rPr>
          </w:pPr>
        </w:p>
      </w:tc>
      <w:tc>
        <w:tcPr>
          <w:tcW w:w="1985" w:type="dxa"/>
        </w:tcPr>
        <w:p w14:paraId="72DB28D3" w14:textId="77777777" w:rsidR="00060CE5" w:rsidRPr="00A114BB" w:rsidRDefault="00060CE5" w:rsidP="00F13777">
          <w:pPr>
            <w:pStyle w:val="Header"/>
            <w:rPr>
              <w:rFonts w:cs="Times New Roman (Body CS)"/>
              <w:szCs w:val="16"/>
            </w:rPr>
          </w:pPr>
          <w:r w:rsidRPr="00A114BB">
            <w:rPr>
              <w:rFonts w:cs="Times New Roman (Body CS)"/>
              <w:szCs w:val="16"/>
            </w:rPr>
            <w:t>Confidentiality Level</w:t>
          </w:r>
        </w:p>
      </w:tc>
      <w:tc>
        <w:tcPr>
          <w:tcW w:w="2410" w:type="dxa"/>
        </w:tcPr>
        <w:p w14:paraId="5CBA1505" w14:textId="77777777" w:rsidR="00060CE5" w:rsidRPr="00A114BB" w:rsidRDefault="00060CE5" w:rsidP="00F13777">
          <w:pPr>
            <w:pStyle w:val="Header"/>
            <w:rPr>
              <w:rFonts w:cs="Times New Roman (Body CS)"/>
              <w:szCs w:val="16"/>
            </w:rPr>
          </w:pPr>
          <w:r w:rsidRPr="00A114BB">
            <w:rPr>
              <w:rFonts w:cs="Times New Roman (Body CS)"/>
              <w:szCs w:val="16"/>
            </w:rPr>
            <w:fldChar w:fldCharType="begin"/>
          </w:r>
          <w:r w:rsidRPr="00A114BB">
            <w:rPr>
              <w:rFonts w:cs="Times New Roman (Body CS)"/>
              <w:szCs w:val="16"/>
            </w:rPr>
            <w:instrText xml:space="preserve"> IF </w:instrText>
          </w:r>
          <w:r w:rsidRPr="00A114BB">
            <w:rPr>
              <w:rFonts w:cs="Times New Roman (Body CS)"/>
              <w:szCs w:val="16"/>
            </w:rPr>
            <w:fldChar w:fldCharType="begin"/>
          </w:r>
          <w:r w:rsidRPr="00A114BB">
            <w:rPr>
              <w:rFonts w:cs="Times New Roman (Body CS)"/>
              <w:szCs w:val="16"/>
            </w:rPr>
            <w:instrText xml:space="preserve"> DOCPROPERTY "MXConfidentiality"  \* MERGEFORMAT </w:instrText>
          </w:r>
          <w:r w:rsidRPr="00A114BB">
            <w:rPr>
              <w:rFonts w:cs="Times New Roman (Body CS)"/>
              <w:szCs w:val="16"/>
            </w:rPr>
            <w:fldChar w:fldCharType="separate"/>
          </w:r>
          <w:r>
            <w:rPr>
              <w:rFonts w:cs="Times New Roman (Body CS)"/>
              <w:szCs w:val="16"/>
            </w:rPr>
            <w:instrText>Internal</w:instrText>
          </w:r>
          <w:r w:rsidRPr="00A114BB">
            <w:rPr>
              <w:rFonts w:cs="Times New Roman (Body CS)"/>
              <w:szCs w:val="16"/>
            </w:rPr>
            <w:fldChar w:fldCharType="end"/>
          </w:r>
          <w:r w:rsidRPr="00A114BB">
            <w:rPr>
              <w:rFonts w:cs="Times New Roman (Body CS)"/>
              <w:szCs w:val="16"/>
            </w:rPr>
            <w:instrText xml:space="preserve"> = "Confidential" </w:instrText>
          </w:r>
          <w:r w:rsidRPr="00A114BB">
            <w:rPr>
              <w:rFonts w:cs="Times New Roman (Body CS)"/>
              <w:b/>
              <w:color w:val="FF0000"/>
              <w:szCs w:val="16"/>
            </w:rPr>
            <w:fldChar w:fldCharType="begin"/>
          </w:r>
          <w:r w:rsidRPr="00A114BB">
            <w:rPr>
              <w:rFonts w:cs="Times New Roman (Body CS)"/>
              <w:b/>
              <w:color w:val="FF0000"/>
              <w:szCs w:val="16"/>
            </w:rPr>
            <w:instrText xml:space="preserve"> DOCPROPERTY "MXConfidentiality" \* MERGEFORMAT </w:instrText>
          </w:r>
          <w:r w:rsidRPr="00A114BB">
            <w:rPr>
              <w:rFonts w:cs="Times New Roman (Body CS)"/>
              <w:b/>
              <w:color w:val="FF0000"/>
              <w:szCs w:val="16"/>
            </w:rPr>
            <w:fldChar w:fldCharType="separate"/>
          </w:r>
          <w:r w:rsidRPr="00A114BB">
            <w:rPr>
              <w:rFonts w:cs="Times New Roman (Body CS)"/>
              <w:b/>
              <w:color w:val="FF0000"/>
              <w:szCs w:val="16"/>
            </w:rPr>
            <w:instrText>Confidential</w:instrText>
          </w:r>
          <w:r w:rsidRPr="00A114BB">
            <w:rPr>
              <w:rFonts w:cs="Times New Roman (Body CS)"/>
              <w:b/>
              <w:color w:val="FF0000"/>
              <w:szCs w:val="16"/>
            </w:rPr>
            <w:fldChar w:fldCharType="end"/>
          </w:r>
          <w:r w:rsidRPr="00A114BB">
            <w:rPr>
              <w:rFonts w:cs="Times New Roman (Body CS)"/>
              <w:szCs w:val="16"/>
            </w:rPr>
            <w:instrText xml:space="preserve">  </w:instrText>
          </w:r>
          <w:r w:rsidRPr="00A114BB">
            <w:rPr>
              <w:rFonts w:cs="Times New Roman (Body CS)"/>
              <w:szCs w:val="16"/>
            </w:rPr>
            <w:fldChar w:fldCharType="begin"/>
          </w:r>
          <w:r w:rsidRPr="00A114BB">
            <w:rPr>
              <w:rFonts w:cs="Times New Roman (Body CS)"/>
              <w:szCs w:val="16"/>
            </w:rPr>
            <w:instrText xml:space="preserve"> DOCPROPERTY "MXConfidentiality" \* MERGEFORMAT </w:instrText>
          </w:r>
          <w:r w:rsidRPr="00A114BB">
            <w:rPr>
              <w:rFonts w:cs="Times New Roman (Body CS)"/>
              <w:szCs w:val="16"/>
            </w:rPr>
            <w:fldChar w:fldCharType="separate"/>
          </w:r>
          <w:r>
            <w:rPr>
              <w:rFonts w:cs="Times New Roman (Body CS)"/>
              <w:szCs w:val="16"/>
            </w:rPr>
            <w:instrText>Internal</w:instrText>
          </w:r>
          <w:r w:rsidRPr="00A114BB">
            <w:rPr>
              <w:rFonts w:cs="Times New Roman (Body CS)"/>
              <w:szCs w:val="16"/>
            </w:rPr>
            <w:fldChar w:fldCharType="end"/>
          </w:r>
          <w:r w:rsidRPr="00A114BB">
            <w:rPr>
              <w:rFonts w:cs="Times New Roman (Body CS)"/>
              <w:szCs w:val="16"/>
            </w:rPr>
            <w:instrText xml:space="preserve"> </w:instrText>
          </w:r>
          <w:r w:rsidRPr="00A114BB">
            <w:rPr>
              <w:rFonts w:cs="Times New Roman (Body CS)"/>
              <w:szCs w:val="16"/>
            </w:rPr>
            <w:fldChar w:fldCharType="separate"/>
          </w:r>
          <w:r>
            <w:rPr>
              <w:rFonts w:cs="Times New Roman (Body CS)"/>
              <w:noProof/>
              <w:szCs w:val="16"/>
            </w:rPr>
            <w:t>Internal</w:t>
          </w:r>
          <w:r w:rsidRPr="00A114BB">
            <w:rPr>
              <w:rFonts w:cs="Times New Roman (Body CS)"/>
              <w:szCs w:val="16"/>
            </w:rPr>
            <w:fldChar w:fldCharType="end"/>
          </w:r>
        </w:p>
      </w:tc>
    </w:tr>
    <w:tr w:rsidR="00060CE5" w:rsidRPr="00B414C7" w14:paraId="25A36564" w14:textId="77777777" w:rsidTr="006A7E65">
      <w:trPr>
        <w:trHeight w:val="163"/>
      </w:trPr>
      <w:tc>
        <w:tcPr>
          <w:tcW w:w="5670" w:type="dxa"/>
          <w:vMerge/>
        </w:tcPr>
        <w:p w14:paraId="519E2BB7" w14:textId="77777777" w:rsidR="00060CE5" w:rsidRPr="00B414C7" w:rsidRDefault="00060CE5" w:rsidP="00F13777">
          <w:pPr>
            <w:pStyle w:val="Header"/>
            <w:rPr>
              <w:rFonts w:cs="Times New Roman (Body CS)"/>
            </w:rPr>
          </w:pPr>
        </w:p>
      </w:tc>
      <w:tc>
        <w:tcPr>
          <w:tcW w:w="1985" w:type="dxa"/>
        </w:tcPr>
        <w:p w14:paraId="3BFFEF83" w14:textId="77777777" w:rsidR="00060CE5" w:rsidRPr="00A114BB" w:rsidRDefault="00060CE5" w:rsidP="00F13777">
          <w:pPr>
            <w:pStyle w:val="Header"/>
            <w:rPr>
              <w:rFonts w:cs="Times New Roman (Body CS)"/>
              <w:szCs w:val="16"/>
            </w:rPr>
          </w:pPr>
          <w:r w:rsidRPr="00A114BB">
            <w:rPr>
              <w:rFonts w:cs="Times New Roman (Body CS)"/>
              <w:szCs w:val="16"/>
            </w:rPr>
            <w:t>Page</w:t>
          </w:r>
        </w:p>
      </w:tc>
      <w:tc>
        <w:tcPr>
          <w:tcW w:w="2410" w:type="dxa"/>
        </w:tcPr>
        <w:p w14:paraId="64943ADF" w14:textId="77777777" w:rsidR="00060CE5" w:rsidRPr="00A114BB" w:rsidRDefault="00060CE5" w:rsidP="00F13777">
          <w:pPr>
            <w:pStyle w:val="Header"/>
            <w:rPr>
              <w:rFonts w:cs="Times New Roman (Body CS)"/>
              <w:szCs w:val="16"/>
            </w:rPr>
          </w:pPr>
          <w:r w:rsidRPr="00A114BB">
            <w:rPr>
              <w:rStyle w:val="PageNumber"/>
              <w:rFonts w:cs="Times New Roman (Body CS)"/>
              <w:sz w:val="16"/>
              <w:szCs w:val="16"/>
            </w:rPr>
            <w:fldChar w:fldCharType="begin"/>
          </w:r>
          <w:r w:rsidRPr="00A114BB">
            <w:rPr>
              <w:rStyle w:val="PageNumber"/>
              <w:rFonts w:cs="Times New Roman (Body CS)"/>
              <w:sz w:val="16"/>
              <w:szCs w:val="16"/>
            </w:rPr>
            <w:instrText xml:space="preserve"> PAGE </w:instrText>
          </w:r>
          <w:r w:rsidRPr="00A114BB">
            <w:rPr>
              <w:rStyle w:val="PageNumber"/>
              <w:rFonts w:cs="Times New Roman (Body CS)"/>
              <w:sz w:val="16"/>
              <w:szCs w:val="16"/>
            </w:rPr>
            <w:fldChar w:fldCharType="separate"/>
          </w:r>
          <w:r>
            <w:rPr>
              <w:rStyle w:val="PageNumber"/>
              <w:rFonts w:cs="Times New Roman (Body CS)"/>
              <w:noProof/>
              <w:sz w:val="16"/>
              <w:szCs w:val="16"/>
            </w:rPr>
            <w:t>1</w:t>
          </w:r>
          <w:r w:rsidRPr="00A114BB">
            <w:rPr>
              <w:rStyle w:val="PageNumber"/>
              <w:rFonts w:cs="Times New Roman (Body CS)"/>
              <w:sz w:val="16"/>
              <w:szCs w:val="16"/>
            </w:rPr>
            <w:fldChar w:fldCharType="end"/>
          </w:r>
          <w:r w:rsidRPr="00A114BB">
            <w:rPr>
              <w:rStyle w:val="PageNumber"/>
              <w:rFonts w:cs="Times New Roman (Body CS)"/>
              <w:sz w:val="16"/>
              <w:szCs w:val="16"/>
            </w:rPr>
            <w:t xml:space="preserve"> (</w:t>
          </w:r>
          <w:r w:rsidRPr="00A114BB">
            <w:rPr>
              <w:rStyle w:val="PageNumber"/>
              <w:rFonts w:cs="Times New Roman (Body CS)"/>
              <w:sz w:val="16"/>
              <w:szCs w:val="16"/>
            </w:rPr>
            <w:fldChar w:fldCharType="begin"/>
          </w:r>
          <w:r w:rsidRPr="00A114BB">
            <w:rPr>
              <w:rStyle w:val="PageNumber"/>
              <w:rFonts w:cs="Times New Roman (Body CS)"/>
              <w:sz w:val="16"/>
              <w:szCs w:val="16"/>
            </w:rPr>
            <w:instrText xml:space="preserve"> NUMPAGES </w:instrText>
          </w:r>
          <w:r w:rsidRPr="00A114BB">
            <w:rPr>
              <w:rStyle w:val="PageNumber"/>
              <w:rFonts w:cs="Times New Roman (Body CS)"/>
              <w:sz w:val="16"/>
              <w:szCs w:val="16"/>
            </w:rPr>
            <w:fldChar w:fldCharType="separate"/>
          </w:r>
          <w:r>
            <w:rPr>
              <w:rStyle w:val="PageNumber"/>
              <w:rFonts w:cs="Times New Roman (Body CS)"/>
              <w:noProof/>
              <w:sz w:val="16"/>
              <w:szCs w:val="16"/>
            </w:rPr>
            <w:t>4</w:t>
          </w:r>
          <w:r w:rsidRPr="00A114BB">
            <w:rPr>
              <w:rStyle w:val="PageNumber"/>
              <w:rFonts w:cs="Times New Roman (Body CS)"/>
              <w:sz w:val="16"/>
              <w:szCs w:val="16"/>
            </w:rPr>
            <w:fldChar w:fldCharType="end"/>
          </w:r>
          <w:r w:rsidRPr="00A114BB">
            <w:rPr>
              <w:rStyle w:val="PageNumber"/>
              <w:rFonts w:cs="Times New Roman (Body CS)"/>
              <w:sz w:val="16"/>
              <w:szCs w:val="16"/>
            </w:rPr>
            <w:t>)</w:t>
          </w:r>
        </w:p>
      </w:tc>
    </w:tr>
  </w:tbl>
  <w:p w14:paraId="087561C8" w14:textId="77777777" w:rsidR="00060CE5" w:rsidRPr="00A114BB" w:rsidRDefault="00060CE5">
    <w:pPr>
      <w:rPr>
        <w:rFonts w:cs="Times New Roman (Body CS)"/>
        <w:sz w:val="16"/>
        <w:szCs w:val="16"/>
      </w:rPr>
    </w:pPr>
  </w:p>
  <w:p w14:paraId="1A34EED4" w14:textId="77777777" w:rsidR="00060CE5" w:rsidRDefault="00060CE5"/>
  <w:p w14:paraId="7BBB0531" w14:textId="77777777" w:rsidR="00060CE5" w:rsidRDefault="00060CE5"/>
  <w:p w14:paraId="50C32242" w14:textId="77777777" w:rsidR="00060CE5" w:rsidRDefault="00060CE5"/>
  <w:p w14:paraId="690628BF" w14:textId="77777777" w:rsidR="00060CE5" w:rsidRDefault="00060CE5"/>
  <w:p w14:paraId="2C56215F" w14:textId="77777777" w:rsidR="00060CE5" w:rsidRDefault="00060CE5"/>
  <w:p w14:paraId="7F4B0842" w14:textId="77777777" w:rsidR="00060CE5" w:rsidRDefault="00060CE5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7C"/>
    <w:multiLevelType w:val="singleLevel"/>
    <w:tmpl w:val="75582F90"/>
    <w:lvl w:ilvl="0">
      <w:start w:val="1"/>
      <w:numFmt w:val="decimal"/>
      <w:pStyle w:val="ListNumber5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 w15:restartNumberingAfterBreak="0">
    <w:nsid w:val="FFFFFF7D"/>
    <w:multiLevelType w:val="singleLevel"/>
    <w:tmpl w:val="A060F8F4"/>
    <w:lvl w:ilvl="0">
      <w:start w:val="1"/>
      <w:numFmt w:val="decimal"/>
      <w:pStyle w:val="ListNumber4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 w15:restartNumberingAfterBreak="0">
    <w:nsid w:val="FFFFFF7E"/>
    <w:multiLevelType w:val="singleLevel"/>
    <w:tmpl w:val="F0349122"/>
    <w:lvl w:ilvl="0">
      <w:start w:val="1"/>
      <w:numFmt w:val="decimal"/>
      <w:pStyle w:val="ListNumber3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3" w15:restartNumberingAfterBreak="0">
    <w:nsid w:val="FFFFFF7F"/>
    <w:multiLevelType w:val="singleLevel"/>
    <w:tmpl w:val="154C7B20"/>
    <w:lvl w:ilvl="0">
      <w:start w:val="1"/>
      <w:numFmt w:val="decimal"/>
      <w:pStyle w:val="ListNumber2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4" w15:restartNumberingAfterBreak="0">
    <w:nsid w:val="FFFFFF80"/>
    <w:multiLevelType w:val="singleLevel"/>
    <w:tmpl w:val="7C264D06"/>
    <w:lvl w:ilvl="0">
      <w:start w:val="1"/>
      <w:numFmt w:val="bullet"/>
      <w:pStyle w:val="ListBullet5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2D4ADB02"/>
    <w:lvl w:ilvl="0">
      <w:start w:val="1"/>
      <w:numFmt w:val="bullet"/>
      <w:pStyle w:val="ListBullet4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1B04A7D2"/>
    <w:lvl w:ilvl="0">
      <w:start w:val="1"/>
      <w:numFmt w:val="bullet"/>
      <w:pStyle w:val="ListBullet3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06287AD2"/>
    <w:lvl w:ilvl="0">
      <w:start w:val="1"/>
      <w:numFmt w:val="bullet"/>
      <w:pStyle w:val="ListBullet2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877ABBDE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74288E30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2176361"/>
    <w:multiLevelType w:val="hybridMultilevel"/>
    <w:tmpl w:val="19786F60"/>
    <w:lvl w:ilvl="0" w:tplc="B19C4BEC">
      <w:start w:val="4"/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inorBid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0897497F"/>
    <w:multiLevelType w:val="hybridMultilevel"/>
    <w:tmpl w:val="A5FC3BE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1730AD3"/>
    <w:multiLevelType w:val="hybridMultilevel"/>
    <w:tmpl w:val="B39AAC78"/>
    <w:lvl w:ilvl="0" w:tplc="E72E938A">
      <w:start w:val="1"/>
      <w:numFmt w:val="lowerLetter"/>
      <w:pStyle w:val="BulletList4-letters"/>
      <w:lvlText w:val="%1)"/>
      <w:lvlJc w:val="left"/>
      <w:pPr>
        <w:ind w:left="530" w:hanging="360"/>
      </w:pPr>
      <w:rPr>
        <w:rFonts w:ascii="Segoe UI Historic" w:hAnsi="Segoe UI Historic" w:hint="default"/>
        <w:b w:val="0"/>
        <w:i w:val="0"/>
        <w:caps w:val="0"/>
        <w:strike w:val="0"/>
        <w:dstrike w:val="0"/>
        <w:vanish w:val="0"/>
        <w:sz w:val="22"/>
        <w:vertAlign w:val="baseline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17C92210"/>
    <w:multiLevelType w:val="multilevel"/>
    <w:tmpl w:val="0A6E754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14" w15:restartNumberingAfterBreak="0">
    <w:nsid w:val="19FD2471"/>
    <w:multiLevelType w:val="hybridMultilevel"/>
    <w:tmpl w:val="7396D4C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1AA02F24"/>
    <w:multiLevelType w:val="hybridMultilevel"/>
    <w:tmpl w:val="A2BC7730"/>
    <w:lvl w:ilvl="0" w:tplc="F3940502">
      <w:start w:val="1"/>
      <w:numFmt w:val="bullet"/>
      <w:pStyle w:val="TopBulletList1-dots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5E5070A"/>
    <w:multiLevelType w:val="multilevel"/>
    <w:tmpl w:val="700854DC"/>
    <w:lvl w:ilvl="0">
      <w:start w:val="1"/>
      <w:numFmt w:val="decimal"/>
      <w:pStyle w:val="Heading1"/>
      <w:lvlText w:val="%1."/>
      <w:lvlJc w:val="left"/>
      <w:pPr>
        <w:ind w:left="360" w:hanging="360"/>
      </w:pPr>
    </w:lvl>
    <w:lvl w:ilvl="1">
      <w:start w:val="1"/>
      <w:numFmt w:val="decimal"/>
      <w:pStyle w:val="Heading2"/>
      <w:lvlText w:val="%1.%2."/>
      <w:lvlJc w:val="left"/>
      <w:pPr>
        <w:ind w:left="792" w:hanging="432"/>
      </w:pPr>
    </w:lvl>
    <w:lvl w:ilvl="2">
      <w:start w:val="1"/>
      <w:numFmt w:val="decimal"/>
      <w:pStyle w:val="Heading3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7" w15:restartNumberingAfterBreak="0">
    <w:nsid w:val="30D35466"/>
    <w:multiLevelType w:val="hybridMultilevel"/>
    <w:tmpl w:val="DFB6EFB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1AF4328"/>
    <w:multiLevelType w:val="hybridMultilevel"/>
    <w:tmpl w:val="A3046A5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7AF6763"/>
    <w:multiLevelType w:val="hybridMultilevel"/>
    <w:tmpl w:val="1CFEC458"/>
    <w:lvl w:ilvl="0" w:tplc="88F6C758">
      <w:start w:val="1"/>
      <w:numFmt w:val="decimal"/>
      <w:lvlText w:val="[%1]"/>
      <w:lvlJc w:val="left"/>
      <w:pPr>
        <w:ind w:left="998" w:hanging="998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7E20B88"/>
    <w:multiLevelType w:val="hybridMultilevel"/>
    <w:tmpl w:val="3C68B22A"/>
    <w:lvl w:ilvl="0" w:tplc="B19C4BEC">
      <w:start w:val="4"/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390C3C86"/>
    <w:multiLevelType w:val="hybridMultilevel"/>
    <w:tmpl w:val="96CC7B3E"/>
    <w:lvl w:ilvl="0" w:tplc="57221CB0">
      <w:start w:val="1"/>
      <w:numFmt w:val="upperRoman"/>
      <w:pStyle w:val="BulletList6-romannumerals"/>
      <w:lvlText w:val="%1."/>
      <w:lvlJc w:val="left"/>
      <w:pPr>
        <w:ind w:left="530" w:hanging="360"/>
      </w:pPr>
      <w:rPr>
        <w:rFonts w:ascii="Segoe UI Historic" w:hAnsi="Segoe UI Historic" w:hint="default"/>
        <w:b w:val="0"/>
        <w:i w:val="0"/>
        <w:caps w:val="0"/>
        <w:strike w:val="0"/>
        <w:dstrike w:val="0"/>
        <w:vanish w:val="0"/>
        <w:sz w:val="22"/>
        <w:vertAlign w:val="baseline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C7146F5"/>
    <w:multiLevelType w:val="hybridMultilevel"/>
    <w:tmpl w:val="F4F8650A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3" w15:restartNumberingAfterBreak="0">
    <w:nsid w:val="553400BF"/>
    <w:multiLevelType w:val="hybridMultilevel"/>
    <w:tmpl w:val="863EA0CC"/>
    <w:lvl w:ilvl="0" w:tplc="AEB4B0E2">
      <w:start w:val="1"/>
      <w:numFmt w:val="bullet"/>
      <w:pStyle w:val="BulletList5-circles"/>
      <w:lvlText w:val="o"/>
      <w:lvlJc w:val="left"/>
      <w:pPr>
        <w:ind w:left="530" w:hanging="360"/>
      </w:pPr>
      <w:rPr>
        <w:rFonts w:ascii="Courier New" w:hAnsi="Courier New" w:cs="Courier New" w:hint="default"/>
        <w:b w:val="0"/>
        <w:i w:val="0"/>
        <w:caps w:val="0"/>
        <w:strike w:val="0"/>
        <w:dstrike w:val="0"/>
        <w:vanish w:val="0"/>
        <w:sz w:val="22"/>
        <w:vertAlign w:val="baseline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57214941"/>
    <w:multiLevelType w:val="hybridMultilevel"/>
    <w:tmpl w:val="B5C024B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57384545"/>
    <w:multiLevelType w:val="hybridMultilevel"/>
    <w:tmpl w:val="CA20B48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62301C21"/>
    <w:multiLevelType w:val="hybridMultilevel"/>
    <w:tmpl w:val="6630969E"/>
    <w:lvl w:ilvl="0" w:tplc="B19C4BEC">
      <w:start w:val="4"/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inorBid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636974DB"/>
    <w:multiLevelType w:val="hybridMultilevel"/>
    <w:tmpl w:val="45CC1EF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64195012"/>
    <w:multiLevelType w:val="hybridMultilevel"/>
    <w:tmpl w:val="7F06913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6454488D"/>
    <w:multiLevelType w:val="multilevel"/>
    <w:tmpl w:val="0A6E754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30" w15:restartNumberingAfterBreak="0">
    <w:nsid w:val="6593121D"/>
    <w:multiLevelType w:val="hybridMultilevel"/>
    <w:tmpl w:val="3A2620A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72987C5D"/>
    <w:multiLevelType w:val="hybridMultilevel"/>
    <w:tmpl w:val="02420292"/>
    <w:lvl w:ilvl="0" w:tplc="FEF6E43C">
      <w:start w:val="1"/>
      <w:numFmt w:val="decimal"/>
      <w:pStyle w:val="Bulletnumber"/>
      <w:lvlText w:val="%1)"/>
      <w:lvlJc w:val="right"/>
      <w:pPr>
        <w:ind w:left="510" w:hanging="170"/>
      </w:pPr>
      <w:rPr>
        <w:rFonts w:ascii="Segoe UI Historic" w:hAnsi="Segoe UI Historic" w:hint="default"/>
        <w:b w:val="0"/>
        <w:i w:val="0"/>
        <w:caps w:val="0"/>
        <w:strike w:val="0"/>
        <w:dstrike w:val="0"/>
        <w:vanish w:val="0"/>
        <w:sz w:val="22"/>
        <w:vertAlign w:val="baseline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733F0C6D"/>
    <w:multiLevelType w:val="hybridMultilevel"/>
    <w:tmpl w:val="F2B253A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742F7E45"/>
    <w:multiLevelType w:val="hybridMultilevel"/>
    <w:tmpl w:val="C576E9C8"/>
    <w:lvl w:ilvl="0" w:tplc="0409000F">
      <w:start w:val="1"/>
      <w:numFmt w:val="decimal"/>
      <w:lvlText w:val="%1."/>
      <w:lvlJc w:val="left"/>
      <w:pPr>
        <w:ind w:left="785" w:hanging="360"/>
      </w:pPr>
    </w:lvl>
    <w:lvl w:ilvl="1" w:tplc="04090019" w:tentative="1">
      <w:start w:val="1"/>
      <w:numFmt w:val="lowerLetter"/>
      <w:lvlText w:val="%2."/>
      <w:lvlJc w:val="left"/>
      <w:pPr>
        <w:ind w:left="1505" w:hanging="360"/>
      </w:pPr>
    </w:lvl>
    <w:lvl w:ilvl="2" w:tplc="0409001B" w:tentative="1">
      <w:start w:val="1"/>
      <w:numFmt w:val="lowerRoman"/>
      <w:lvlText w:val="%3."/>
      <w:lvlJc w:val="right"/>
      <w:pPr>
        <w:ind w:left="2225" w:hanging="180"/>
      </w:pPr>
    </w:lvl>
    <w:lvl w:ilvl="3" w:tplc="0409000F" w:tentative="1">
      <w:start w:val="1"/>
      <w:numFmt w:val="decimal"/>
      <w:lvlText w:val="%4."/>
      <w:lvlJc w:val="left"/>
      <w:pPr>
        <w:ind w:left="2945" w:hanging="360"/>
      </w:pPr>
    </w:lvl>
    <w:lvl w:ilvl="4" w:tplc="04090019" w:tentative="1">
      <w:start w:val="1"/>
      <w:numFmt w:val="lowerLetter"/>
      <w:lvlText w:val="%5."/>
      <w:lvlJc w:val="left"/>
      <w:pPr>
        <w:ind w:left="3665" w:hanging="360"/>
      </w:pPr>
    </w:lvl>
    <w:lvl w:ilvl="5" w:tplc="0409001B" w:tentative="1">
      <w:start w:val="1"/>
      <w:numFmt w:val="lowerRoman"/>
      <w:lvlText w:val="%6."/>
      <w:lvlJc w:val="right"/>
      <w:pPr>
        <w:ind w:left="4385" w:hanging="180"/>
      </w:pPr>
    </w:lvl>
    <w:lvl w:ilvl="6" w:tplc="0409000F" w:tentative="1">
      <w:start w:val="1"/>
      <w:numFmt w:val="decimal"/>
      <w:lvlText w:val="%7."/>
      <w:lvlJc w:val="left"/>
      <w:pPr>
        <w:ind w:left="5105" w:hanging="360"/>
      </w:pPr>
    </w:lvl>
    <w:lvl w:ilvl="7" w:tplc="04090019" w:tentative="1">
      <w:start w:val="1"/>
      <w:numFmt w:val="lowerLetter"/>
      <w:lvlText w:val="%8."/>
      <w:lvlJc w:val="left"/>
      <w:pPr>
        <w:ind w:left="5825" w:hanging="360"/>
      </w:pPr>
    </w:lvl>
    <w:lvl w:ilvl="8" w:tplc="0409001B" w:tentative="1">
      <w:start w:val="1"/>
      <w:numFmt w:val="lowerRoman"/>
      <w:lvlText w:val="%9."/>
      <w:lvlJc w:val="right"/>
      <w:pPr>
        <w:ind w:left="6545" w:hanging="180"/>
      </w:pPr>
    </w:lvl>
  </w:abstractNum>
  <w:abstractNum w:abstractNumId="34" w15:restartNumberingAfterBreak="0">
    <w:nsid w:val="778B574B"/>
    <w:multiLevelType w:val="hybridMultilevel"/>
    <w:tmpl w:val="084A5308"/>
    <w:lvl w:ilvl="0" w:tplc="C0CAABAC">
      <w:start w:val="1"/>
      <w:numFmt w:val="bullet"/>
      <w:pStyle w:val="BulletList3-dashes"/>
      <w:lvlText w:val="–"/>
      <w:lvlJc w:val="left"/>
      <w:pPr>
        <w:ind w:left="530" w:hanging="360"/>
      </w:pPr>
      <w:rPr>
        <w:rFonts w:ascii="Segoe UI Historic" w:hAnsi="Segoe UI Historic" w:hint="default"/>
        <w:b w:val="0"/>
        <w:i w:val="0"/>
        <w:caps w:val="0"/>
        <w:strike w:val="0"/>
        <w:dstrike w:val="0"/>
        <w:vanish w:val="0"/>
        <w:sz w:val="22"/>
        <w:vertAlign w:val="baseline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7EBC3B76"/>
    <w:multiLevelType w:val="hybridMultilevel"/>
    <w:tmpl w:val="B074BE4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7FFC326F"/>
    <w:multiLevelType w:val="hybridMultilevel"/>
    <w:tmpl w:val="2246256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6"/>
  </w:num>
  <w:num w:numId="2">
    <w:abstractNumId w:val="19"/>
  </w:num>
  <w:num w:numId="3">
    <w:abstractNumId w:val="11"/>
  </w:num>
  <w:num w:numId="4">
    <w:abstractNumId w:val="0"/>
  </w:num>
  <w:num w:numId="5">
    <w:abstractNumId w:val="1"/>
  </w:num>
  <w:num w:numId="6">
    <w:abstractNumId w:val="2"/>
  </w:num>
  <w:num w:numId="7">
    <w:abstractNumId w:val="3"/>
  </w:num>
  <w:num w:numId="8">
    <w:abstractNumId w:val="8"/>
  </w:num>
  <w:num w:numId="9">
    <w:abstractNumId w:val="4"/>
  </w:num>
  <w:num w:numId="10">
    <w:abstractNumId w:val="5"/>
  </w:num>
  <w:num w:numId="11">
    <w:abstractNumId w:val="6"/>
  </w:num>
  <w:num w:numId="12">
    <w:abstractNumId w:val="7"/>
  </w:num>
  <w:num w:numId="13">
    <w:abstractNumId w:val="9"/>
  </w:num>
  <w:num w:numId="14">
    <w:abstractNumId w:val="15"/>
  </w:num>
  <w:num w:numId="15">
    <w:abstractNumId w:val="31"/>
  </w:num>
  <w:num w:numId="16">
    <w:abstractNumId w:val="34"/>
  </w:num>
  <w:num w:numId="17">
    <w:abstractNumId w:val="23"/>
  </w:num>
  <w:num w:numId="18">
    <w:abstractNumId w:val="21"/>
  </w:num>
  <w:num w:numId="19">
    <w:abstractNumId w:val="12"/>
  </w:num>
  <w:num w:numId="20">
    <w:abstractNumId w:val="10"/>
  </w:num>
  <w:num w:numId="21">
    <w:abstractNumId w:val="20"/>
  </w:num>
  <w:num w:numId="22">
    <w:abstractNumId w:val="27"/>
  </w:num>
  <w:num w:numId="23">
    <w:abstractNumId w:val="35"/>
  </w:num>
  <w:num w:numId="24">
    <w:abstractNumId w:val="24"/>
  </w:num>
  <w:num w:numId="25">
    <w:abstractNumId w:val="30"/>
  </w:num>
  <w:num w:numId="26">
    <w:abstractNumId w:val="18"/>
  </w:num>
  <w:num w:numId="27">
    <w:abstractNumId w:val="17"/>
  </w:num>
  <w:num w:numId="28">
    <w:abstractNumId w:val="13"/>
  </w:num>
  <w:num w:numId="29">
    <w:abstractNumId w:val="36"/>
  </w:num>
  <w:num w:numId="30">
    <w:abstractNumId w:val="33"/>
  </w:num>
  <w:num w:numId="31">
    <w:abstractNumId w:val="22"/>
  </w:num>
  <w:num w:numId="32">
    <w:abstractNumId w:val="28"/>
  </w:num>
  <w:num w:numId="33">
    <w:abstractNumId w:val="14"/>
  </w:num>
  <w:num w:numId="34">
    <w:abstractNumId w:val="32"/>
  </w:num>
  <w:num w:numId="35">
    <w:abstractNumId w:val="25"/>
  </w:num>
  <w:num w:numId="36">
    <w:abstractNumId w:val="29"/>
  </w:num>
  <w:num w:numId="37">
    <w:abstractNumId w:val="1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8">
    <w:abstractNumId w:val="1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9">
    <w:abstractNumId w:val="1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0">
    <w:abstractNumId w:val="16"/>
  </w:num>
  <w:num w:numId="41">
    <w:abstractNumId w:val="1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2">
    <w:abstractNumId w:val="1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3">
    <w:abstractNumId w:val="1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4">
    <w:abstractNumId w:val="26"/>
  </w:num>
  <w:numIdMacAtCleanup w:val="1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83"/>
  <w:proofState w:spelling="clean" w:grammar="clean"/>
  <w:attachedTemplate r:id="rId1"/>
  <w:stylePaneFormatFilter w:val="1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0" w:alternateStyleNames="0"/>
  <w:styleLockTheme/>
  <w:styleLockQFSet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63E4D"/>
    <w:rsid w:val="00002172"/>
    <w:rsid w:val="00002A2D"/>
    <w:rsid w:val="000054D5"/>
    <w:rsid w:val="00011DFD"/>
    <w:rsid w:val="00014A63"/>
    <w:rsid w:val="0001647E"/>
    <w:rsid w:val="00016E88"/>
    <w:rsid w:val="00016EC5"/>
    <w:rsid w:val="00020815"/>
    <w:rsid w:val="000223C1"/>
    <w:rsid w:val="000237A6"/>
    <w:rsid w:val="000240B4"/>
    <w:rsid w:val="00024427"/>
    <w:rsid w:val="00026727"/>
    <w:rsid w:val="00027593"/>
    <w:rsid w:val="00035015"/>
    <w:rsid w:val="00035994"/>
    <w:rsid w:val="00042AFD"/>
    <w:rsid w:val="00043FCC"/>
    <w:rsid w:val="000473C0"/>
    <w:rsid w:val="000477DC"/>
    <w:rsid w:val="00054F1B"/>
    <w:rsid w:val="000555BD"/>
    <w:rsid w:val="00060CE5"/>
    <w:rsid w:val="000628C7"/>
    <w:rsid w:val="0006681B"/>
    <w:rsid w:val="000677CD"/>
    <w:rsid w:val="00070AA0"/>
    <w:rsid w:val="000753F4"/>
    <w:rsid w:val="00085008"/>
    <w:rsid w:val="000858CE"/>
    <w:rsid w:val="00086F0D"/>
    <w:rsid w:val="000A273C"/>
    <w:rsid w:val="000A2AFF"/>
    <w:rsid w:val="000B4679"/>
    <w:rsid w:val="000C1FC0"/>
    <w:rsid w:val="000C41A3"/>
    <w:rsid w:val="000C5AF2"/>
    <w:rsid w:val="000C5D1F"/>
    <w:rsid w:val="000E209D"/>
    <w:rsid w:val="000E4C84"/>
    <w:rsid w:val="000E5F28"/>
    <w:rsid w:val="000F55D3"/>
    <w:rsid w:val="00101C8D"/>
    <w:rsid w:val="00106EE6"/>
    <w:rsid w:val="00120421"/>
    <w:rsid w:val="001306FF"/>
    <w:rsid w:val="00131A81"/>
    <w:rsid w:val="00134F00"/>
    <w:rsid w:val="001362D8"/>
    <w:rsid w:val="00136CE7"/>
    <w:rsid w:val="001409E0"/>
    <w:rsid w:val="00146218"/>
    <w:rsid w:val="00147315"/>
    <w:rsid w:val="0015333F"/>
    <w:rsid w:val="00153518"/>
    <w:rsid w:val="00156192"/>
    <w:rsid w:val="00157EEC"/>
    <w:rsid w:val="001607AF"/>
    <w:rsid w:val="00160EE2"/>
    <w:rsid w:val="001730F0"/>
    <w:rsid w:val="00173F47"/>
    <w:rsid w:val="0017476C"/>
    <w:rsid w:val="00175B9F"/>
    <w:rsid w:val="00175ED9"/>
    <w:rsid w:val="00185241"/>
    <w:rsid w:val="00186FA9"/>
    <w:rsid w:val="00190F62"/>
    <w:rsid w:val="001929A2"/>
    <w:rsid w:val="001931B2"/>
    <w:rsid w:val="0019599A"/>
    <w:rsid w:val="00197B0F"/>
    <w:rsid w:val="00197F94"/>
    <w:rsid w:val="001A248B"/>
    <w:rsid w:val="001A2DB4"/>
    <w:rsid w:val="001B1D51"/>
    <w:rsid w:val="001C1102"/>
    <w:rsid w:val="001C227E"/>
    <w:rsid w:val="001C36FC"/>
    <w:rsid w:val="001C4ABA"/>
    <w:rsid w:val="001C54CA"/>
    <w:rsid w:val="001C5E21"/>
    <w:rsid w:val="001C7398"/>
    <w:rsid w:val="001D043A"/>
    <w:rsid w:val="001D05EE"/>
    <w:rsid w:val="001D26E2"/>
    <w:rsid w:val="001D4E9D"/>
    <w:rsid w:val="001E3F3C"/>
    <w:rsid w:val="001E4DA2"/>
    <w:rsid w:val="001E6EDA"/>
    <w:rsid w:val="001F1C18"/>
    <w:rsid w:val="001F2FE6"/>
    <w:rsid w:val="0020113A"/>
    <w:rsid w:val="00201A94"/>
    <w:rsid w:val="0020221E"/>
    <w:rsid w:val="00211880"/>
    <w:rsid w:val="0021268A"/>
    <w:rsid w:val="00217411"/>
    <w:rsid w:val="00217B77"/>
    <w:rsid w:val="0022446E"/>
    <w:rsid w:val="0022707B"/>
    <w:rsid w:val="0023025B"/>
    <w:rsid w:val="002304E2"/>
    <w:rsid w:val="0023114C"/>
    <w:rsid w:val="002334DC"/>
    <w:rsid w:val="00235F4E"/>
    <w:rsid w:val="00243088"/>
    <w:rsid w:val="00243E47"/>
    <w:rsid w:val="002458BE"/>
    <w:rsid w:val="00252360"/>
    <w:rsid w:val="00252975"/>
    <w:rsid w:val="00253AE6"/>
    <w:rsid w:val="00262F71"/>
    <w:rsid w:val="00264B87"/>
    <w:rsid w:val="00270E3C"/>
    <w:rsid w:val="00281290"/>
    <w:rsid w:val="0028189C"/>
    <w:rsid w:val="00285F2B"/>
    <w:rsid w:val="002945B9"/>
    <w:rsid w:val="002954E5"/>
    <w:rsid w:val="0029573C"/>
    <w:rsid w:val="002B2C7F"/>
    <w:rsid w:val="002B70F6"/>
    <w:rsid w:val="002D0D06"/>
    <w:rsid w:val="002D2343"/>
    <w:rsid w:val="002D2750"/>
    <w:rsid w:val="002E0C60"/>
    <w:rsid w:val="002E10AA"/>
    <w:rsid w:val="002F076C"/>
    <w:rsid w:val="002F7E58"/>
    <w:rsid w:val="0030210D"/>
    <w:rsid w:val="00303C37"/>
    <w:rsid w:val="00303EF8"/>
    <w:rsid w:val="00304230"/>
    <w:rsid w:val="003046DF"/>
    <w:rsid w:val="00305445"/>
    <w:rsid w:val="00305962"/>
    <w:rsid w:val="003060D4"/>
    <w:rsid w:val="003102AF"/>
    <w:rsid w:val="003113FD"/>
    <w:rsid w:val="00314995"/>
    <w:rsid w:val="00315257"/>
    <w:rsid w:val="00315FB0"/>
    <w:rsid w:val="0031689D"/>
    <w:rsid w:val="00322D08"/>
    <w:rsid w:val="00332475"/>
    <w:rsid w:val="003348F7"/>
    <w:rsid w:val="00335112"/>
    <w:rsid w:val="0034257A"/>
    <w:rsid w:val="00343C30"/>
    <w:rsid w:val="0034671F"/>
    <w:rsid w:val="00347453"/>
    <w:rsid w:val="0035616A"/>
    <w:rsid w:val="003604A3"/>
    <w:rsid w:val="0036298A"/>
    <w:rsid w:val="003727EF"/>
    <w:rsid w:val="00373B49"/>
    <w:rsid w:val="00374B12"/>
    <w:rsid w:val="00377EA0"/>
    <w:rsid w:val="00383154"/>
    <w:rsid w:val="00383BFC"/>
    <w:rsid w:val="00386306"/>
    <w:rsid w:val="00386554"/>
    <w:rsid w:val="00387FC7"/>
    <w:rsid w:val="00392B8B"/>
    <w:rsid w:val="003959FE"/>
    <w:rsid w:val="003965B9"/>
    <w:rsid w:val="00397071"/>
    <w:rsid w:val="003A4E11"/>
    <w:rsid w:val="003A7548"/>
    <w:rsid w:val="003B2EBF"/>
    <w:rsid w:val="003B783D"/>
    <w:rsid w:val="003B7D81"/>
    <w:rsid w:val="003C0E6B"/>
    <w:rsid w:val="003C0E6D"/>
    <w:rsid w:val="003C14F2"/>
    <w:rsid w:val="003C57FC"/>
    <w:rsid w:val="003D12B8"/>
    <w:rsid w:val="003D211C"/>
    <w:rsid w:val="003D3160"/>
    <w:rsid w:val="003D37C7"/>
    <w:rsid w:val="003D60CF"/>
    <w:rsid w:val="003E00D7"/>
    <w:rsid w:val="003F1BB9"/>
    <w:rsid w:val="003F1CAB"/>
    <w:rsid w:val="003F3EB9"/>
    <w:rsid w:val="003F5E67"/>
    <w:rsid w:val="003F71A1"/>
    <w:rsid w:val="004007B3"/>
    <w:rsid w:val="00402F5A"/>
    <w:rsid w:val="0040412C"/>
    <w:rsid w:val="00404F67"/>
    <w:rsid w:val="004050EA"/>
    <w:rsid w:val="00407229"/>
    <w:rsid w:val="004075C7"/>
    <w:rsid w:val="004215DD"/>
    <w:rsid w:val="004238D0"/>
    <w:rsid w:val="00423C53"/>
    <w:rsid w:val="00427A01"/>
    <w:rsid w:val="00430064"/>
    <w:rsid w:val="00430BAD"/>
    <w:rsid w:val="004330E1"/>
    <w:rsid w:val="0043310A"/>
    <w:rsid w:val="004369D4"/>
    <w:rsid w:val="00437CCA"/>
    <w:rsid w:val="00440232"/>
    <w:rsid w:val="0044474C"/>
    <w:rsid w:val="0045462D"/>
    <w:rsid w:val="00461534"/>
    <w:rsid w:val="00461888"/>
    <w:rsid w:val="00472992"/>
    <w:rsid w:val="00472EAE"/>
    <w:rsid w:val="00476481"/>
    <w:rsid w:val="004773BD"/>
    <w:rsid w:val="00487985"/>
    <w:rsid w:val="00490A57"/>
    <w:rsid w:val="00490EE6"/>
    <w:rsid w:val="0049133D"/>
    <w:rsid w:val="00492DD8"/>
    <w:rsid w:val="004960CE"/>
    <w:rsid w:val="004A3103"/>
    <w:rsid w:val="004A47A8"/>
    <w:rsid w:val="004A4F05"/>
    <w:rsid w:val="004B1D92"/>
    <w:rsid w:val="004C195F"/>
    <w:rsid w:val="004C432A"/>
    <w:rsid w:val="004C469D"/>
    <w:rsid w:val="004C4AA1"/>
    <w:rsid w:val="004D3F27"/>
    <w:rsid w:val="004F0B9D"/>
    <w:rsid w:val="004F4C8F"/>
    <w:rsid w:val="004F739A"/>
    <w:rsid w:val="00501132"/>
    <w:rsid w:val="00506A8F"/>
    <w:rsid w:val="00512DDD"/>
    <w:rsid w:val="005226FB"/>
    <w:rsid w:val="00531295"/>
    <w:rsid w:val="00542EDB"/>
    <w:rsid w:val="005457E2"/>
    <w:rsid w:val="0054669E"/>
    <w:rsid w:val="0054701D"/>
    <w:rsid w:val="005506DD"/>
    <w:rsid w:val="00553283"/>
    <w:rsid w:val="00555191"/>
    <w:rsid w:val="00555DDE"/>
    <w:rsid w:val="00556C2B"/>
    <w:rsid w:val="005573EF"/>
    <w:rsid w:val="00562EC5"/>
    <w:rsid w:val="005650C8"/>
    <w:rsid w:val="00573FB4"/>
    <w:rsid w:val="00574589"/>
    <w:rsid w:val="00577A69"/>
    <w:rsid w:val="00577DEF"/>
    <w:rsid w:val="00580046"/>
    <w:rsid w:val="005847F6"/>
    <w:rsid w:val="00584BD7"/>
    <w:rsid w:val="00586BC4"/>
    <w:rsid w:val="00586D81"/>
    <w:rsid w:val="00590145"/>
    <w:rsid w:val="00591D31"/>
    <w:rsid w:val="00592EC6"/>
    <w:rsid w:val="005A28E7"/>
    <w:rsid w:val="005A70F8"/>
    <w:rsid w:val="005B3269"/>
    <w:rsid w:val="005B773A"/>
    <w:rsid w:val="005D029D"/>
    <w:rsid w:val="005D68D8"/>
    <w:rsid w:val="005E0EE1"/>
    <w:rsid w:val="005E1F83"/>
    <w:rsid w:val="005E2224"/>
    <w:rsid w:val="005E30BC"/>
    <w:rsid w:val="005E3756"/>
    <w:rsid w:val="005E6F4B"/>
    <w:rsid w:val="005F4240"/>
    <w:rsid w:val="005F6F5A"/>
    <w:rsid w:val="005F7DA5"/>
    <w:rsid w:val="00610820"/>
    <w:rsid w:val="00610A9B"/>
    <w:rsid w:val="0061113E"/>
    <w:rsid w:val="00612DD8"/>
    <w:rsid w:val="0061309D"/>
    <w:rsid w:val="00617056"/>
    <w:rsid w:val="00620841"/>
    <w:rsid w:val="00622886"/>
    <w:rsid w:val="006272CA"/>
    <w:rsid w:val="00642197"/>
    <w:rsid w:val="00642EDE"/>
    <w:rsid w:val="006502E3"/>
    <w:rsid w:val="00651807"/>
    <w:rsid w:val="00654066"/>
    <w:rsid w:val="006552DD"/>
    <w:rsid w:val="00657C3E"/>
    <w:rsid w:val="00663368"/>
    <w:rsid w:val="00663E4D"/>
    <w:rsid w:val="00674519"/>
    <w:rsid w:val="00677EDD"/>
    <w:rsid w:val="0068101C"/>
    <w:rsid w:val="006928C7"/>
    <w:rsid w:val="00697DD3"/>
    <w:rsid w:val="006A1956"/>
    <w:rsid w:val="006A2465"/>
    <w:rsid w:val="006A3080"/>
    <w:rsid w:val="006A5BC0"/>
    <w:rsid w:val="006A6875"/>
    <w:rsid w:val="006A7AAD"/>
    <w:rsid w:val="006A7E65"/>
    <w:rsid w:val="006B16F3"/>
    <w:rsid w:val="006B70B5"/>
    <w:rsid w:val="006B7706"/>
    <w:rsid w:val="006C57A2"/>
    <w:rsid w:val="006C5C1C"/>
    <w:rsid w:val="006C7F31"/>
    <w:rsid w:val="006D1314"/>
    <w:rsid w:val="006D1AF9"/>
    <w:rsid w:val="006F3F3A"/>
    <w:rsid w:val="006F7BD6"/>
    <w:rsid w:val="007123E9"/>
    <w:rsid w:val="00715CF6"/>
    <w:rsid w:val="00720902"/>
    <w:rsid w:val="00722FE4"/>
    <w:rsid w:val="007254F4"/>
    <w:rsid w:val="007305EC"/>
    <w:rsid w:val="00732415"/>
    <w:rsid w:val="007406E1"/>
    <w:rsid w:val="00750C8C"/>
    <w:rsid w:val="007635AC"/>
    <w:rsid w:val="00776DCF"/>
    <w:rsid w:val="0078423D"/>
    <w:rsid w:val="0078563E"/>
    <w:rsid w:val="00790989"/>
    <w:rsid w:val="00791B26"/>
    <w:rsid w:val="00791C24"/>
    <w:rsid w:val="0079682C"/>
    <w:rsid w:val="007976B2"/>
    <w:rsid w:val="007A0F21"/>
    <w:rsid w:val="007A42D7"/>
    <w:rsid w:val="007B0FCB"/>
    <w:rsid w:val="007B2408"/>
    <w:rsid w:val="007B401F"/>
    <w:rsid w:val="007B47A4"/>
    <w:rsid w:val="007B662E"/>
    <w:rsid w:val="007C2084"/>
    <w:rsid w:val="007C791A"/>
    <w:rsid w:val="007D21B2"/>
    <w:rsid w:val="007E0EA3"/>
    <w:rsid w:val="007E1EC1"/>
    <w:rsid w:val="007E5B32"/>
    <w:rsid w:val="007E5FAB"/>
    <w:rsid w:val="007E6D3A"/>
    <w:rsid w:val="007F2E5B"/>
    <w:rsid w:val="007F5EF1"/>
    <w:rsid w:val="00814AB9"/>
    <w:rsid w:val="008204CD"/>
    <w:rsid w:val="008228B4"/>
    <w:rsid w:val="00824C3E"/>
    <w:rsid w:val="00830BF7"/>
    <w:rsid w:val="00831DA9"/>
    <w:rsid w:val="00833B66"/>
    <w:rsid w:val="00835F28"/>
    <w:rsid w:val="00837508"/>
    <w:rsid w:val="008408AA"/>
    <w:rsid w:val="00843A62"/>
    <w:rsid w:val="00856794"/>
    <w:rsid w:val="008630DB"/>
    <w:rsid w:val="008638D6"/>
    <w:rsid w:val="00874B95"/>
    <w:rsid w:val="0087714A"/>
    <w:rsid w:val="0088515A"/>
    <w:rsid w:val="008906EE"/>
    <w:rsid w:val="00893822"/>
    <w:rsid w:val="008A3FA3"/>
    <w:rsid w:val="008A536D"/>
    <w:rsid w:val="008B31A1"/>
    <w:rsid w:val="008B4216"/>
    <w:rsid w:val="008B5C0C"/>
    <w:rsid w:val="008C134F"/>
    <w:rsid w:val="008D25BA"/>
    <w:rsid w:val="008D48ED"/>
    <w:rsid w:val="008E054A"/>
    <w:rsid w:val="008E155D"/>
    <w:rsid w:val="008E4433"/>
    <w:rsid w:val="008E60A1"/>
    <w:rsid w:val="008F066F"/>
    <w:rsid w:val="008F2346"/>
    <w:rsid w:val="008F3F0D"/>
    <w:rsid w:val="00900E2B"/>
    <w:rsid w:val="00903D9C"/>
    <w:rsid w:val="0090693E"/>
    <w:rsid w:val="00912352"/>
    <w:rsid w:val="00920923"/>
    <w:rsid w:val="00923A51"/>
    <w:rsid w:val="00930F8C"/>
    <w:rsid w:val="00936042"/>
    <w:rsid w:val="009458B8"/>
    <w:rsid w:val="00947AC2"/>
    <w:rsid w:val="009502AA"/>
    <w:rsid w:val="00950491"/>
    <w:rsid w:val="00952F33"/>
    <w:rsid w:val="00953356"/>
    <w:rsid w:val="00955DFC"/>
    <w:rsid w:val="00961D21"/>
    <w:rsid w:val="00962ACC"/>
    <w:rsid w:val="00967E2F"/>
    <w:rsid w:val="00970530"/>
    <w:rsid w:val="0097304E"/>
    <w:rsid w:val="0097409D"/>
    <w:rsid w:val="009755CA"/>
    <w:rsid w:val="00982FA1"/>
    <w:rsid w:val="00985131"/>
    <w:rsid w:val="00992B68"/>
    <w:rsid w:val="00997398"/>
    <w:rsid w:val="00997AAA"/>
    <w:rsid w:val="00997ADE"/>
    <w:rsid w:val="009A0E33"/>
    <w:rsid w:val="009A164E"/>
    <w:rsid w:val="009A246A"/>
    <w:rsid w:val="009B4BE4"/>
    <w:rsid w:val="009B6528"/>
    <w:rsid w:val="009C043E"/>
    <w:rsid w:val="009C507B"/>
    <w:rsid w:val="009C6F7F"/>
    <w:rsid w:val="009D052C"/>
    <w:rsid w:val="009D5E88"/>
    <w:rsid w:val="009E3C83"/>
    <w:rsid w:val="009E61E5"/>
    <w:rsid w:val="00A009A5"/>
    <w:rsid w:val="00A066B2"/>
    <w:rsid w:val="00A10104"/>
    <w:rsid w:val="00A114BB"/>
    <w:rsid w:val="00A21F3D"/>
    <w:rsid w:val="00A50DBF"/>
    <w:rsid w:val="00A537AF"/>
    <w:rsid w:val="00A5477A"/>
    <w:rsid w:val="00A57A46"/>
    <w:rsid w:val="00A60016"/>
    <w:rsid w:val="00A64411"/>
    <w:rsid w:val="00A674D3"/>
    <w:rsid w:val="00A705DC"/>
    <w:rsid w:val="00A73090"/>
    <w:rsid w:val="00A74362"/>
    <w:rsid w:val="00A749F7"/>
    <w:rsid w:val="00A75EB8"/>
    <w:rsid w:val="00A7661B"/>
    <w:rsid w:val="00A808D3"/>
    <w:rsid w:val="00A81E98"/>
    <w:rsid w:val="00A81F40"/>
    <w:rsid w:val="00A82AAA"/>
    <w:rsid w:val="00A86EE6"/>
    <w:rsid w:val="00A933AF"/>
    <w:rsid w:val="00A95EF2"/>
    <w:rsid w:val="00A96AAA"/>
    <w:rsid w:val="00AA5B2F"/>
    <w:rsid w:val="00AB2A99"/>
    <w:rsid w:val="00AD6F3C"/>
    <w:rsid w:val="00AE1DDA"/>
    <w:rsid w:val="00AE25F2"/>
    <w:rsid w:val="00AE3DF8"/>
    <w:rsid w:val="00AE3EF9"/>
    <w:rsid w:val="00AE64E6"/>
    <w:rsid w:val="00AE6835"/>
    <w:rsid w:val="00AE6DCD"/>
    <w:rsid w:val="00AF12BA"/>
    <w:rsid w:val="00AF1B42"/>
    <w:rsid w:val="00AF347B"/>
    <w:rsid w:val="00AF70DB"/>
    <w:rsid w:val="00AF738B"/>
    <w:rsid w:val="00B11F2E"/>
    <w:rsid w:val="00B135B4"/>
    <w:rsid w:val="00B148F2"/>
    <w:rsid w:val="00B22411"/>
    <w:rsid w:val="00B271E9"/>
    <w:rsid w:val="00B32E85"/>
    <w:rsid w:val="00B407F2"/>
    <w:rsid w:val="00B414C7"/>
    <w:rsid w:val="00B43D6F"/>
    <w:rsid w:val="00B4417C"/>
    <w:rsid w:val="00B4465A"/>
    <w:rsid w:val="00B519D4"/>
    <w:rsid w:val="00B55C5C"/>
    <w:rsid w:val="00B6279E"/>
    <w:rsid w:val="00B62E3B"/>
    <w:rsid w:val="00B73D2B"/>
    <w:rsid w:val="00B74BD6"/>
    <w:rsid w:val="00B77611"/>
    <w:rsid w:val="00B805A1"/>
    <w:rsid w:val="00B83C46"/>
    <w:rsid w:val="00B85CD4"/>
    <w:rsid w:val="00B919DD"/>
    <w:rsid w:val="00B943D0"/>
    <w:rsid w:val="00B94D3C"/>
    <w:rsid w:val="00BA6710"/>
    <w:rsid w:val="00BA6D7B"/>
    <w:rsid w:val="00BD1D8E"/>
    <w:rsid w:val="00BD1FDE"/>
    <w:rsid w:val="00BD6E35"/>
    <w:rsid w:val="00BE142A"/>
    <w:rsid w:val="00BE32A3"/>
    <w:rsid w:val="00BE6CE6"/>
    <w:rsid w:val="00BF0B6C"/>
    <w:rsid w:val="00BF7205"/>
    <w:rsid w:val="00C0471C"/>
    <w:rsid w:val="00C05C5C"/>
    <w:rsid w:val="00C06A3F"/>
    <w:rsid w:val="00C11E3A"/>
    <w:rsid w:val="00C13F62"/>
    <w:rsid w:val="00C163D8"/>
    <w:rsid w:val="00C24222"/>
    <w:rsid w:val="00C310CF"/>
    <w:rsid w:val="00C33064"/>
    <w:rsid w:val="00C3328D"/>
    <w:rsid w:val="00C4047C"/>
    <w:rsid w:val="00C437AB"/>
    <w:rsid w:val="00C5152B"/>
    <w:rsid w:val="00C63132"/>
    <w:rsid w:val="00C6629B"/>
    <w:rsid w:val="00C66453"/>
    <w:rsid w:val="00C715F2"/>
    <w:rsid w:val="00C74147"/>
    <w:rsid w:val="00C7671C"/>
    <w:rsid w:val="00C800AC"/>
    <w:rsid w:val="00C81363"/>
    <w:rsid w:val="00C8240A"/>
    <w:rsid w:val="00C8294B"/>
    <w:rsid w:val="00C93503"/>
    <w:rsid w:val="00CA09C8"/>
    <w:rsid w:val="00CA3068"/>
    <w:rsid w:val="00CA35E0"/>
    <w:rsid w:val="00CA42EF"/>
    <w:rsid w:val="00CA50AD"/>
    <w:rsid w:val="00CB062B"/>
    <w:rsid w:val="00CB0EF1"/>
    <w:rsid w:val="00CB39F8"/>
    <w:rsid w:val="00CB4DA4"/>
    <w:rsid w:val="00CC775B"/>
    <w:rsid w:val="00CD61CF"/>
    <w:rsid w:val="00CD7B48"/>
    <w:rsid w:val="00CE1793"/>
    <w:rsid w:val="00CF5BE6"/>
    <w:rsid w:val="00D01FED"/>
    <w:rsid w:val="00D0314F"/>
    <w:rsid w:val="00D06FB7"/>
    <w:rsid w:val="00D14FF3"/>
    <w:rsid w:val="00D23EC2"/>
    <w:rsid w:val="00D41902"/>
    <w:rsid w:val="00D44FF5"/>
    <w:rsid w:val="00D50579"/>
    <w:rsid w:val="00D54213"/>
    <w:rsid w:val="00D56C95"/>
    <w:rsid w:val="00D57877"/>
    <w:rsid w:val="00D6055C"/>
    <w:rsid w:val="00D614C9"/>
    <w:rsid w:val="00D70360"/>
    <w:rsid w:val="00D70B48"/>
    <w:rsid w:val="00D80F20"/>
    <w:rsid w:val="00D84110"/>
    <w:rsid w:val="00D84B5E"/>
    <w:rsid w:val="00D87424"/>
    <w:rsid w:val="00D8762C"/>
    <w:rsid w:val="00D907E1"/>
    <w:rsid w:val="00D94F40"/>
    <w:rsid w:val="00D9584B"/>
    <w:rsid w:val="00D96508"/>
    <w:rsid w:val="00D969FA"/>
    <w:rsid w:val="00DA238C"/>
    <w:rsid w:val="00DA3218"/>
    <w:rsid w:val="00DA3CB6"/>
    <w:rsid w:val="00DD104D"/>
    <w:rsid w:val="00DD76B7"/>
    <w:rsid w:val="00DE0391"/>
    <w:rsid w:val="00DE1AD0"/>
    <w:rsid w:val="00DE2290"/>
    <w:rsid w:val="00DF0025"/>
    <w:rsid w:val="00DF0281"/>
    <w:rsid w:val="00DF0FC4"/>
    <w:rsid w:val="00DF1529"/>
    <w:rsid w:val="00DF7E95"/>
    <w:rsid w:val="00E032B9"/>
    <w:rsid w:val="00E0378C"/>
    <w:rsid w:val="00E05F0C"/>
    <w:rsid w:val="00E11CF2"/>
    <w:rsid w:val="00E136AE"/>
    <w:rsid w:val="00E142D5"/>
    <w:rsid w:val="00E1676D"/>
    <w:rsid w:val="00E17340"/>
    <w:rsid w:val="00E222C4"/>
    <w:rsid w:val="00E314AF"/>
    <w:rsid w:val="00E356B2"/>
    <w:rsid w:val="00E36D78"/>
    <w:rsid w:val="00E374BD"/>
    <w:rsid w:val="00E40A91"/>
    <w:rsid w:val="00E4341F"/>
    <w:rsid w:val="00E4373F"/>
    <w:rsid w:val="00E46913"/>
    <w:rsid w:val="00E5291F"/>
    <w:rsid w:val="00E53751"/>
    <w:rsid w:val="00E54A1F"/>
    <w:rsid w:val="00E63994"/>
    <w:rsid w:val="00E66615"/>
    <w:rsid w:val="00E738ED"/>
    <w:rsid w:val="00E779A7"/>
    <w:rsid w:val="00E80715"/>
    <w:rsid w:val="00E81101"/>
    <w:rsid w:val="00E82B8B"/>
    <w:rsid w:val="00E83109"/>
    <w:rsid w:val="00E83BC1"/>
    <w:rsid w:val="00E84932"/>
    <w:rsid w:val="00E86E2D"/>
    <w:rsid w:val="00E86F67"/>
    <w:rsid w:val="00E93CF6"/>
    <w:rsid w:val="00EA12A9"/>
    <w:rsid w:val="00EA46C4"/>
    <w:rsid w:val="00EA6960"/>
    <w:rsid w:val="00EB02E8"/>
    <w:rsid w:val="00EC1578"/>
    <w:rsid w:val="00EC66EF"/>
    <w:rsid w:val="00ED2298"/>
    <w:rsid w:val="00ED456F"/>
    <w:rsid w:val="00ED50D2"/>
    <w:rsid w:val="00EE03D9"/>
    <w:rsid w:val="00EE43A5"/>
    <w:rsid w:val="00EE5B27"/>
    <w:rsid w:val="00F01113"/>
    <w:rsid w:val="00F0117D"/>
    <w:rsid w:val="00F01DF0"/>
    <w:rsid w:val="00F03A22"/>
    <w:rsid w:val="00F113BD"/>
    <w:rsid w:val="00F12CB4"/>
    <w:rsid w:val="00F13777"/>
    <w:rsid w:val="00F245C1"/>
    <w:rsid w:val="00F2728F"/>
    <w:rsid w:val="00F3096F"/>
    <w:rsid w:val="00F3394E"/>
    <w:rsid w:val="00F33E02"/>
    <w:rsid w:val="00F369FB"/>
    <w:rsid w:val="00F445A1"/>
    <w:rsid w:val="00F50567"/>
    <w:rsid w:val="00F5375B"/>
    <w:rsid w:val="00F5659E"/>
    <w:rsid w:val="00F61F2E"/>
    <w:rsid w:val="00F624E3"/>
    <w:rsid w:val="00F64B85"/>
    <w:rsid w:val="00F675D8"/>
    <w:rsid w:val="00F67CD8"/>
    <w:rsid w:val="00F70F27"/>
    <w:rsid w:val="00F71193"/>
    <w:rsid w:val="00F73AE8"/>
    <w:rsid w:val="00F76152"/>
    <w:rsid w:val="00F80157"/>
    <w:rsid w:val="00F82461"/>
    <w:rsid w:val="00F9152F"/>
    <w:rsid w:val="00FA0700"/>
    <w:rsid w:val="00FA1461"/>
    <w:rsid w:val="00FA47B0"/>
    <w:rsid w:val="00FB2CB6"/>
    <w:rsid w:val="00FB4FD0"/>
    <w:rsid w:val="00FC3FEF"/>
    <w:rsid w:val="00FC41F2"/>
    <w:rsid w:val="00FD020B"/>
    <w:rsid w:val="00FE1008"/>
    <w:rsid w:val="00FF08EF"/>
    <w:rsid w:val="00FF66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,"/>
  <w:listSeparator w:val=","/>
  <w14:docId w14:val="21C41B43"/>
  <w15:docId w15:val="{089644AA-1BAA-7D47-A81C-B5FCC0A7BCB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/>
  </w:docDefaults>
  <w:latentStyles w:defLockedState="1" w:defUIPriority="99" w:defSemiHidden="0" w:defUnhideWhenUsed="0" w:defQFormat="0" w:count="375">
    <w:lsdException w:name="Normal" w:locked="0" w:uiPriority="0" w:qFormat="1"/>
    <w:lsdException w:name="heading 1" w:locked="0" w:uiPriority="9" w:qFormat="1"/>
    <w:lsdException w:name="heading 2" w:locked="0" w:semiHidden="1" w:uiPriority="9" w:unhideWhenUsed="1" w:qFormat="1"/>
    <w:lsdException w:name="heading 3" w:locked="0" w:semiHidden="1" w:uiPriority="9" w:unhideWhenUsed="1" w:qFormat="1"/>
    <w:lsdException w:name="heading 4" w:locked="0" w:semiHidden="1" w:uiPriority="9" w:unhideWhenUsed="1"/>
    <w:lsdException w:name="heading 5" w:semiHidden="1" w:uiPriority="9"/>
    <w:lsdException w:name="heading 6" w:semiHidden="1" w:uiPriority="9"/>
    <w:lsdException w:name="heading 7" w:semiHidden="1" w:uiPriority="9" w:unhideWhenUsed="1"/>
    <w:lsdException w:name="heading 8" w:semiHidden="1" w:uiPriority="9" w:unhideWhenUsed="1"/>
    <w:lsdException w:name="heading 9" w:semiHidden="1" w:uiPriority="9" w:unhideWhenUsed="1"/>
    <w:lsdException w:name="index 1" w:semiHidden="1" w:unhideWhenUsed="1" w:qFormat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locked="0" w:uiPriority="39" w:unhideWhenUsed="1"/>
    <w:lsdException w:name="toc 2" w:locked="0" w:uiPriority="39" w:unhideWhenUsed="1"/>
    <w:lsdException w:name="toc 3" w:locked="0" w:uiPriority="39" w:unhideWhenUsed="1"/>
    <w:lsdException w:name="toc 4" w:locked="0" w:uiPriority="39" w:unhideWhenUsed="1"/>
    <w:lsdException w:name="toc 5" w:locked="0" w:uiPriority="39" w:unhideWhenUsed="1"/>
    <w:lsdException w:name="toc 6" w:locked="0" w:uiPriority="39" w:unhideWhenUsed="1"/>
    <w:lsdException w:name="toc 7" w:locked="0" w:uiPriority="39" w:unhideWhenUsed="1"/>
    <w:lsdException w:name="toc 8" w:locked="0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locked="0" w:semiHidden="1" w:unhideWhenUsed="1"/>
    <w:lsdException w:name="footer" w:locked="0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locked="0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locked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 w:qFormat="1"/>
    <w:lsdException w:name="List Bullet" w:semiHidden="1" w:unhideWhenUsed="1" w:qFormat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semiHidden="1" w:uiPriority="10"/>
    <w:lsdException w:name="Closing" w:semiHidden="1" w:unhideWhenUsed="1"/>
    <w:lsdException w:name="Signature" w:semiHidden="1" w:unhideWhenUsed="1"/>
    <w:lsdException w:name="Default Paragraph Font" w:locked="0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locked="0" w:semiHidden="1" w:unhideWhenUsed="1"/>
    <w:lsdException w:name="HTML Bottom of Form" w:locked="0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locked="0" w:semiHidden="1" w:unhideWhenUsed="1"/>
    <w:lsdException w:name="annotation subject" w:semiHidden="1" w:unhideWhenUsed="1"/>
    <w:lsdException w:name="No List" w:locked="0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2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locked="0" w:semiHidden="1"/>
    <w:lsdException w:name="List Paragraph" w:uiPriority="34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locked="0" w:uiPriority="41"/>
    <w:lsdException w:name="Plain Table 2" w:locked="0" w:uiPriority="42"/>
    <w:lsdException w:name="Plain Table 3" w:locked="0" w:uiPriority="43"/>
    <w:lsdException w:name="Plain Table 4" w:locked="0" w:uiPriority="44"/>
    <w:lsdException w:name="Plain Table 5" w:locked="0" w:uiPriority="45"/>
    <w:lsdException w:name="Grid Table Light" w:locked="0" w:uiPriority="40"/>
    <w:lsdException w:name="Grid Table 1 Light" w:locked="0" w:uiPriority="46"/>
    <w:lsdException w:name="Grid Table 2" w:locked="0" w:uiPriority="47"/>
    <w:lsdException w:name="Grid Table 3" w:locked="0" w:uiPriority="48"/>
    <w:lsdException w:name="Grid Table 4" w:locked="0" w:uiPriority="49"/>
    <w:lsdException w:name="Grid Table 5 Dark" w:locked="0" w:uiPriority="50"/>
    <w:lsdException w:name="Grid Table 6 Colorful" w:locked="0" w:uiPriority="51"/>
    <w:lsdException w:name="Grid Table 7 Colorful" w:locked="0" w:uiPriority="52"/>
    <w:lsdException w:name="Grid Table 1 Light Accent 1" w:locked="0" w:uiPriority="46"/>
    <w:lsdException w:name="Grid Table 2 Accent 1" w:locked="0" w:uiPriority="47"/>
    <w:lsdException w:name="Grid Table 3 Accent 1" w:locked="0" w:uiPriority="48"/>
    <w:lsdException w:name="Grid Table 4 Accent 1" w:locked="0" w:uiPriority="49"/>
    <w:lsdException w:name="Grid Table 5 Dark Accent 1" w:locked="0" w:uiPriority="50"/>
    <w:lsdException w:name="Grid Table 6 Colorful Accent 1" w:locked="0" w:uiPriority="51"/>
    <w:lsdException w:name="Grid Table 7 Colorful Accent 1" w:locked="0" w:uiPriority="52"/>
    <w:lsdException w:name="Grid Table 1 Light Accent 2" w:locked="0" w:uiPriority="46"/>
    <w:lsdException w:name="Grid Table 2 Accent 2" w:locked="0" w:uiPriority="47"/>
    <w:lsdException w:name="Grid Table 3 Accent 2" w:locked="0" w:uiPriority="48"/>
    <w:lsdException w:name="Grid Table 4 Accent 2" w:locked="0" w:uiPriority="49"/>
    <w:lsdException w:name="Grid Table 5 Dark Accent 2" w:locked="0" w:uiPriority="50"/>
    <w:lsdException w:name="Grid Table 6 Colorful Accent 2" w:locked="0" w:uiPriority="51"/>
    <w:lsdException w:name="Grid Table 7 Colorful Accent 2" w:locked="0" w:uiPriority="52"/>
    <w:lsdException w:name="Grid Table 1 Light Accent 3" w:locked="0" w:uiPriority="46"/>
    <w:lsdException w:name="Grid Table 2 Accent 3" w:locked="0" w:uiPriority="47"/>
    <w:lsdException w:name="Grid Table 3 Accent 3" w:locked="0" w:uiPriority="48"/>
    <w:lsdException w:name="Grid Table 4 Accent 3" w:locked="0" w:uiPriority="49"/>
    <w:lsdException w:name="Grid Table 5 Dark Accent 3" w:locked="0" w:uiPriority="50"/>
    <w:lsdException w:name="Grid Table 6 Colorful Accent 3" w:locked="0" w:uiPriority="51"/>
    <w:lsdException w:name="Grid Table 7 Colorful Accent 3" w:locked="0" w:uiPriority="52"/>
    <w:lsdException w:name="Grid Table 1 Light Accent 4" w:locked="0" w:uiPriority="46"/>
    <w:lsdException w:name="Grid Table 2 Accent 4" w:locked="0" w:uiPriority="47"/>
    <w:lsdException w:name="Grid Table 3 Accent 4" w:locked="0" w:uiPriority="48"/>
    <w:lsdException w:name="Grid Table 4 Accent 4" w:locked="0" w:uiPriority="49"/>
    <w:lsdException w:name="Grid Table 5 Dark Accent 4" w:locked="0" w:uiPriority="50"/>
    <w:lsdException w:name="Grid Table 6 Colorful Accent 4" w:locked="0" w:uiPriority="51"/>
    <w:lsdException w:name="Grid Table 7 Colorful Accent 4" w:locked="0" w:uiPriority="52"/>
    <w:lsdException w:name="Grid Table 1 Light Accent 5" w:locked="0" w:uiPriority="46"/>
    <w:lsdException w:name="Grid Table 2 Accent 5" w:locked="0" w:uiPriority="47"/>
    <w:lsdException w:name="Grid Table 3 Accent 5" w:locked="0" w:uiPriority="48"/>
    <w:lsdException w:name="Grid Table 4 Accent 5" w:locked="0" w:uiPriority="49"/>
    <w:lsdException w:name="Grid Table 5 Dark Accent 5" w:locked="0" w:uiPriority="50"/>
    <w:lsdException w:name="Grid Table 6 Colorful Accent 5" w:locked="0" w:uiPriority="51"/>
    <w:lsdException w:name="Grid Table 7 Colorful Accent 5" w:locked="0" w:uiPriority="52"/>
    <w:lsdException w:name="Grid Table 1 Light Accent 6" w:locked="0" w:uiPriority="46"/>
    <w:lsdException w:name="Grid Table 2 Accent 6" w:locked="0" w:uiPriority="47"/>
    <w:lsdException w:name="Grid Table 3 Accent 6" w:locked="0" w:uiPriority="48"/>
    <w:lsdException w:name="Grid Table 4 Accent 6" w:locked="0" w:uiPriority="49"/>
    <w:lsdException w:name="Grid Table 5 Dark Accent 6" w:locked="0" w:uiPriority="50"/>
    <w:lsdException w:name="Grid Table 6 Colorful Accent 6" w:locked="0" w:uiPriority="51"/>
    <w:lsdException w:name="Grid Table 7 Colorful Accent 6" w:locked="0" w:uiPriority="52"/>
    <w:lsdException w:name="List Table 1 Light" w:locked="0" w:uiPriority="46"/>
    <w:lsdException w:name="List Table 2" w:locked="0" w:uiPriority="47"/>
    <w:lsdException w:name="List Table 3" w:locked="0" w:uiPriority="48"/>
    <w:lsdException w:name="List Table 4" w:locked="0" w:uiPriority="49"/>
    <w:lsdException w:name="List Table 5 Dark" w:locked="0" w:uiPriority="50"/>
    <w:lsdException w:name="List Table 6 Colorful" w:locked="0" w:uiPriority="51"/>
    <w:lsdException w:name="List Table 7 Colorful" w:locked="0" w:uiPriority="52"/>
    <w:lsdException w:name="List Table 1 Light Accent 1" w:locked="0" w:uiPriority="46"/>
    <w:lsdException w:name="List Table 2 Accent 1" w:locked="0" w:uiPriority="47"/>
    <w:lsdException w:name="List Table 3 Accent 1" w:locked="0" w:uiPriority="48"/>
    <w:lsdException w:name="List Table 4 Accent 1" w:locked="0" w:uiPriority="49"/>
    <w:lsdException w:name="List Table 5 Dark Accent 1" w:locked="0" w:uiPriority="50"/>
    <w:lsdException w:name="List Table 6 Colorful Accent 1" w:locked="0" w:uiPriority="51"/>
    <w:lsdException w:name="List Table 7 Colorful Accent 1" w:locked="0" w:uiPriority="52"/>
    <w:lsdException w:name="List Table 1 Light Accent 2" w:locked="0" w:uiPriority="46"/>
    <w:lsdException w:name="List Table 2 Accent 2" w:locked="0" w:uiPriority="47"/>
    <w:lsdException w:name="List Table 3 Accent 2" w:locked="0" w:uiPriority="48"/>
    <w:lsdException w:name="List Table 4 Accent 2" w:locked="0" w:uiPriority="49"/>
    <w:lsdException w:name="List Table 5 Dark Accent 2" w:locked="0" w:uiPriority="50"/>
    <w:lsdException w:name="List Table 6 Colorful Accent 2" w:locked="0" w:uiPriority="51"/>
    <w:lsdException w:name="List Table 7 Colorful Accent 2" w:locked="0" w:uiPriority="52"/>
    <w:lsdException w:name="List Table 1 Light Accent 3" w:locked="0" w:uiPriority="46"/>
    <w:lsdException w:name="List Table 2 Accent 3" w:locked="0" w:uiPriority="47"/>
    <w:lsdException w:name="List Table 3 Accent 3" w:locked="0" w:uiPriority="48"/>
    <w:lsdException w:name="List Table 4 Accent 3" w:locked="0" w:uiPriority="49"/>
    <w:lsdException w:name="List Table 5 Dark Accent 3" w:locked="0" w:uiPriority="50"/>
    <w:lsdException w:name="List Table 6 Colorful Accent 3" w:locked="0" w:uiPriority="51"/>
    <w:lsdException w:name="List Table 7 Colorful Accent 3" w:locked="0" w:uiPriority="52"/>
    <w:lsdException w:name="List Table 1 Light Accent 4" w:locked="0" w:uiPriority="46"/>
    <w:lsdException w:name="List Table 2 Accent 4" w:locked="0" w:uiPriority="47"/>
    <w:lsdException w:name="List Table 3 Accent 4" w:locked="0" w:uiPriority="48"/>
    <w:lsdException w:name="List Table 4 Accent 4" w:locked="0" w:uiPriority="49"/>
    <w:lsdException w:name="List Table 5 Dark Accent 4" w:locked="0" w:uiPriority="50"/>
    <w:lsdException w:name="List Table 6 Colorful Accent 4" w:locked="0" w:uiPriority="51"/>
    <w:lsdException w:name="List Table 7 Colorful Accent 4" w:locked="0" w:uiPriority="52"/>
    <w:lsdException w:name="List Table 1 Light Accent 5" w:locked="0" w:uiPriority="46"/>
    <w:lsdException w:name="List Table 2 Accent 5" w:locked="0" w:uiPriority="47"/>
    <w:lsdException w:name="List Table 3 Accent 5" w:locked="0" w:uiPriority="48"/>
    <w:lsdException w:name="List Table 4 Accent 5" w:locked="0" w:uiPriority="49"/>
    <w:lsdException w:name="List Table 5 Dark Accent 5" w:locked="0" w:uiPriority="50"/>
    <w:lsdException w:name="List Table 6 Colorful Accent 5" w:locked="0" w:uiPriority="51"/>
    <w:lsdException w:name="List Table 7 Colorful Accent 5" w:locked="0" w:uiPriority="52"/>
    <w:lsdException w:name="List Table 1 Light Accent 6" w:locked="0" w:uiPriority="46"/>
    <w:lsdException w:name="List Table 2 Accent 6" w:locked="0" w:uiPriority="47"/>
    <w:lsdException w:name="List Table 3 Accent 6" w:locked="0" w:uiPriority="48"/>
    <w:lsdException w:name="List Table 4 Accent 6" w:locked="0" w:uiPriority="49"/>
    <w:lsdException w:name="List Table 5 Dark Accent 6" w:locked="0" w:uiPriority="50"/>
    <w:lsdException w:name="List Table 6 Colorful Accent 6" w:locked="0" w:uiPriority="51"/>
    <w:lsdException w:name="List Table 7 Colorful Accent 6" w:locked="0" w:uiPriority="52"/>
    <w:lsdException w:name="Mention" w:locked="0" w:semiHidden="1" w:unhideWhenUsed="1"/>
    <w:lsdException w:name="Smart Hyperlink" w:locked="0" w:semiHidden="1" w:unhideWhenUsed="1"/>
    <w:lsdException w:name="Hashtag" w:locked="0" w:semiHidden="1" w:unhideWhenUsed="1"/>
    <w:lsdException w:name="Unresolved Mention" w:locked="0" w:semiHidden="1" w:unhideWhenUsed="1"/>
  </w:latentStyles>
  <w:style w:type="paragraph" w:default="1" w:styleId="Normal">
    <w:name w:val="Normal"/>
    <w:qFormat/>
    <w:rsid w:val="00377EA0"/>
    <w:rPr>
      <w:rFonts w:ascii="Times New Roman" w:eastAsia="Times New Roman" w:hAnsi="Times New Roman" w:cs="Times New Roman"/>
      <w:sz w:val="24"/>
      <w:szCs w:val="24"/>
      <w:lang w:val="sv-SE"/>
    </w:rPr>
  </w:style>
  <w:style w:type="paragraph" w:styleId="Heading1">
    <w:name w:val="heading 1"/>
    <w:next w:val="Normal"/>
    <w:link w:val="Heading1Char"/>
    <w:uiPriority w:val="29"/>
    <w:qFormat/>
    <w:rsid w:val="00156192"/>
    <w:pPr>
      <w:numPr>
        <w:numId w:val="40"/>
      </w:numPr>
      <w:spacing w:before="360" w:after="180" w:line="220" w:lineRule="atLeast"/>
      <w:contextualSpacing/>
      <w:outlineLvl w:val="0"/>
    </w:pPr>
    <w:rPr>
      <w:rFonts w:ascii="Segoe UI Historic" w:eastAsiaTheme="majorEastAsia" w:hAnsi="Segoe UI Historic" w:cs="Times New Roman (Headings CS)"/>
      <w:b/>
      <w:bCs/>
      <w:caps/>
      <w:color w:val="000000" w:themeColor="text1"/>
      <w:sz w:val="26"/>
      <w:szCs w:val="28"/>
      <w:lang w:val="en-GB"/>
    </w:rPr>
  </w:style>
  <w:style w:type="paragraph" w:styleId="Heading2">
    <w:name w:val="heading 2"/>
    <w:next w:val="Normal"/>
    <w:link w:val="Heading2Char"/>
    <w:uiPriority w:val="29"/>
    <w:qFormat/>
    <w:rsid w:val="008A3FA3"/>
    <w:pPr>
      <w:keepNext/>
      <w:numPr>
        <w:ilvl w:val="1"/>
        <w:numId w:val="40"/>
      </w:numPr>
      <w:tabs>
        <w:tab w:val="left" w:pos="992"/>
      </w:tabs>
      <w:spacing w:before="240" w:after="120" w:line="220" w:lineRule="atLeast"/>
      <w:outlineLvl w:val="1"/>
    </w:pPr>
    <w:rPr>
      <w:rFonts w:ascii="Segoe UI Historic" w:eastAsiaTheme="majorEastAsia" w:hAnsi="Segoe UI Historic" w:cstheme="majorBidi"/>
      <w:b/>
      <w:bCs/>
      <w:szCs w:val="26"/>
      <w:lang w:val="en-GB"/>
    </w:rPr>
  </w:style>
  <w:style w:type="paragraph" w:styleId="Heading3">
    <w:name w:val="heading 3"/>
    <w:next w:val="Normal"/>
    <w:link w:val="Heading3Char"/>
    <w:uiPriority w:val="29"/>
    <w:qFormat/>
    <w:rsid w:val="008A3FA3"/>
    <w:pPr>
      <w:keepNext/>
      <w:numPr>
        <w:ilvl w:val="2"/>
        <w:numId w:val="40"/>
      </w:numPr>
      <w:tabs>
        <w:tab w:val="left" w:pos="992"/>
      </w:tabs>
      <w:spacing w:before="240" w:after="60" w:line="220" w:lineRule="atLeast"/>
      <w:outlineLvl w:val="2"/>
    </w:pPr>
    <w:rPr>
      <w:rFonts w:ascii="Segoe UI Historic" w:eastAsiaTheme="majorEastAsia" w:hAnsi="Segoe UI Historic" w:cstheme="majorBidi"/>
      <w:bCs/>
      <w:i/>
      <w:lang w:val="en-GB"/>
    </w:rPr>
  </w:style>
  <w:style w:type="paragraph" w:styleId="Heading4">
    <w:name w:val="heading 4"/>
    <w:next w:val="Normal"/>
    <w:link w:val="Heading4Char"/>
    <w:uiPriority w:val="29"/>
    <w:rsid w:val="008A3FA3"/>
    <w:pPr>
      <w:keepNext/>
      <w:tabs>
        <w:tab w:val="left" w:pos="992"/>
      </w:tabs>
      <w:spacing w:before="240" w:after="30" w:line="220" w:lineRule="atLeast"/>
      <w:outlineLvl w:val="3"/>
    </w:pPr>
    <w:rPr>
      <w:rFonts w:ascii="Segoe UI Historic" w:eastAsiaTheme="majorEastAsia" w:hAnsi="Segoe UI Historic" w:cs="Times New Roman (Headings CS)"/>
      <w:b/>
      <w:bCs/>
      <w:i/>
      <w:iCs/>
      <w:lang w:val="en-GB"/>
    </w:rPr>
  </w:style>
  <w:style w:type="paragraph" w:styleId="Heading5">
    <w:name w:val="heading 5"/>
    <w:next w:val="Normal"/>
    <w:link w:val="Heading5Char"/>
    <w:uiPriority w:val="9"/>
    <w:semiHidden/>
    <w:locked/>
    <w:rsid w:val="008A3FA3"/>
    <w:pPr>
      <w:keepNext/>
      <w:keepLines/>
      <w:spacing w:before="240" w:after="15"/>
      <w:outlineLvl w:val="4"/>
    </w:pPr>
    <w:rPr>
      <w:rFonts w:ascii="Segoe UI Historic" w:eastAsiaTheme="majorEastAsia" w:hAnsi="Segoe UI Historic" w:cs="Times New Roman (Headings CS)"/>
      <w:color w:val="000000" w:themeColor="text1"/>
      <w:sz w:val="20"/>
      <w:lang w:val="en-GB"/>
    </w:rPr>
  </w:style>
  <w:style w:type="paragraph" w:styleId="Heading6">
    <w:name w:val="heading 6"/>
    <w:basedOn w:val="Normal"/>
    <w:next w:val="Normal"/>
    <w:link w:val="Heading6Char"/>
    <w:uiPriority w:val="9"/>
    <w:semiHidden/>
    <w:locked/>
    <w:rsid w:val="008A3FA3"/>
    <w:pPr>
      <w:keepNext/>
      <w:keepLines/>
      <w:spacing w:before="120"/>
      <w:outlineLvl w:val="5"/>
    </w:pPr>
    <w:rPr>
      <w:rFonts w:eastAsiaTheme="majorEastAsia" w:cstheme="majorBidi"/>
      <w:i/>
      <w:color w:val="808080" w:themeColor="background1" w:themeShade="80"/>
      <w:sz w:val="2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locked/>
    <w:rsid w:val="00CD7B48"/>
    <w:pPr>
      <w:keepNext/>
      <w:keepLines/>
      <w:spacing w:before="40"/>
      <w:outlineLvl w:val="6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locked/>
    <w:rsid w:val="00CD7B48"/>
    <w:pPr>
      <w:keepNext/>
      <w:keepLines/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locked/>
    <w:rsid w:val="00CD7B48"/>
    <w:pPr>
      <w:keepNext/>
      <w:keepLines/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29"/>
    <w:rsid w:val="00156192"/>
    <w:rPr>
      <w:rFonts w:ascii="Segoe UI Historic" w:eastAsiaTheme="majorEastAsia" w:hAnsi="Segoe UI Historic" w:cs="Times New Roman (Headings CS)"/>
      <w:b/>
      <w:bCs/>
      <w:caps/>
      <w:color w:val="000000" w:themeColor="text1"/>
      <w:sz w:val="26"/>
      <w:szCs w:val="28"/>
      <w:lang w:val="en-GB"/>
    </w:rPr>
  </w:style>
  <w:style w:type="character" w:customStyle="1" w:styleId="Heading2Char">
    <w:name w:val="Heading 2 Char"/>
    <w:basedOn w:val="DefaultParagraphFont"/>
    <w:link w:val="Heading2"/>
    <w:uiPriority w:val="29"/>
    <w:rsid w:val="008A3FA3"/>
    <w:rPr>
      <w:rFonts w:ascii="Segoe UI Historic" w:eastAsiaTheme="majorEastAsia" w:hAnsi="Segoe UI Historic" w:cstheme="majorBidi"/>
      <w:b/>
      <w:bCs/>
      <w:szCs w:val="26"/>
      <w:lang w:val="en-GB"/>
    </w:rPr>
  </w:style>
  <w:style w:type="character" w:customStyle="1" w:styleId="Heading3Char">
    <w:name w:val="Heading 3 Char"/>
    <w:basedOn w:val="DefaultParagraphFont"/>
    <w:link w:val="Heading3"/>
    <w:uiPriority w:val="29"/>
    <w:rsid w:val="008A3FA3"/>
    <w:rPr>
      <w:rFonts w:ascii="Segoe UI Historic" w:eastAsiaTheme="majorEastAsia" w:hAnsi="Segoe UI Historic" w:cstheme="majorBidi"/>
      <w:bCs/>
      <w:i/>
      <w:lang w:val="en-GB"/>
    </w:rPr>
  </w:style>
  <w:style w:type="character" w:customStyle="1" w:styleId="Heading4Char">
    <w:name w:val="Heading 4 Char"/>
    <w:basedOn w:val="DefaultParagraphFont"/>
    <w:link w:val="Heading4"/>
    <w:uiPriority w:val="29"/>
    <w:rsid w:val="008A3FA3"/>
    <w:rPr>
      <w:rFonts w:ascii="Segoe UI Historic" w:eastAsiaTheme="majorEastAsia" w:hAnsi="Segoe UI Historic" w:cs="Times New Roman (Headings CS)"/>
      <w:b/>
      <w:bCs/>
      <w:i/>
      <w:iCs/>
      <w:lang w:val="en-GB"/>
    </w:rPr>
  </w:style>
  <w:style w:type="paragraph" w:styleId="FootnoteText">
    <w:name w:val="footnote text"/>
    <w:basedOn w:val="Normal"/>
    <w:link w:val="FootnoteTextChar"/>
    <w:uiPriority w:val="99"/>
    <w:unhideWhenUsed/>
    <w:locked/>
    <w:rsid w:val="00A114BB"/>
    <w:rPr>
      <w:sz w:val="15"/>
    </w:rPr>
  </w:style>
  <w:style w:type="character" w:customStyle="1" w:styleId="FootnoteTextChar">
    <w:name w:val="Footnote Text Char"/>
    <w:basedOn w:val="DefaultParagraphFont"/>
    <w:link w:val="FootnoteText"/>
    <w:uiPriority w:val="99"/>
    <w:rsid w:val="00A114BB"/>
    <w:rPr>
      <w:rFonts w:ascii="Segoe UI Historic" w:eastAsiaTheme="minorEastAsia" w:hAnsi="Segoe UI Historic"/>
      <w:sz w:val="15"/>
      <w:szCs w:val="24"/>
      <w:lang w:val="en-GB"/>
    </w:rPr>
  </w:style>
  <w:style w:type="character" w:styleId="FootnoteReference">
    <w:name w:val="footnote reference"/>
    <w:basedOn w:val="DefaultParagraphFont"/>
    <w:uiPriority w:val="99"/>
    <w:unhideWhenUsed/>
    <w:locked/>
    <w:rsid w:val="00A114BB"/>
    <w:rPr>
      <w:rFonts w:ascii="Segoe UI Historic" w:hAnsi="Segoe UI Historic"/>
      <w:sz w:val="15"/>
      <w:vertAlign w:val="superscript"/>
    </w:rPr>
  </w:style>
  <w:style w:type="paragraph" w:styleId="Caption">
    <w:name w:val="caption"/>
    <w:basedOn w:val="Normal"/>
    <w:next w:val="Normal"/>
    <w:uiPriority w:val="35"/>
    <w:semiHidden/>
    <w:qFormat/>
    <w:locked/>
    <w:rsid w:val="00856794"/>
    <w:pPr>
      <w:spacing w:after="200"/>
      <w:ind w:left="998" w:hanging="998"/>
    </w:pPr>
    <w:rPr>
      <w:b/>
      <w:bCs/>
      <w:sz w:val="20"/>
      <w:szCs w:val="20"/>
    </w:rPr>
  </w:style>
  <w:style w:type="paragraph" w:styleId="Header">
    <w:name w:val="header"/>
    <w:next w:val="Normal"/>
    <w:link w:val="HeaderChar"/>
    <w:uiPriority w:val="99"/>
    <w:unhideWhenUsed/>
    <w:rsid w:val="00A114BB"/>
    <w:rPr>
      <w:rFonts w:ascii="Segoe UI Historic" w:hAnsi="Segoe UI Historic"/>
      <w:sz w:val="16"/>
      <w:lang w:val="en-GB"/>
    </w:rPr>
  </w:style>
  <w:style w:type="character" w:customStyle="1" w:styleId="HeaderChar">
    <w:name w:val="Header Char"/>
    <w:basedOn w:val="DefaultParagraphFont"/>
    <w:link w:val="Header"/>
    <w:uiPriority w:val="99"/>
    <w:rsid w:val="00A114BB"/>
    <w:rPr>
      <w:rFonts w:ascii="Segoe UI Historic" w:hAnsi="Segoe UI Historic"/>
      <w:sz w:val="16"/>
      <w:lang w:val="en-GB"/>
    </w:rPr>
  </w:style>
  <w:style w:type="paragraph" w:styleId="Footer">
    <w:name w:val="footer"/>
    <w:next w:val="Normal"/>
    <w:link w:val="FooterChar"/>
    <w:unhideWhenUsed/>
    <w:rsid w:val="0090693E"/>
    <w:rPr>
      <w:rFonts w:ascii="Calibri" w:hAnsi="Calibri"/>
      <w:sz w:val="16"/>
      <w:lang w:val="en-GB"/>
    </w:rPr>
  </w:style>
  <w:style w:type="character" w:customStyle="1" w:styleId="FooterChar">
    <w:name w:val="Footer Char"/>
    <w:basedOn w:val="DefaultParagraphFont"/>
    <w:link w:val="Footer"/>
    <w:rsid w:val="0090693E"/>
    <w:rPr>
      <w:rFonts w:ascii="Calibri" w:hAnsi="Calibri"/>
      <w:sz w:val="16"/>
      <w:lang w:val="en-GB"/>
    </w:rPr>
  </w:style>
  <w:style w:type="paragraph" w:customStyle="1" w:styleId="ESS-AppendixTitle">
    <w:name w:val="ESS-Appendix Title"/>
    <w:next w:val="Normal"/>
    <w:uiPriority w:val="34"/>
    <w:rsid w:val="00651807"/>
    <w:pPr>
      <w:spacing w:after="120"/>
    </w:pPr>
    <w:rPr>
      <w:b/>
      <w:sz w:val="28"/>
      <w:lang w:val="en-GB"/>
    </w:rPr>
  </w:style>
  <w:style w:type="paragraph" w:styleId="ListParagraph">
    <w:name w:val="List Paragraph"/>
    <w:basedOn w:val="Normal"/>
    <w:uiPriority w:val="34"/>
    <w:semiHidden/>
    <w:locked/>
    <w:rsid w:val="006C7F31"/>
    <w:pPr>
      <w:ind w:left="720"/>
      <w:contextualSpacing/>
    </w:pPr>
  </w:style>
  <w:style w:type="paragraph" w:customStyle="1" w:styleId="ESS-SingleLinespacing">
    <w:name w:val="ESS-Single Line spacing"/>
    <w:uiPriority w:val="34"/>
    <w:rsid w:val="005E30BC"/>
    <w:rPr>
      <w:rFonts w:ascii="Calibri" w:hAnsi="Calibri"/>
      <w:sz w:val="24"/>
      <w:lang w:val="en-GB"/>
    </w:rPr>
  </w:style>
  <w:style w:type="table" w:styleId="TableGrid">
    <w:name w:val="Table Grid"/>
    <w:basedOn w:val="TableNormal"/>
    <w:uiPriority w:val="59"/>
    <w:locked/>
    <w:rsid w:val="00E83BC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ESS-TableHeader">
    <w:name w:val="ESS-Table Header"/>
    <w:next w:val="ESS-TableText"/>
    <w:uiPriority w:val="34"/>
    <w:rsid w:val="000628C7"/>
    <w:pPr>
      <w:keepNext/>
      <w:spacing w:before="60" w:after="60" w:line="180" w:lineRule="atLeast"/>
    </w:pPr>
    <w:rPr>
      <w:rFonts w:ascii="Segoe UI Historic" w:hAnsi="Segoe UI Historic"/>
      <w:b/>
      <w:sz w:val="18"/>
      <w:lang w:val="en-GB"/>
    </w:rPr>
  </w:style>
  <w:style w:type="paragraph" w:customStyle="1" w:styleId="ESS-TableText">
    <w:name w:val="ESS-Table Text"/>
    <w:uiPriority w:val="34"/>
    <w:rsid w:val="00553283"/>
    <w:pPr>
      <w:spacing w:before="60" w:after="60" w:line="180" w:lineRule="atLeast"/>
    </w:pPr>
    <w:rPr>
      <w:rFonts w:ascii="Segoe UI Historic" w:hAnsi="Segoe UI Historic"/>
      <w:sz w:val="18"/>
      <w:lang w:val="en-GB"/>
    </w:rPr>
  </w:style>
  <w:style w:type="paragraph" w:customStyle="1" w:styleId="TableFigureTitle">
    <w:name w:val="Table/Figure Title"/>
    <w:next w:val="Normal"/>
    <w:uiPriority w:val="34"/>
    <w:qFormat/>
    <w:rsid w:val="009D5E88"/>
    <w:pPr>
      <w:keepNext/>
      <w:tabs>
        <w:tab w:val="left" w:pos="1412"/>
      </w:tabs>
      <w:spacing w:before="60" w:after="180" w:line="180" w:lineRule="atLeast"/>
      <w:ind w:left="1412" w:hanging="1412"/>
      <w:jc w:val="center"/>
    </w:pPr>
    <w:rPr>
      <w:rFonts w:ascii="Segoe UI Historic" w:hAnsi="Segoe UI Historic"/>
      <w:b/>
      <w:i/>
      <w:sz w:val="18"/>
      <w:lang w:val="en-GB"/>
    </w:rPr>
  </w:style>
  <w:style w:type="paragraph" w:customStyle="1" w:styleId="Headingunnumbered">
    <w:name w:val="Heading unnumbered"/>
    <w:next w:val="Normal"/>
    <w:uiPriority w:val="34"/>
    <w:qFormat/>
    <w:rsid w:val="007123E9"/>
    <w:pPr>
      <w:keepNext/>
      <w:spacing w:before="240" w:after="120"/>
    </w:pPr>
    <w:rPr>
      <w:rFonts w:ascii="Segoe UI Historic" w:hAnsi="Segoe UI Historic"/>
      <w:b/>
      <w:caps/>
      <w:sz w:val="26"/>
      <w:lang w:val="en-GB"/>
    </w:rPr>
  </w:style>
  <w:style w:type="paragraph" w:styleId="TableofFigures">
    <w:name w:val="table of figures"/>
    <w:next w:val="Normal"/>
    <w:uiPriority w:val="99"/>
    <w:rsid w:val="00CD7B48"/>
    <w:pPr>
      <w:tabs>
        <w:tab w:val="left" w:leader="dot" w:pos="992"/>
        <w:tab w:val="right" w:leader="dot" w:pos="8834"/>
      </w:tabs>
      <w:spacing w:before="120" w:after="120" w:line="220" w:lineRule="atLeast"/>
    </w:pPr>
    <w:rPr>
      <w:rFonts w:ascii="Segoe UI Historic" w:hAnsi="Segoe UI Historic"/>
      <w:lang w:val="en-GB"/>
    </w:rPr>
  </w:style>
  <w:style w:type="paragraph" w:styleId="TOC1">
    <w:name w:val="toc 1"/>
    <w:aliases w:val="TOC"/>
    <w:next w:val="Normal"/>
    <w:autoRedefine/>
    <w:uiPriority w:val="39"/>
    <w:rsid w:val="00E84932"/>
    <w:pPr>
      <w:tabs>
        <w:tab w:val="right" w:leader="dot" w:pos="9639"/>
      </w:tabs>
      <w:spacing w:before="60" w:after="60"/>
      <w:ind w:left="680" w:hanging="680"/>
    </w:pPr>
    <w:rPr>
      <w:rFonts w:ascii="Segoe UI Historic" w:hAnsi="Segoe UI Historic" w:cs="Times New Roman (Body CS)"/>
      <w:caps/>
      <w:noProof/>
      <w:lang w:val="en-GB"/>
    </w:rPr>
  </w:style>
  <w:style w:type="paragraph" w:styleId="TOC2">
    <w:name w:val="toc 2"/>
    <w:basedOn w:val="TOC1"/>
    <w:uiPriority w:val="39"/>
    <w:rsid w:val="00553283"/>
    <w:rPr>
      <w:caps w:val="0"/>
    </w:rPr>
  </w:style>
  <w:style w:type="paragraph" w:styleId="TOC3">
    <w:name w:val="toc 3"/>
    <w:basedOn w:val="TOC1"/>
    <w:uiPriority w:val="39"/>
    <w:rsid w:val="00553283"/>
    <w:rPr>
      <w:caps w:val="0"/>
    </w:rPr>
  </w:style>
  <w:style w:type="paragraph" w:styleId="TOC4">
    <w:name w:val="toc 4"/>
    <w:basedOn w:val="TOC1"/>
    <w:uiPriority w:val="39"/>
    <w:rsid w:val="00553283"/>
    <w:rPr>
      <w:caps w:val="0"/>
    </w:rPr>
  </w:style>
  <w:style w:type="paragraph" w:styleId="TOC5">
    <w:name w:val="toc 5"/>
    <w:basedOn w:val="TOC1"/>
    <w:uiPriority w:val="39"/>
    <w:rsid w:val="00553283"/>
    <w:pPr>
      <w:framePr w:wrap="around" w:vAnchor="text" w:hAnchor="text" w:y="1"/>
      <w:ind w:left="510" w:hanging="510"/>
    </w:pPr>
  </w:style>
  <w:style w:type="paragraph" w:styleId="TOC6">
    <w:name w:val="toc 6"/>
    <w:basedOn w:val="TOC4"/>
    <w:uiPriority w:val="39"/>
    <w:rsid w:val="00553283"/>
    <w:pPr>
      <w:ind w:left="510" w:hanging="510"/>
    </w:pPr>
  </w:style>
  <w:style w:type="paragraph" w:styleId="TOC7">
    <w:name w:val="toc 7"/>
    <w:basedOn w:val="TOC3"/>
    <w:uiPriority w:val="39"/>
    <w:rsid w:val="00553283"/>
    <w:pPr>
      <w:ind w:left="340" w:hanging="340"/>
    </w:pPr>
    <w:rPr>
      <w:caps/>
    </w:rPr>
  </w:style>
  <w:style w:type="paragraph" w:styleId="TOC8">
    <w:name w:val="toc 8"/>
    <w:basedOn w:val="TOC3"/>
    <w:uiPriority w:val="39"/>
    <w:rsid w:val="00553283"/>
    <w:pPr>
      <w:ind w:left="170" w:hanging="170"/>
    </w:pPr>
    <w:rPr>
      <w:caps/>
    </w:rPr>
  </w:style>
  <w:style w:type="paragraph" w:styleId="BalloonText">
    <w:name w:val="Balloon Text"/>
    <w:basedOn w:val="Normal"/>
    <w:link w:val="BalloonTextChar"/>
    <w:uiPriority w:val="99"/>
    <w:semiHidden/>
    <w:unhideWhenUsed/>
    <w:locked/>
    <w:rsid w:val="00B43D6F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43D6F"/>
    <w:rPr>
      <w:rFonts w:ascii="Tahoma" w:hAnsi="Tahoma" w:cs="Tahoma"/>
      <w:sz w:val="16"/>
      <w:szCs w:val="16"/>
      <w:lang w:val="en-GB"/>
    </w:rPr>
  </w:style>
  <w:style w:type="table" w:styleId="MediumList1">
    <w:name w:val="Medium List 1"/>
    <w:basedOn w:val="TableNormal"/>
    <w:uiPriority w:val="65"/>
    <w:locked/>
    <w:rsid w:val="00A75EB8"/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locked/>
    <w:rsid w:val="00A75EB8"/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4">
    <w:name w:val="Medium List 1 Accent 4"/>
    <w:basedOn w:val="TableNormal"/>
    <w:uiPriority w:val="65"/>
    <w:locked/>
    <w:rsid w:val="00A75EB8"/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character" w:styleId="Hyperlink">
    <w:name w:val="Hyperlink"/>
    <w:basedOn w:val="DefaultParagraphFont"/>
    <w:uiPriority w:val="99"/>
    <w:unhideWhenUsed/>
    <w:locked/>
    <w:rsid w:val="0045462D"/>
    <w:rPr>
      <w:rFonts w:ascii="Segoe UI Historic" w:hAnsi="Segoe UI Historic"/>
      <w:color w:val="0000FF" w:themeColor="hyperlink"/>
      <w:sz w:val="22"/>
      <w:u w:val="single"/>
    </w:rPr>
  </w:style>
  <w:style w:type="paragraph" w:styleId="TOC9">
    <w:name w:val="toc 9"/>
    <w:basedOn w:val="Normal"/>
    <w:next w:val="Normal"/>
    <w:autoRedefine/>
    <w:uiPriority w:val="39"/>
    <w:semiHidden/>
    <w:locked/>
    <w:rsid w:val="00553283"/>
    <w:pPr>
      <w:adjustRightInd w:val="0"/>
      <w:spacing w:before="60" w:after="60"/>
    </w:pPr>
  </w:style>
  <w:style w:type="character" w:styleId="PageNumber">
    <w:name w:val="page number"/>
    <w:basedOn w:val="DefaultParagraphFont"/>
    <w:uiPriority w:val="99"/>
    <w:unhideWhenUsed/>
    <w:rsid w:val="00CD7B48"/>
    <w:rPr>
      <w:rFonts w:ascii="Segoe UI Historic" w:hAnsi="Segoe UI Historic"/>
      <w:sz w:val="18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A3FA3"/>
    <w:rPr>
      <w:rFonts w:ascii="Segoe UI Historic" w:eastAsiaTheme="majorEastAsia" w:hAnsi="Segoe UI Historic" w:cs="Times New Roman (Headings CS)"/>
      <w:color w:val="000000" w:themeColor="text1"/>
      <w:sz w:val="20"/>
      <w:lang w:val="en-GB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A3FA3"/>
    <w:rPr>
      <w:rFonts w:ascii="Segoe UI Historic" w:eastAsiaTheme="majorEastAsia" w:hAnsi="Segoe UI Historic" w:cstheme="majorBidi"/>
      <w:i/>
      <w:color w:val="808080" w:themeColor="background1" w:themeShade="80"/>
      <w:sz w:val="20"/>
      <w:lang w:val="en-GB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D7B48"/>
    <w:rPr>
      <w:rFonts w:asciiTheme="majorHAnsi" w:eastAsiaTheme="majorEastAsia" w:hAnsiTheme="majorHAnsi" w:cstheme="majorBidi"/>
      <w:i/>
      <w:iCs/>
      <w:color w:val="243F60" w:themeColor="accent1" w:themeShade="7F"/>
      <w:sz w:val="22"/>
      <w:lang w:val="en-GB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D7B48"/>
    <w:rPr>
      <w:rFonts w:asciiTheme="majorHAnsi" w:eastAsiaTheme="majorEastAsia" w:hAnsiTheme="majorHAnsi" w:cstheme="majorBidi"/>
      <w:color w:val="272727" w:themeColor="text1" w:themeTint="D8"/>
      <w:sz w:val="21"/>
      <w:szCs w:val="21"/>
      <w:lang w:val="en-GB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D7B48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  <w:lang w:val="en-GB"/>
    </w:rPr>
  </w:style>
  <w:style w:type="paragraph" w:styleId="Title">
    <w:name w:val="Title"/>
    <w:basedOn w:val="Normal"/>
    <w:next w:val="Normal"/>
    <w:link w:val="TitleChar"/>
    <w:uiPriority w:val="10"/>
    <w:semiHidden/>
    <w:locked/>
    <w:rsid w:val="00CD7B48"/>
    <w:pPr>
      <w:spacing w:before="240"/>
      <w:contextualSpacing/>
    </w:pPr>
    <w:rPr>
      <w:rFonts w:eastAsiaTheme="majorEastAsia" w:cstheme="majorBidi"/>
      <w:spacing w:val="-10"/>
      <w:kern w:val="28"/>
      <w:sz w:val="26"/>
      <w:szCs w:val="56"/>
    </w:rPr>
  </w:style>
  <w:style w:type="character" w:customStyle="1" w:styleId="TitleChar">
    <w:name w:val="Title Char"/>
    <w:basedOn w:val="DefaultParagraphFont"/>
    <w:link w:val="Title"/>
    <w:uiPriority w:val="10"/>
    <w:semiHidden/>
    <w:rsid w:val="00CD7B48"/>
    <w:rPr>
      <w:rFonts w:ascii="Segoe UI Historic" w:eastAsiaTheme="majorEastAsia" w:hAnsi="Segoe UI Historic" w:cstheme="majorBidi"/>
      <w:spacing w:val="-10"/>
      <w:kern w:val="28"/>
      <w:sz w:val="26"/>
      <w:szCs w:val="56"/>
      <w:lang w:val="en-GB"/>
    </w:rPr>
  </w:style>
  <w:style w:type="paragraph" w:styleId="Subtitle">
    <w:name w:val="Subtitle"/>
    <w:basedOn w:val="Normal"/>
    <w:next w:val="Normal"/>
    <w:link w:val="SubtitleChar"/>
    <w:uiPriority w:val="11"/>
    <w:locked/>
    <w:rsid w:val="00CD7B48"/>
    <w:pPr>
      <w:numPr>
        <w:ilvl w:val="1"/>
      </w:numPr>
      <w:spacing w:before="120"/>
    </w:pPr>
    <w:rPr>
      <w:color w:val="7F7F7F" w:themeColor="text1" w:themeTint="80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CD7B48"/>
    <w:rPr>
      <w:rFonts w:ascii="Segoe UI Historic" w:eastAsiaTheme="minorEastAsia" w:hAnsi="Segoe UI Historic"/>
      <w:color w:val="7F7F7F" w:themeColor="text1" w:themeTint="80"/>
      <w:spacing w:val="15"/>
      <w:sz w:val="22"/>
      <w:lang w:val="en-GB"/>
    </w:rPr>
  </w:style>
  <w:style w:type="character" w:styleId="SubtleEmphasis">
    <w:name w:val="Subtle Emphasis"/>
    <w:basedOn w:val="DefaultParagraphFont"/>
    <w:uiPriority w:val="19"/>
    <w:locked/>
    <w:rsid w:val="00CD7B48"/>
    <w:rPr>
      <w:rFonts w:ascii="Segoe UI Historic" w:hAnsi="Segoe UI Historic"/>
      <w:i/>
      <w:iCs/>
      <w:color w:val="404040" w:themeColor="text1" w:themeTint="BF"/>
      <w:sz w:val="22"/>
    </w:rPr>
  </w:style>
  <w:style w:type="character" w:styleId="Emphasis">
    <w:name w:val="Emphasis"/>
    <w:basedOn w:val="DefaultParagraphFont"/>
    <w:uiPriority w:val="20"/>
    <w:locked/>
    <w:rsid w:val="00CD7B48"/>
    <w:rPr>
      <w:rFonts w:ascii="Segoe UI Historic" w:hAnsi="Segoe UI Historic"/>
      <w:i/>
      <w:iCs/>
      <w:sz w:val="22"/>
    </w:rPr>
  </w:style>
  <w:style w:type="paragraph" w:styleId="NoSpacing">
    <w:name w:val="No Spacing"/>
    <w:uiPriority w:val="2"/>
    <w:locked/>
    <w:rsid w:val="00CD7B48"/>
    <w:rPr>
      <w:rFonts w:ascii="Segoe UI Historic" w:eastAsiaTheme="minorEastAsia" w:hAnsi="Segoe UI Historic"/>
      <w:lang w:val="en-GB"/>
    </w:rPr>
  </w:style>
  <w:style w:type="paragraph" w:styleId="TOAHeading">
    <w:name w:val="toa heading"/>
    <w:basedOn w:val="Normal"/>
    <w:next w:val="Normal"/>
    <w:uiPriority w:val="99"/>
    <w:semiHidden/>
    <w:unhideWhenUsed/>
    <w:locked/>
    <w:rsid w:val="00CD7B48"/>
    <w:pPr>
      <w:spacing w:before="120"/>
    </w:pPr>
    <w:rPr>
      <w:rFonts w:eastAsiaTheme="majorEastAsia" w:cstheme="majorBidi"/>
      <w:b/>
      <w:bCs/>
    </w:rPr>
  </w:style>
  <w:style w:type="character" w:customStyle="1" w:styleId="UnresolvedMention1">
    <w:name w:val="Unresolved Mention1"/>
    <w:basedOn w:val="DefaultParagraphFont"/>
    <w:uiPriority w:val="99"/>
    <w:locked/>
    <w:rsid w:val="00CD7B48"/>
    <w:rPr>
      <w:rFonts w:ascii="Segoe UI Historic" w:hAnsi="Segoe UI Historic"/>
      <w:color w:val="605E5C"/>
      <w:sz w:val="22"/>
      <w:shd w:val="clear" w:color="auto" w:fill="E1DFDD"/>
    </w:rPr>
  </w:style>
  <w:style w:type="paragraph" w:styleId="TableofAuthorities">
    <w:name w:val="table of authorities"/>
    <w:basedOn w:val="Normal"/>
    <w:next w:val="Normal"/>
    <w:uiPriority w:val="99"/>
    <w:semiHidden/>
    <w:unhideWhenUsed/>
    <w:locked/>
    <w:rsid w:val="00CD7B48"/>
    <w:pPr>
      <w:spacing w:before="120"/>
    </w:pPr>
  </w:style>
  <w:style w:type="character" w:customStyle="1" w:styleId="SmartHyperlink1">
    <w:name w:val="Smart Hyperlink1"/>
    <w:basedOn w:val="DefaultParagraphFont"/>
    <w:uiPriority w:val="99"/>
    <w:semiHidden/>
    <w:unhideWhenUsed/>
    <w:rsid w:val="00CD7B48"/>
    <w:rPr>
      <w:rFonts w:ascii="Segoe UI Historic" w:hAnsi="Segoe UI Historic"/>
      <w:sz w:val="22"/>
      <w:u w:val="dotted"/>
    </w:rPr>
  </w:style>
  <w:style w:type="paragraph" w:styleId="Signature">
    <w:name w:val="Signature"/>
    <w:basedOn w:val="Normal"/>
    <w:link w:val="SignatureChar"/>
    <w:uiPriority w:val="99"/>
    <w:semiHidden/>
    <w:unhideWhenUsed/>
    <w:locked/>
    <w:rsid w:val="00CD7B48"/>
    <w:pPr>
      <w:ind w:left="2835"/>
    </w:pPr>
  </w:style>
  <w:style w:type="character" w:customStyle="1" w:styleId="SignatureChar">
    <w:name w:val="Signature Char"/>
    <w:basedOn w:val="DefaultParagraphFont"/>
    <w:link w:val="Signature"/>
    <w:uiPriority w:val="99"/>
    <w:semiHidden/>
    <w:rsid w:val="00CD7B48"/>
    <w:rPr>
      <w:rFonts w:ascii="Segoe UI Historic" w:eastAsiaTheme="minorEastAsia" w:hAnsi="Segoe UI Historic"/>
      <w:sz w:val="22"/>
      <w:lang w:val="en-GB"/>
    </w:rPr>
  </w:style>
  <w:style w:type="paragraph" w:styleId="Salutation">
    <w:name w:val="Salutation"/>
    <w:basedOn w:val="Normal"/>
    <w:next w:val="Normal"/>
    <w:link w:val="SalutationChar"/>
    <w:uiPriority w:val="99"/>
    <w:semiHidden/>
    <w:unhideWhenUsed/>
    <w:locked/>
    <w:rsid w:val="00CD7B48"/>
  </w:style>
  <w:style w:type="character" w:customStyle="1" w:styleId="SalutationChar">
    <w:name w:val="Salutation Char"/>
    <w:basedOn w:val="DefaultParagraphFont"/>
    <w:link w:val="Salutation"/>
    <w:uiPriority w:val="99"/>
    <w:semiHidden/>
    <w:rsid w:val="00CD7B48"/>
    <w:rPr>
      <w:rFonts w:ascii="Segoe UI Historic" w:eastAsiaTheme="minorEastAsia" w:hAnsi="Segoe UI Historic"/>
      <w:sz w:val="22"/>
      <w:lang w:val="en-GB"/>
    </w:rPr>
  </w:style>
  <w:style w:type="paragraph" w:styleId="PlainText">
    <w:name w:val="Plain Text"/>
    <w:basedOn w:val="Normal"/>
    <w:link w:val="PlainTextChar"/>
    <w:uiPriority w:val="99"/>
    <w:semiHidden/>
    <w:unhideWhenUsed/>
    <w:locked/>
    <w:rsid w:val="00CD7B48"/>
    <w:rPr>
      <w:rFonts w:cs="Consolas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semiHidden/>
    <w:rsid w:val="00CD7B48"/>
    <w:rPr>
      <w:rFonts w:ascii="Segoe UI Historic" w:eastAsiaTheme="minorEastAsia" w:hAnsi="Segoe UI Historic" w:cs="Consolas"/>
      <w:sz w:val="22"/>
      <w:szCs w:val="21"/>
      <w:lang w:val="en-GB"/>
    </w:rPr>
  </w:style>
  <w:style w:type="character" w:styleId="PlaceholderText">
    <w:name w:val="Placeholder Text"/>
    <w:basedOn w:val="DefaultParagraphFont"/>
    <w:uiPriority w:val="99"/>
    <w:semiHidden/>
    <w:locked/>
    <w:rsid w:val="00CD7B48"/>
    <w:rPr>
      <w:rFonts w:ascii="Segoe UI Historic" w:hAnsi="Segoe UI Historic"/>
      <w:color w:val="A6A6A6" w:themeColor="background1" w:themeShade="A6"/>
      <w:sz w:val="22"/>
    </w:rPr>
  </w:style>
  <w:style w:type="paragraph" w:styleId="NoteHeading">
    <w:name w:val="Note Heading"/>
    <w:basedOn w:val="Normal"/>
    <w:next w:val="Normal"/>
    <w:link w:val="NoteHeadingChar"/>
    <w:uiPriority w:val="99"/>
    <w:semiHidden/>
    <w:unhideWhenUsed/>
    <w:locked/>
    <w:rsid w:val="00CD7B48"/>
  </w:style>
  <w:style w:type="character" w:customStyle="1" w:styleId="NoteHeadingChar">
    <w:name w:val="Note Heading Char"/>
    <w:basedOn w:val="DefaultParagraphFont"/>
    <w:link w:val="NoteHeading"/>
    <w:uiPriority w:val="99"/>
    <w:semiHidden/>
    <w:rsid w:val="00CD7B48"/>
    <w:rPr>
      <w:rFonts w:ascii="Segoe UI Historic" w:eastAsiaTheme="minorEastAsia" w:hAnsi="Segoe UI Historic"/>
      <w:sz w:val="22"/>
      <w:lang w:val="en-GB"/>
    </w:rPr>
  </w:style>
  <w:style w:type="paragraph" w:styleId="NormalIndent">
    <w:name w:val="Normal Indent"/>
    <w:basedOn w:val="Normal"/>
    <w:uiPriority w:val="99"/>
    <w:semiHidden/>
    <w:unhideWhenUsed/>
    <w:locked/>
    <w:rsid w:val="00CD7B48"/>
    <w:pPr>
      <w:snapToGrid w:val="0"/>
      <w:ind w:left="720"/>
    </w:pPr>
  </w:style>
  <w:style w:type="paragraph" w:styleId="NormalWeb">
    <w:name w:val="Normal (Web)"/>
    <w:basedOn w:val="Normal"/>
    <w:uiPriority w:val="99"/>
    <w:semiHidden/>
    <w:unhideWhenUsed/>
    <w:locked/>
    <w:rsid w:val="00CD7B48"/>
    <w:pPr>
      <w:spacing w:after="60"/>
    </w:pPr>
    <w:rPr>
      <w:sz w:val="18"/>
    </w:rPr>
  </w:style>
  <w:style w:type="character" w:customStyle="1" w:styleId="Mention1">
    <w:name w:val="Mention1"/>
    <w:basedOn w:val="DefaultParagraphFont"/>
    <w:uiPriority w:val="99"/>
    <w:semiHidden/>
    <w:unhideWhenUsed/>
    <w:rsid w:val="00CD7B48"/>
    <w:rPr>
      <w:rFonts w:ascii="Segoe UI Historic" w:hAnsi="Segoe UI Historic"/>
      <w:color w:val="A6A6A6" w:themeColor="background1" w:themeShade="A6"/>
      <w:sz w:val="22"/>
      <w:shd w:val="clear" w:color="auto" w:fill="E1DFDD"/>
    </w:rPr>
  </w:style>
  <w:style w:type="paragraph" w:styleId="MacroText">
    <w:name w:val="macro"/>
    <w:link w:val="MacroTextChar"/>
    <w:uiPriority w:val="99"/>
    <w:semiHidden/>
    <w:unhideWhenUsed/>
    <w:locked/>
    <w:rsid w:val="00CD7B48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</w:pPr>
    <w:rPr>
      <w:rFonts w:ascii="Segoe UI Historic" w:eastAsiaTheme="minorEastAsia" w:hAnsi="Segoe UI Historic" w:cs="Consolas"/>
      <w:sz w:val="20"/>
      <w:szCs w:val="20"/>
      <w:lang w:val="en-GB"/>
    </w:rPr>
  </w:style>
  <w:style w:type="character" w:customStyle="1" w:styleId="MacroTextChar">
    <w:name w:val="Macro Text Char"/>
    <w:basedOn w:val="DefaultParagraphFont"/>
    <w:link w:val="MacroText"/>
    <w:uiPriority w:val="99"/>
    <w:semiHidden/>
    <w:rsid w:val="00CD7B48"/>
    <w:rPr>
      <w:rFonts w:ascii="Segoe UI Historic" w:eastAsiaTheme="minorEastAsia" w:hAnsi="Segoe UI Historic" w:cs="Consolas"/>
      <w:sz w:val="20"/>
      <w:szCs w:val="20"/>
      <w:lang w:val="en-GB"/>
    </w:rPr>
  </w:style>
  <w:style w:type="paragraph" w:styleId="ListNumber5">
    <w:name w:val="List Number 5"/>
    <w:basedOn w:val="Normal"/>
    <w:uiPriority w:val="99"/>
    <w:semiHidden/>
    <w:unhideWhenUsed/>
    <w:locked/>
    <w:rsid w:val="0044474C"/>
    <w:pPr>
      <w:numPr>
        <w:numId w:val="4"/>
      </w:numPr>
      <w:spacing w:before="60" w:after="60"/>
      <w:ind w:left="850" w:hanging="170"/>
    </w:pPr>
  </w:style>
  <w:style w:type="paragraph" w:styleId="ListNumber4">
    <w:name w:val="List Number 4"/>
    <w:basedOn w:val="Normal"/>
    <w:uiPriority w:val="99"/>
    <w:semiHidden/>
    <w:unhideWhenUsed/>
    <w:locked/>
    <w:rsid w:val="0044474C"/>
    <w:pPr>
      <w:numPr>
        <w:numId w:val="5"/>
      </w:numPr>
      <w:spacing w:before="60" w:after="60"/>
      <w:ind w:left="680" w:hanging="170"/>
      <w:contextualSpacing/>
    </w:pPr>
  </w:style>
  <w:style w:type="paragraph" w:styleId="ListNumber3">
    <w:name w:val="List Number 3"/>
    <w:basedOn w:val="Normal"/>
    <w:uiPriority w:val="99"/>
    <w:semiHidden/>
    <w:unhideWhenUsed/>
    <w:locked/>
    <w:rsid w:val="0044474C"/>
    <w:pPr>
      <w:numPr>
        <w:numId w:val="6"/>
      </w:numPr>
      <w:spacing w:before="60" w:after="60"/>
      <w:ind w:left="510" w:hanging="170"/>
    </w:pPr>
  </w:style>
  <w:style w:type="paragraph" w:styleId="ListNumber2">
    <w:name w:val="List Number 2"/>
    <w:basedOn w:val="Normal"/>
    <w:uiPriority w:val="99"/>
    <w:semiHidden/>
    <w:unhideWhenUsed/>
    <w:locked/>
    <w:rsid w:val="0044474C"/>
    <w:pPr>
      <w:numPr>
        <w:numId w:val="7"/>
      </w:numPr>
      <w:spacing w:before="60" w:after="60"/>
      <w:ind w:left="340" w:hanging="170"/>
    </w:pPr>
  </w:style>
  <w:style w:type="paragraph" w:styleId="ListNumber">
    <w:name w:val="List Number"/>
    <w:basedOn w:val="Normal"/>
    <w:uiPriority w:val="99"/>
    <w:semiHidden/>
    <w:unhideWhenUsed/>
    <w:locked/>
    <w:rsid w:val="0044474C"/>
    <w:pPr>
      <w:numPr>
        <w:numId w:val="8"/>
      </w:numPr>
      <w:spacing w:before="60" w:after="60"/>
      <w:ind w:left="170" w:hanging="170"/>
    </w:pPr>
  </w:style>
  <w:style w:type="paragraph" w:styleId="ListContinue">
    <w:name w:val="List Continue"/>
    <w:basedOn w:val="Normal"/>
    <w:uiPriority w:val="99"/>
    <w:semiHidden/>
    <w:unhideWhenUsed/>
    <w:locked/>
    <w:rsid w:val="0044474C"/>
    <w:pPr>
      <w:spacing w:before="40" w:after="40"/>
    </w:pPr>
  </w:style>
  <w:style w:type="paragraph" w:styleId="ListContinue2">
    <w:name w:val="List Continue 2"/>
    <w:basedOn w:val="Normal"/>
    <w:uiPriority w:val="99"/>
    <w:semiHidden/>
    <w:unhideWhenUsed/>
    <w:locked/>
    <w:rsid w:val="0044474C"/>
    <w:pPr>
      <w:spacing w:before="60" w:after="60"/>
      <w:ind w:left="170"/>
    </w:pPr>
  </w:style>
  <w:style w:type="paragraph" w:styleId="ListContinue3">
    <w:name w:val="List Continue 3"/>
    <w:basedOn w:val="Normal"/>
    <w:uiPriority w:val="99"/>
    <w:semiHidden/>
    <w:unhideWhenUsed/>
    <w:locked/>
    <w:rsid w:val="0044474C"/>
    <w:pPr>
      <w:spacing w:before="60" w:after="60"/>
      <w:ind w:left="340"/>
    </w:pPr>
  </w:style>
  <w:style w:type="paragraph" w:styleId="ListContinue4">
    <w:name w:val="List Continue 4"/>
    <w:basedOn w:val="Normal"/>
    <w:uiPriority w:val="99"/>
    <w:semiHidden/>
    <w:unhideWhenUsed/>
    <w:locked/>
    <w:rsid w:val="0044474C"/>
    <w:pPr>
      <w:spacing w:before="60" w:after="60"/>
      <w:ind w:left="510"/>
    </w:pPr>
  </w:style>
  <w:style w:type="paragraph" w:styleId="ListContinue5">
    <w:name w:val="List Continue 5"/>
    <w:basedOn w:val="Normal"/>
    <w:uiPriority w:val="99"/>
    <w:semiHidden/>
    <w:unhideWhenUsed/>
    <w:locked/>
    <w:rsid w:val="0044474C"/>
    <w:pPr>
      <w:spacing w:before="60" w:after="60"/>
      <w:ind w:left="680"/>
    </w:pPr>
  </w:style>
  <w:style w:type="paragraph" w:styleId="ListBullet">
    <w:name w:val="List Bullet"/>
    <w:basedOn w:val="Normal"/>
    <w:autoRedefine/>
    <w:uiPriority w:val="99"/>
    <w:semiHidden/>
    <w:unhideWhenUsed/>
    <w:qFormat/>
    <w:locked/>
    <w:rsid w:val="0044474C"/>
    <w:pPr>
      <w:numPr>
        <w:numId w:val="13"/>
      </w:numPr>
      <w:spacing w:before="60" w:after="60"/>
      <w:ind w:left="170" w:hanging="170"/>
    </w:pPr>
  </w:style>
  <w:style w:type="paragraph" w:styleId="ListBullet2">
    <w:name w:val="List Bullet 2"/>
    <w:basedOn w:val="Normal"/>
    <w:uiPriority w:val="99"/>
    <w:semiHidden/>
    <w:unhideWhenUsed/>
    <w:locked/>
    <w:rsid w:val="0044474C"/>
    <w:pPr>
      <w:numPr>
        <w:numId w:val="12"/>
      </w:numPr>
      <w:spacing w:before="60" w:after="60"/>
      <w:ind w:left="340" w:hanging="170"/>
    </w:pPr>
  </w:style>
  <w:style w:type="paragraph" w:styleId="ListBullet3">
    <w:name w:val="List Bullet 3"/>
    <w:basedOn w:val="Normal"/>
    <w:uiPriority w:val="99"/>
    <w:semiHidden/>
    <w:unhideWhenUsed/>
    <w:locked/>
    <w:rsid w:val="0044474C"/>
    <w:pPr>
      <w:numPr>
        <w:numId w:val="11"/>
      </w:numPr>
      <w:spacing w:before="60" w:after="60"/>
      <w:ind w:left="510" w:hanging="170"/>
    </w:pPr>
  </w:style>
  <w:style w:type="paragraph" w:styleId="ListBullet4">
    <w:name w:val="List Bullet 4"/>
    <w:basedOn w:val="Normal"/>
    <w:uiPriority w:val="99"/>
    <w:semiHidden/>
    <w:unhideWhenUsed/>
    <w:locked/>
    <w:rsid w:val="0044474C"/>
    <w:pPr>
      <w:numPr>
        <w:numId w:val="10"/>
      </w:numPr>
      <w:spacing w:before="60" w:after="60"/>
      <w:ind w:left="680" w:hanging="170"/>
    </w:pPr>
  </w:style>
  <w:style w:type="paragraph" w:styleId="ListBullet5">
    <w:name w:val="List Bullet 5"/>
    <w:basedOn w:val="Normal"/>
    <w:uiPriority w:val="99"/>
    <w:semiHidden/>
    <w:unhideWhenUsed/>
    <w:locked/>
    <w:rsid w:val="0044474C"/>
    <w:pPr>
      <w:numPr>
        <w:numId w:val="9"/>
      </w:numPr>
      <w:spacing w:before="60" w:after="60"/>
      <w:ind w:left="850" w:hanging="170"/>
    </w:pPr>
  </w:style>
  <w:style w:type="paragraph" w:styleId="Index1">
    <w:name w:val="index 1"/>
    <w:basedOn w:val="Normal"/>
    <w:next w:val="Normal"/>
    <w:autoRedefine/>
    <w:uiPriority w:val="99"/>
    <w:semiHidden/>
    <w:unhideWhenUsed/>
    <w:qFormat/>
    <w:locked/>
    <w:rsid w:val="0044474C"/>
    <w:pPr>
      <w:spacing w:before="60" w:after="60"/>
      <w:ind w:left="170" w:hanging="170"/>
    </w:pPr>
  </w:style>
  <w:style w:type="paragraph" w:styleId="Index2">
    <w:name w:val="index 2"/>
    <w:basedOn w:val="Normal"/>
    <w:next w:val="Normal"/>
    <w:autoRedefine/>
    <w:uiPriority w:val="99"/>
    <w:semiHidden/>
    <w:unhideWhenUsed/>
    <w:locked/>
    <w:rsid w:val="0044474C"/>
    <w:pPr>
      <w:spacing w:before="60" w:after="60"/>
      <w:ind w:left="283" w:hanging="170"/>
    </w:pPr>
  </w:style>
  <w:style w:type="paragraph" w:styleId="Index3">
    <w:name w:val="index 3"/>
    <w:basedOn w:val="Normal"/>
    <w:next w:val="Normal"/>
    <w:autoRedefine/>
    <w:uiPriority w:val="99"/>
    <w:semiHidden/>
    <w:unhideWhenUsed/>
    <w:locked/>
    <w:rsid w:val="0044474C"/>
    <w:pPr>
      <w:spacing w:before="60" w:after="60"/>
      <w:ind w:left="397" w:hanging="170"/>
    </w:pPr>
  </w:style>
  <w:style w:type="paragraph" w:styleId="Index4">
    <w:name w:val="index 4"/>
    <w:basedOn w:val="Normal"/>
    <w:next w:val="Normal"/>
    <w:autoRedefine/>
    <w:uiPriority w:val="99"/>
    <w:semiHidden/>
    <w:unhideWhenUsed/>
    <w:locked/>
    <w:rsid w:val="0044474C"/>
    <w:pPr>
      <w:spacing w:before="60" w:after="60"/>
      <w:ind w:left="510" w:hanging="170"/>
    </w:pPr>
  </w:style>
  <w:style w:type="paragraph" w:styleId="Index5">
    <w:name w:val="index 5"/>
    <w:basedOn w:val="Normal"/>
    <w:next w:val="Normal"/>
    <w:autoRedefine/>
    <w:uiPriority w:val="99"/>
    <w:semiHidden/>
    <w:unhideWhenUsed/>
    <w:locked/>
    <w:rsid w:val="0044474C"/>
    <w:pPr>
      <w:spacing w:before="60" w:after="60"/>
      <w:ind w:left="624" w:hanging="170"/>
    </w:pPr>
  </w:style>
  <w:style w:type="paragraph" w:styleId="Index6">
    <w:name w:val="index 6"/>
    <w:basedOn w:val="Normal"/>
    <w:next w:val="Normal"/>
    <w:autoRedefine/>
    <w:uiPriority w:val="99"/>
    <w:semiHidden/>
    <w:unhideWhenUsed/>
    <w:locked/>
    <w:rsid w:val="00992B68"/>
    <w:pPr>
      <w:spacing w:before="20" w:after="20"/>
      <w:ind w:left="737" w:hanging="170"/>
    </w:pPr>
    <w:rPr>
      <w:i/>
    </w:rPr>
  </w:style>
  <w:style w:type="paragraph" w:styleId="Index7">
    <w:name w:val="index 7"/>
    <w:basedOn w:val="Normal"/>
    <w:next w:val="Normal"/>
    <w:autoRedefine/>
    <w:uiPriority w:val="99"/>
    <w:semiHidden/>
    <w:unhideWhenUsed/>
    <w:locked/>
    <w:rsid w:val="00992B68"/>
    <w:pPr>
      <w:spacing w:before="20" w:after="20"/>
      <w:ind w:left="850" w:hanging="170"/>
    </w:pPr>
    <w:rPr>
      <w:sz w:val="18"/>
    </w:rPr>
  </w:style>
  <w:style w:type="paragraph" w:styleId="Index8">
    <w:name w:val="index 8"/>
    <w:basedOn w:val="Normal"/>
    <w:next w:val="Normal"/>
    <w:autoRedefine/>
    <w:uiPriority w:val="99"/>
    <w:semiHidden/>
    <w:unhideWhenUsed/>
    <w:locked/>
    <w:rsid w:val="00992B68"/>
    <w:pPr>
      <w:spacing w:before="20" w:after="20"/>
      <w:ind w:left="964" w:hanging="170"/>
    </w:pPr>
    <w:rPr>
      <w:i/>
      <w:sz w:val="18"/>
    </w:rPr>
  </w:style>
  <w:style w:type="paragraph" w:styleId="Index9">
    <w:name w:val="index 9"/>
    <w:basedOn w:val="Normal"/>
    <w:next w:val="Normal"/>
    <w:autoRedefine/>
    <w:uiPriority w:val="99"/>
    <w:semiHidden/>
    <w:unhideWhenUsed/>
    <w:locked/>
    <w:rsid w:val="00992B68"/>
    <w:pPr>
      <w:spacing w:before="20" w:after="20"/>
      <w:ind w:left="1077" w:hanging="170"/>
    </w:pPr>
    <w:rPr>
      <w:color w:val="A6A6A6" w:themeColor="background1" w:themeShade="A6"/>
      <w:sz w:val="18"/>
    </w:rPr>
  </w:style>
  <w:style w:type="paragraph" w:styleId="IndexHeading">
    <w:name w:val="index heading"/>
    <w:basedOn w:val="Normal"/>
    <w:next w:val="Index1"/>
    <w:uiPriority w:val="99"/>
    <w:semiHidden/>
    <w:unhideWhenUsed/>
    <w:locked/>
    <w:rsid w:val="00992B68"/>
    <w:pPr>
      <w:spacing w:before="120"/>
    </w:pPr>
    <w:rPr>
      <w:rFonts w:eastAsiaTheme="majorEastAsia" w:cstheme="majorBidi"/>
      <w:b/>
      <w:bCs/>
    </w:rPr>
  </w:style>
  <w:style w:type="character" w:styleId="LineNumber">
    <w:name w:val="line number"/>
    <w:basedOn w:val="DefaultParagraphFont"/>
    <w:uiPriority w:val="99"/>
    <w:semiHidden/>
    <w:unhideWhenUsed/>
    <w:locked/>
    <w:rsid w:val="00992B68"/>
    <w:rPr>
      <w:rFonts w:ascii="Segoe UI Historic" w:hAnsi="Segoe UI Historic"/>
      <w:sz w:val="22"/>
    </w:rPr>
  </w:style>
  <w:style w:type="paragraph" w:styleId="List">
    <w:name w:val="List"/>
    <w:basedOn w:val="Normal"/>
    <w:autoRedefine/>
    <w:uiPriority w:val="99"/>
    <w:semiHidden/>
    <w:unhideWhenUsed/>
    <w:qFormat/>
    <w:locked/>
    <w:rsid w:val="00992B68"/>
    <w:pPr>
      <w:spacing w:before="60" w:after="60"/>
      <w:ind w:left="170" w:hanging="170"/>
    </w:pPr>
  </w:style>
  <w:style w:type="paragraph" w:styleId="List2">
    <w:name w:val="List 2"/>
    <w:basedOn w:val="Normal"/>
    <w:uiPriority w:val="99"/>
    <w:semiHidden/>
    <w:unhideWhenUsed/>
    <w:locked/>
    <w:rsid w:val="00992B68"/>
    <w:pPr>
      <w:spacing w:before="60" w:after="60"/>
      <w:ind w:left="340" w:hanging="170"/>
    </w:pPr>
  </w:style>
  <w:style w:type="paragraph" w:styleId="List3">
    <w:name w:val="List 3"/>
    <w:basedOn w:val="Normal"/>
    <w:uiPriority w:val="99"/>
    <w:semiHidden/>
    <w:unhideWhenUsed/>
    <w:locked/>
    <w:rsid w:val="00992B68"/>
    <w:pPr>
      <w:spacing w:before="60" w:after="60"/>
      <w:ind w:left="510" w:hanging="170"/>
    </w:pPr>
  </w:style>
  <w:style w:type="paragraph" w:styleId="List4">
    <w:name w:val="List 4"/>
    <w:basedOn w:val="Normal"/>
    <w:uiPriority w:val="99"/>
    <w:unhideWhenUsed/>
    <w:locked/>
    <w:rsid w:val="00992B68"/>
    <w:pPr>
      <w:spacing w:before="60" w:after="60"/>
      <w:ind w:left="680" w:hanging="170"/>
    </w:pPr>
  </w:style>
  <w:style w:type="paragraph" w:styleId="List5">
    <w:name w:val="List 5"/>
    <w:basedOn w:val="Normal"/>
    <w:uiPriority w:val="99"/>
    <w:semiHidden/>
    <w:unhideWhenUsed/>
    <w:locked/>
    <w:rsid w:val="00992B68"/>
    <w:pPr>
      <w:spacing w:before="60" w:after="60"/>
      <w:ind w:left="850" w:hanging="170"/>
    </w:pPr>
  </w:style>
  <w:style w:type="paragraph" w:customStyle="1" w:styleId="Bulletnumber">
    <w:name w:val="Bullet number"/>
    <w:basedOn w:val="ListParagraph"/>
    <w:rsid w:val="00F5375B"/>
    <w:pPr>
      <w:numPr>
        <w:numId w:val="15"/>
      </w:numPr>
      <w:spacing w:before="60" w:after="60"/>
      <w:contextualSpacing w:val="0"/>
    </w:pPr>
  </w:style>
  <w:style w:type="paragraph" w:customStyle="1" w:styleId="ESSTOC">
    <w:name w:val="ESS TOC"/>
    <w:basedOn w:val="TOC1"/>
    <w:next w:val="Normal"/>
    <w:qFormat/>
    <w:rsid w:val="004A3103"/>
  </w:style>
  <w:style w:type="paragraph" w:customStyle="1" w:styleId="TOCHeading1">
    <w:name w:val="TOC Heading1"/>
    <w:basedOn w:val="TOC1"/>
    <w:rsid w:val="00C310CF"/>
    <w:pPr>
      <w:spacing w:before="240" w:after="120"/>
      <w:ind w:left="0" w:firstLine="0"/>
    </w:pPr>
    <w:rPr>
      <w:b/>
      <w:sz w:val="26"/>
    </w:rPr>
  </w:style>
  <w:style w:type="paragraph" w:customStyle="1" w:styleId="TableList">
    <w:name w:val="Table List"/>
    <w:basedOn w:val="TableofFigures"/>
    <w:rsid w:val="00020815"/>
    <w:pPr>
      <w:tabs>
        <w:tab w:val="clear" w:pos="8834"/>
        <w:tab w:val="right" w:leader="dot" w:pos="9639"/>
      </w:tabs>
    </w:pPr>
  </w:style>
  <w:style w:type="paragraph" w:customStyle="1" w:styleId="TableHeading">
    <w:name w:val="Table Heading"/>
    <w:basedOn w:val="Headingunnumbered"/>
    <w:rsid w:val="00020815"/>
  </w:style>
  <w:style w:type="paragraph" w:customStyle="1" w:styleId="TopBulletList1-dots">
    <w:name w:val="Top Bullet List 1 - dots"/>
    <w:basedOn w:val="Normal"/>
    <w:qFormat/>
    <w:rsid w:val="00E84932"/>
    <w:pPr>
      <w:numPr>
        <w:numId w:val="14"/>
      </w:numPr>
      <w:adjustRightInd w:val="0"/>
      <w:spacing w:line="300" w:lineRule="atLeast"/>
      <w:ind w:left="510" w:hanging="340"/>
      <w:contextualSpacing/>
    </w:pPr>
    <w:rPr>
      <w:rFonts w:cs="Times New Roman (Body CS)"/>
    </w:rPr>
  </w:style>
  <w:style w:type="paragraph" w:customStyle="1" w:styleId="TopBulletList2-numbers">
    <w:name w:val="Top Bullet List 2 - numbers"/>
    <w:basedOn w:val="Bulletnumber"/>
    <w:qFormat/>
    <w:rsid w:val="003D12B8"/>
    <w:pPr>
      <w:spacing w:before="0" w:after="120" w:line="300" w:lineRule="atLeast"/>
      <w:contextualSpacing/>
    </w:pPr>
  </w:style>
  <w:style w:type="paragraph" w:customStyle="1" w:styleId="TableText">
    <w:name w:val="Table Text"/>
    <w:next w:val="Normal"/>
    <w:rsid w:val="00197B0F"/>
    <w:rPr>
      <w:rFonts w:ascii="Segoe UI Historic" w:hAnsi="Segoe UI Historic"/>
      <w:sz w:val="18"/>
      <w:lang w:val="en-GB"/>
    </w:rPr>
  </w:style>
  <w:style w:type="paragraph" w:customStyle="1" w:styleId="Table-NumberSummary">
    <w:name w:val="Table - Number/Summary"/>
    <w:next w:val="Normal"/>
    <w:rsid w:val="00197B0F"/>
    <w:rPr>
      <w:rFonts w:ascii="Segoe UI Historic" w:hAnsi="Segoe UI Historic"/>
      <w:b/>
      <w:i/>
      <w:sz w:val="18"/>
      <w:lang w:val="en-GB"/>
    </w:rPr>
  </w:style>
  <w:style w:type="paragraph" w:customStyle="1" w:styleId="FigureNumberSummary">
    <w:name w:val="Figure Number/Summary"/>
    <w:basedOn w:val="TableFigureTitle"/>
    <w:rsid w:val="00555DDE"/>
  </w:style>
  <w:style w:type="paragraph" w:customStyle="1" w:styleId="BulletList3-dashes">
    <w:name w:val="Bullet List 3 - dashes"/>
    <w:basedOn w:val="TopBulletList2-numbers"/>
    <w:rsid w:val="00C437AB"/>
    <w:pPr>
      <w:numPr>
        <w:numId w:val="16"/>
      </w:numPr>
    </w:pPr>
  </w:style>
  <w:style w:type="paragraph" w:customStyle="1" w:styleId="Space-standard">
    <w:name w:val="Space - standard"/>
    <w:rsid w:val="00C437AB"/>
    <w:rPr>
      <w:rFonts w:ascii="Segoe UI Historic" w:eastAsiaTheme="minorEastAsia" w:hAnsi="Segoe UI Historic"/>
      <w:lang w:val="en-GB"/>
    </w:rPr>
  </w:style>
  <w:style w:type="paragraph" w:customStyle="1" w:styleId="BulletList4-letters">
    <w:name w:val="Bullet List 4 - letters"/>
    <w:basedOn w:val="TopBulletList2-numbers"/>
    <w:rsid w:val="003D12B8"/>
    <w:pPr>
      <w:numPr>
        <w:numId w:val="19"/>
      </w:numPr>
    </w:pPr>
  </w:style>
  <w:style w:type="paragraph" w:customStyle="1" w:styleId="BulletList5-circles">
    <w:name w:val="Bullet List 5 - circles"/>
    <w:basedOn w:val="TopBulletList2-numbers"/>
    <w:rsid w:val="00C437AB"/>
    <w:pPr>
      <w:numPr>
        <w:numId w:val="17"/>
      </w:numPr>
    </w:pPr>
  </w:style>
  <w:style w:type="paragraph" w:customStyle="1" w:styleId="BulletList6-romannumerals">
    <w:name w:val="Bullet List 6 - roman numerals"/>
    <w:basedOn w:val="TopBulletList2-numbers"/>
    <w:rsid w:val="00F61F2E"/>
    <w:pPr>
      <w:numPr>
        <w:numId w:val="18"/>
      </w:numPr>
    </w:pPr>
  </w:style>
  <w:style w:type="paragraph" w:styleId="BlockText">
    <w:name w:val="Block Text"/>
    <w:aliases w:val="X5) Block Text"/>
    <w:basedOn w:val="Normal"/>
    <w:uiPriority w:val="99"/>
    <w:unhideWhenUsed/>
    <w:locked/>
    <w:rsid w:val="0028189C"/>
    <w:pPr>
      <w:pBdr>
        <w:top w:val="single" w:sz="2" w:space="10" w:color="4F81BD" w:themeColor="accent1"/>
        <w:left w:val="single" w:sz="2" w:space="10" w:color="4F81BD" w:themeColor="accent1"/>
        <w:bottom w:val="single" w:sz="2" w:space="10" w:color="4F81BD" w:themeColor="accent1"/>
        <w:right w:val="single" w:sz="2" w:space="10" w:color="4F81BD" w:themeColor="accent1"/>
      </w:pBdr>
      <w:spacing w:before="120" w:line="220" w:lineRule="atLeast"/>
      <w:ind w:left="680" w:right="680"/>
      <w:contextualSpacing/>
      <w:jc w:val="center"/>
    </w:pPr>
    <w:rPr>
      <w:i/>
      <w:iCs/>
      <w:color w:val="365F91" w:themeColor="accent1" w:themeShade="BF"/>
      <w:sz w:val="18"/>
    </w:rPr>
  </w:style>
  <w:style w:type="paragraph" w:styleId="E-mailSignature">
    <w:name w:val="E-mail Signature"/>
    <w:basedOn w:val="Normal"/>
    <w:link w:val="E-mailSignatureChar"/>
    <w:uiPriority w:val="99"/>
    <w:unhideWhenUsed/>
    <w:locked/>
    <w:rsid w:val="0028189C"/>
  </w:style>
  <w:style w:type="character" w:customStyle="1" w:styleId="E-mailSignatureChar">
    <w:name w:val="E-mail Signature Char"/>
    <w:basedOn w:val="DefaultParagraphFont"/>
    <w:link w:val="E-mailSignature"/>
    <w:uiPriority w:val="99"/>
    <w:rsid w:val="0028189C"/>
    <w:rPr>
      <w:rFonts w:ascii="Segoe UI Historic" w:eastAsiaTheme="minorEastAsia" w:hAnsi="Segoe UI Historic"/>
      <w:sz w:val="22"/>
      <w:lang w:val="en-GB"/>
    </w:rPr>
  </w:style>
  <w:style w:type="paragraph" w:customStyle="1" w:styleId="DocumentSectionHeading">
    <w:name w:val="Document Section Heading"/>
    <w:basedOn w:val="Headingunnumbered"/>
    <w:rsid w:val="00C310CF"/>
    <w:pPr>
      <w:spacing w:before="360"/>
      <w:contextualSpacing/>
    </w:pPr>
  </w:style>
  <w:style w:type="paragraph" w:customStyle="1" w:styleId="Documenttitle">
    <w:name w:val="Document title"/>
    <w:basedOn w:val="Headingunnumbered"/>
    <w:rsid w:val="008A3FA3"/>
    <w:pPr>
      <w:spacing w:before="120"/>
      <w:jc w:val="center"/>
    </w:pPr>
    <w:rPr>
      <w:sz w:val="30"/>
    </w:rPr>
  </w:style>
  <w:style w:type="character" w:styleId="UnresolvedMention">
    <w:name w:val="Unresolved Mention"/>
    <w:basedOn w:val="DefaultParagraphFont"/>
    <w:uiPriority w:val="99"/>
    <w:semiHidden/>
    <w:unhideWhenUsed/>
    <w:rsid w:val="00C06A3F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locked/>
    <w:rsid w:val="003F5E67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64904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837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7474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984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3496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35836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655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515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611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831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033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755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397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9452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3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18057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474464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621896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893597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014581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386935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7719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5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51880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494971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323197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531546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16758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460039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202946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67414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021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61324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32440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012489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993350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244755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35769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754479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006834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580233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2754027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564390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268621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9328086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628068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04451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7348912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439439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811008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672757465">
              <w:marLeft w:val="27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61809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07888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175321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336357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15073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295010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660777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77763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383059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225579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83857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339219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557087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20229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559629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062325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970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320286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54481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4251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649126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835522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29436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731861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107701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36229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812498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56345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02628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038051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30717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99435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483048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705014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1536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192368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407191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20291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98584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082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06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43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5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02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46666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935052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39692421">
                  <w:marLeft w:val="0"/>
                  <w:marRight w:val="0"/>
                  <w:marTop w:val="0"/>
                  <w:marBottom w:val="0"/>
                  <w:divBdr>
                    <w:top w:val="single" w:sz="6" w:space="3" w:color="999999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63399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single" w:sz="6" w:space="0" w:color="999999"/>
                        <w:right w:val="none" w:sz="0" w:space="0" w:color="auto"/>
                      </w:divBdr>
                    </w:div>
                  </w:divsChild>
                </w:div>
                <w:div w:id="6211123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09230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206116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896188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632501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486433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44539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250136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91132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8346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073016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338272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16269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803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923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547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6554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594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49747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1204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09608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589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123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8496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054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66748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0635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91043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2984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97468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7587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12615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11721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47573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1508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57881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1981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80594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4646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40114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9876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53990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5327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53100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2750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69885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6919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71919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5855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72292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7193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67595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181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91251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9663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39809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3098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80990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7246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40035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27535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5309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840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59547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3964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15536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38354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2427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968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00775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42699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8577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935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64585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60197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689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853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994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541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5364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921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74799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66514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relyOnVML/>
  <w:allowPNG/>
  <w:doNotRelyOnCSS/>
  <w:doNotOrganizeInFolder/>
  <w:doNotUseLongFileNames/>
  <w:pixelsPerInch w:val="0"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github.com/anderssandstrom/ecmc_bifrost_slits_sat/blob/master/tests/11358/axis1/report.md" TargetMode="External"/><Relationship Id="rId18" Type="http://schemas.openxmlformats.org/officeDocument/2006/relationships/image" Target="media/image5.jpeg"/><Relationship Id="rId26" Type="http://schemas.openxmlformats.org/officeDocument/2006/relationships/hyperlink" Target="https://www.beckhoff.com/english.asp?ethercat/el2808.htm" TargetMode="External"/><Relationship Id="rId21" Type="http://schemas.openxmlformats.org/officeDocument/2006/relationships/hyperlink" Target="https://github.com/anderssandstrom/ecmc_bifrost_slits_sat/blob/master/tests/11361/axis2/report.md" TargetMode="External"/><Relationship Id="rId34" Type="http://schemas.openxmlformats.org/officeDocument/2006/relationships/footer" Target="footer1.xml"/><Relationship Id="rId7" Type="http://schemas.openxmlformats.org/officeDocument/2006/relationships/footnotes" Target="footnotes.xml"/><Relationship Id="rId12" Type="http://schemas.openxmlformats.org/officeDocument/2006/relationships/hyperlink" Target="https://github.com/anderssandstrom/ecmccomgui/tree/master/tools" TargetMode="External"/><Relationship Id="rId17" Type="http://schemas.openxmlformats.org/officeDocument/2006/relationships/hyperlink" Target="https://github.com/anderssandstrom/ecmc_bifrost_slits_sat/blob/master/tests/11359/axis1/report2.md" TargetMode="External"/><Relationship Id="rId25" Type="http://schemas.openxmlformats.org/officeDocument/2006/relationships/hyperlink" Target="https://www.beckhoff.com/english.asp?ethercat/el1808.htm" TargetMode="External"/><Relationship Id="rId33" Type="http://schemas.openxmlformats.org/officeDocument/2006/relationships/header" Target="header2.xml"/><Relationship Id="rId38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4.JPG"/><Relationship Id="rId20" Type="http://schemas.openxmlformats.org/officeDocument/2006/relationships/hyperlink" Target="https://github.com/anderssandstrom/ecmc_bifrost_slits_sat/blob/master/tests/11361/axis1/report.md" TargetMode="External"/><Relationship Id="rId29" Type="http://schemas.openxmlformats.org/officeDocument/2006/relationships/hyperlink" Target="https://www.micro-epsilon.com/displacement-position-sensors/laser-sensor/optoNCDT_2300_basic/" TargetMode="Externa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yperlink" Target="https://github.com/anderssandstrom/ecmc_bifrost_slits_sat/tree/master/tests" TargetMode="External"/><Relationship Id="rId24" Type="http://schemas.openxmlformats.org/officeDocument/2006/relationships/hyperlink" Target="https://www.beckhoff.com/english.asp?ethercat/el7037.htm" TargetMode="External"/><Relationship Id="rId32" Type="http://schemas.openxmlformats.org/officeDocument/2006/relationships/header" Target="header1.xml"/><Relationship Id="rId37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3.jpeg"/><Relationship Id="rId23" Type="http://schemas.openxmlformats.org/officeDocument/2006/relationships/hyperlink" Target="https://github.com/anderssandstrom/ecmc_bifrost_slits_sat/" TargetMode="External"/><Relationship Id="rId28" Type="http://schemas.openxmlformats.org/officeDocument/2006/relationships/hyperlink" Target="https://arunmicro.com/products/D42-3_UHV_Compatible_Stepper_Motor/" TargetMode="External"/><Relationship Id="rId36" Type="http://schemas.openxmlformats.org/officeDocument/2006/relationships/footer" Target="footer2.xml"/><Relationship Id="rId10" Type="http://schemas.openxmlformats.org/officeDocument/2006/relationships/image" Target="media/image2.JPG"/><Relationship Id="rId19" Type="http://schemas.openxmlformats.org/officeDocument/2006/relationships/hyperlink" Target="https://github.com/anderssandstrom/ecmc_bifrost_slits_sat/blob/master/tests/11359/axis2/report.md" TargetMode="External"/><Relationship Id="rId31" Type="http://schemas.openxmlformats.org/officeDocument/2006/relationships/image" Target="media/image6.JPG"/><Relationship Id="rId4" Type="http://schemas.openxmlformats.org/officeDocument/2006/relationships/styles" Target="styles.xml"/><Relationship Id="rId9" Type="http://schemas.openxmlformats.org/officeDocument/2006/relationships/image" Target="media/image1.JPG"/><Relationship Id="rId14" Type="http://schemas.openxmlformats.org/officeDocument/2006/relationships/hyperlink" Target="https://github.com/anderssandstrom/ecmc_bifrost_slits_sat/blob/master/tests/11358/axis2/report.md" TargetMode="External"/><Relationship Id="rId22" Type="http://schemas.openxmlformats.org/officeDocument/2006/relationships/hyperlink" Target="https://www.ethercat.org" TargetMode="External"/><Relationship Id="rId27" Type="http://schemas.openxmlformats.org/officeDocument/2006/relationships/hyperlink" Target="https://www.beckhoff.com/english.asp?ethercat/el7201.htm" TargetMode="External"/><Relationship Id="rId30" Type="http://schemas.openxmlformats.org/officeDocument/2006/relationships/hyperlink" Target="https://www.amci.com/plc-automation-products/r11-size-11-brushless-resolver-sensors" TargetMode="External"/><Relationship Id="rId35" Type="http://schemas.openxmlformats.org/officeDocument/2006/relationships/header" Target="header3.xml"/><Relationship Id="rId8" Type="http://schemas.openxmlformats.org/officeDocument/2006/relationships/endnotes" Target="endnotes.xml"/><Relationship Id="rId3" Type="http://schemas.openxmlformats.org/officeDocument/2006/relationships/numbering" Target="numbering.xml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7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/Library/Application%20Support/Microsoft/Office365/User%20Content.localized/Templates.localized/Core/ESS-0060903%20-%20Chess%20Controlled%20Core%20Word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tns:customPropertyEditors xmlns:tns="http://schemas.microsoft.com/office/2006/customDocumentInformationPanel">
  <tns:showOnOpen>true</tns:showOnOpen>
  <tns:defaultPropertyEditorNamespace>Standard properties</tns:defaultPropertyEditorNamespace>
</tns:customPropertyEditors>
</file>

<file path=customXml/item2.xml><?xml version="1.0" encoding="utf-8"?>
<b:Sources xmlns:b="http://schemas.openxmlformats.org/officeDocument/2006/bibliography" xmlns="http://schemas.openxmlformats.org/officeDocument/2006/bibliography" SelectedStyle="\IEEE2006OfficeOnline.xsl" StyleName="IEEE 2006"/>
</file>

<file path=customXml/itemProps1.xml><?xml version="1.0" encoding="utf-8"?>
<ds:datastoreItem xmlns:ds="http://schemas.openxmlformats.org/officeDocument/2006/customXml" ds:itemID="{0AD53297-1E13-4D0C-ABDB-CA1557A40B7B}">
  <ds:schemaRefs>
    <ds:schemaRef ds:uri="http://schemas.microsoft.com/office/2006/customDocumentInformationPanel"/>
  </ds:schemaRefs>
</ds:datastoreItem>
</file>

<file path=customXml/itemProps2.xml><?xml version="1.0" encoding="utf-8"?>
<ds:datastoreItem xmlns:ds="http://schemas.openxmlformats.org/officeDocument/2006/customXml" ds:itemID="{171338F6-8801-3943-95E0-5F97B26BDC4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ESS-0060903 - Chess Controlled Core Word.dotx</Template>
  <TotalTime>107</TotalTime>
  <Pages>23</Pages>
  <Words>4065</Words>
  <Characters>23171</Characters>
  <Application>Microsoft Office Word</Application>
  <DocSecurity>0</DocSecurity>
  <Lines>193</Lines>
  <Paragraphs>54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>European Spallation Source ERIC</Company>
  <LinksUpToDate>false</LinksUpToDate>
  <CharactersWithSpaces>27182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Anders Sandström</dc:creator>
  <cp:lastModifiedBy>Anders Sandström</cp:lastModifiedBy>
  <cp:revision>135</cp:revision>
  <cp:lastPrinted>2020-01-22T09:28:00Z</cp:lastPrinted>
  <dcterms:created xsi:type="dcterms:W3CDTF">2020-12-17T13:39:00Z</dcterms:created>
  <dcterms:modified xsi:type="dcterms:W3CDTF">2020-12-17T15:58:00Z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prpWatermark">
    <vt:lpwstr>help</vt:lpwstr>
  </property>
  <property fmtid="{D5CDD505-2E9C-101B-9397-08002B2CF9AE}" pid="3" name="MXActual_state_Preliminary">
    <vt:lpwstr>Apr 21, 2017</vt:lpwstr>
  </property>
  <property fmtid="{D5CDD505-2E9C-101B-9397-08002B2CF9AE}" pid="4" name="MXActual_state_Released">
    <vt:lpwstr>N/A</vt:lpwstr>
  </property>
  <property fmtid="{D5CDD505-2E9C-101B-9397-08002B2CF9AE}" pid="5" name="MXCurrent.Localized">
    <vt:lpwstr>Preliminary</vt:lpwstr>
  </property>
  <property fmtid="{D5CDD505-2E9C-101B-9397-08002B2CF9AE}" pid="6" name="MXEmail">
    <vt:lpwstr>Carl.Tillman@esss.se</vt:lpwstr>
  </property>
  <property fmtid="{D5CDD505-2E9C-101B-9397-08002B2CF9AE}" pid="7" name="MXFirstName">
    <vt:lpwstr>Carl</vt:lpwstr>
  </property>
  <property fmtid="{D5CDD505-2E9C-101B-9397-08002B2CF9AE}" pid="8" name="MXLastName">
    <vt:lpwstr>Tillman</vt:lpwstr>
  </property>
  <property fmtid="{D5CDD505-2E9C-101B-9397-08002B2CF9AE}" pid="9" name="MXMiddleName">
    <vt:lpwstr>Unknown</vt:lpwstr>
  </property>
  <property fmtid="{D5CDD505-2E9C-101B-9397-08002B2CF9AE}" pid="10" name="MXPolicy.Localized">
    <vt:lpwstr>Controlled Document</vt:lpwstr>
  </property>
  <property fmtid="{D5CDD505-2E9C-101B-9397-08002B2CF9AE}" pid="11" name="MXSignatures_state_Preliminary">
    <vt:lpwstr/>
  </property>
  <property fmtid="{D5CDD505-2E9C-101B-9397-08002B2CF9AE}" pid="12" name="MXSignatures_state_Released">
    <vt:lpwstr/>
  </property>
  <property fmtid="{D5CDD505-2E9C-101B-9397-08002B2CF9AE}" pid="13" name="MXTVA DTM Allowed Groups">
    <vt:lpwstr/>
  </property>
  <property fmtid="{D5CDD505-2E9C-101B-9397-08002B2CF9AE}" pid="14" name="MXTVA DTM Allowed Roles">
    <vt:lpwstr/>
  </property>
  <property fmtid="{D5CDD505-2E9C-101B-9397-08002B2CF9AE}" pid="15" name="MXTVA DTM Template Access">
    <vt:lpwstr/>
  </property>
  <property fmtid="{D5CDD505-2E9C-101B-9397-08002B2CF9AE}" pid="16" name="MXTVA DTM Template Visable">
    <vt:lpwstr>Yes</vt:lpwstr>
  </property>
  <property fmtid="{D5CDD505-2E9C-101B-9397-08002B2CF9AE}" pid="17" name="MXUser">
    <vt:lpwstr>carltillman</vt:lpwstr>
  </property>
  <property fmtid="{D5CDD505-2E9C-101B-9397-08002B2CF9AE}" pid="18" name="prpGSDName">
    <vt:lpwstr>Chess Controlled Core Word</vt:lpwstr>
  </property>
  <property fmtid="{D5CDD505-2E9C-101B-9397-08002B2CF9AE}" pid="19" name="prpGSDNo">
    <vt:lpwstr>2</vt:lpwstr>
  </property>
  <property fmtid="{D5CDD505-2E9C-101B-9397-08002B2CF9AE}" pid="20" name="prpVersion">
    <vt:lpwstr>Template Active Date: 18 Sep 2015</vt:lpwstr>
  </property>
  <property fmtid="{D5CDD505-2E9C-101B-9397-08002B2CF9AE}" pid="21" name="MXActual_state_Obsolete">
    <vt:lpwstr>N/A</vt:lpwstr>
  </property>
  <property fmtid="{D5CDD505-2E9C-101B-9397-08002B2CF9AE}" pid="22" name="MXSignatures_state_Obsolete">
    <vt:lpwstr/>
  </property>
  <property fmtid="{D5CDD505-2E9C-101B-9397-08002B2CF9AE}" pid="23" name="MXActual_state_Review">
    <vt:lpwstr>N/A</vt:lpwstr>
  </property>
  <property fmtid="{D5CDD505-2E9C-101B-9397-08002B2CF9AE}" pid="24" name="MXSignatures_state_Review">
    <vt:lpwstr/>
  </property>
  <property fmtid="{D5CDD505-2E9C-101B-9397-08002B2CF9AE}" pid="25" name="MXActual_state_Release">
    <vt:lpwstr>N/A</vt:lpwstr>
  </property>
  <property fmtid="{D5CDD505-2E9C-101B-9397-08002B2CF9AE}" pid="26" name="MXSignatures_state_Release">
    <vt:lpwstr/>
  </property>
  <property fmtid="{D5CDD505-2E9C-101B-9397-08002B2CF9AE}" pid="27" name="MXAccess Type">
    <vt:lpwstr>Inherited</vt:lpwstr>
  </property>
  <property fmtid="{D5CDD505-2E9C-101B-9397-08002B2CF9AE}" pid="28" name="MXApprover">
    <vt:lpwstr/>
  </property>
  <property fmtid="{D5CDD505-2E9C-101B-9397-08002B2CF9AE}" pid="29" name="MXAuthor">
    <vt:lpwstr>Meyer, Joakim</vt:lpwstr>
  </property>
  <property fmtid="{D5CDD505-2E9C-101B-9397-08002B2CF9AE}" pid="30" name="MXCheckin Reason">
    <vt:lpwstr/>
  </property>
  <property fmtid="{D5CDD505-2E9C-101B-9397-08002B2CF9AE}" pid="31" name="MXConfidentiality">
    <vt:lpwstr>Internal</vt:lpwstr>
  </property>
  <property fmtid="{D5CDD505-2E9C-101B-9397-08002B2CF9AE}" pid="32" name="MXDescription">
    <vt:lpwstr>This is the generic template to be used for controlled Word documents in Chess</vt:lpwstr>
  </property>
  <property fmtid="{D5CDD505-2E9C-101B-9397-08002B2CF9AE}" pid="33" name="MXDesignated User">
    <vt:lpwstr>Unassigned</vt:lpwstr>
  </property>
  <property fmtid="{D5CDD505-2E9C-101B-9397-08002B2CF9AE}" pid="34" name="MXIs Version Object">
    <vt:lpwstr>False</vt:lpwstr>
  </property>
  <property fmtid="{D5CDD505-2E9C-101B-9397-08002B2CF9AE}" pid="35" name="MXLanguage">
    <vt:lpwstr>English</vt:lpwstr>
  </property>
  <property fmtid="{D5CDD505-2E9C-101B-9397-08002B2CF9AE}" pid="36" name="MXLegacy Id">
    <vt:lpwstr/>
  </property>
  <property fmtid="{D5CDD505-2E9C-101B-9397-08002B2CF9AE}" pid="37" name="MXLink">
    <vt:lpwstr/>
  </property>
  <property fmtid="{D5CDD505-2E9C-101B-9397-08002B2CF9AE}" pid="38" name="MXMove Files To Version">
    <vt:lpwstr>False</vt:lpwstr>
  </property>
  <property fmtid="{D5CDD505-2E9C-101B-9397-08002B2CF9AE}" pid="39" name="MXName">
    <vt:lpwstr>ESS-0060903</vt:lpwstr>
  </property>
  <property fmtid="{D5CDD505-2E9C-101B-9397-08002B2CF9AE}" pid="40" name="MXOriginator">
    <vt:lpwstr>joakimmeyer</vt:lpwstr>
  </property>
  <property fmtid="{D5CDD505-2E9C-101B-9397-08002B2CF9AE}" pid="41" name="MXPolicy">
    <vt:lpwstr>Controlled Document</vt:lpwstr>
  </property>
  <property fmtid="{D5CDD505-2E9C-101B-9397-08002B2CF9AE}" pid="42" name="MXReference">
    <vt:lpwstr/>
  </property>
  <property fmtid="{D5CDD505-2E9C-101B-9397-08002B2CF9AE}" pid="43" name="MXRev">
    <vt:lpwstr>5</vt:lpwstr>
  </property>
  <property fmtid="{D5CDD505-2E9C-101B-9397-08002B2CF9AE}" pid="44" name="MXRevision">
    <vt:lpwstr>5</vt:lpwstr>
  </property>
  <property fmtid="{D5CDD505-2E9C-101B-9397-08002B2CF9AE}" pid="45" name="MXSubmitter">
    <vt:lpwstr>Meyer, Joakim</vt:lpwstr>
  </property>
  <property fmtid="{D5CDD505-2E9C-101B-9397-08002B2CF9AE}" pid="46" name="MXSuspend Versioning">
    <vt:lpwstr>False</vt:lpwstr>
  </property>
  <property fmtid="{D5CDD505-2E9C-101B-9397-08002B2CF9AE}" pid="47" name="MXTVADummy1">
    <vt:lpwstr>joakimmeyer</vt:lpwstr>
  </property>
  <property fmtid="{D5CDD505-2E9C-101B-9397-08002B2CF9AE}" pid="48" name="MXTVADummy2">
    <vt:lpwstr>carltillman</vt:lpwstr>
  </property>
  <property fmtid="{D5CDD505-2E9C-101B-9397-08002B2CF9AE}" pid="49" name="MXTVADummy3">
    <vt:lpwstr/>
  </property>
  <property fmtid="{D5CDD505-2E9C-101B-9397-08002B2CF9AE}" pid="50" name="MXTemplateName">
    <vt:lpwstr>ESS-0060903</vt:lpwstr>
  </property>
  <property fmtid="{D5CDD505-2E9C-101B-9397-08002B2CF9AE}" pid="51" name="MXTemplateRev">
    <vt:lpwstr>5</vt:lpwstr>
  </property>
  <property fmtid="{D5CDD505-2E9C-101B-9397-08002B2CF9AE}" pid="52" name="MXTemplateTitle">
    <vt:lpwstr>Chess Controlled Core Word</vt:lpwstr>
  </property>
  <property fmtid="{D5CDD505-2E9C-101B-9397-08002B2CF9AE}" pid="53" name="MXTitle">
    <vt:lpwstr>Chess Controlled Core Word</vt:lpwstr>
  </property>
  <property fmtid="{D5CDD505-2E9C-101B-9397-08002B2CF9AE}" pid="54" name="MXType">
    <vt:lpwstr>TVA DTM Document Template</vt:lpwstr>
  </property>
  <property fmtid="{D5CDD505-2E9C-101B-9397-08002B2CF9AE}" pid="55" name="MXType.Localized">
    <vt:lpwstr>Document Template</vt:lpwstr>
  </property>
  <property fmtid="{D5CDD505-2E9C-101B-9397-08002B2CF9AE}" pid="56" name="MXclau">
    <vt:lpwstr>False</vt:lpwstr>
  </property>
  <property fmtid="{D5CDD505-2E9C-101B-9397-08002B2CF9AE}" pid="57" name="MXcon_AccommodationCap">
    <vt:lpwstr/>
  </property>
  <property fmtid="{D5CDD505-2E9C-101B-9397-08002B2CF9AE}" pid="58" name="MXcon_AccommodationCost">
    <vt:lpwstr>False</vt:lpwstr>
  </property>
  <property fmtid="{D5CDD505-2E9C-101B-9397-08002B2CF9AE}" pid="59" name="MXcon_AdditionalSpecialConditions">
    <vt:lpwstr/>
  </property>
  <property fmtid="{D5CDD505-2E9C-101B-9397-08002B2CF9AE}" pid="60" name="MXcon_ApprovedByLineManager">
    <vt:lpwstr>False</vt:lpwstr>
  </property>
  <property fmtid="{D5CDD505-2E9C-101B-9397-08002B2CF9AE}" pid="61" name="MXcon_BackgroundInformation">
    <vt:lpwstr/>
  </property>
  <property fmtid="{D5CDD505-2E9C-101B-9397-08002B2CF9AE}" pid="62" name="MXcon_CallOffFromFrameworkAgreement">
    <vt:lpwstr>False</vt:lpwstr>
  </property>
  <property fmtid="{D5CDD505-2E9C-101B-9397-08002B2CF9AE}" pid="63" name="MXcon_CeilingPrice">
    <vt:lpwstr/>
  </property>
  <property fmtid="{D5CDD505-2E9C-101B-9397-08002B2CF9AE}" pid="64" name="MXcon_CompanyAddress">
    <vt:lpwstr/>
  </property>
  <property fmtid="{D5CDD505-2E9C-101B-9397-08002B2CF9AE}" pid="65" name="MXcon_CompanyRegistrationNumber">
    <vt:lpwstr/>
  </property>
  <property fmtid="{D5CDD505-2E9C-101B-9397-08002B2CF9AE}" pid="66" name="MXcon_CompanyType">
    <vt:lpwstr>Limited Liability company</vt:lpwstr>
  </property>
  <property fmtid="{D5CDD505-2E9C-101B-9397-08002B2CF9AE}" pid="67" name="MXcon_ConflictOfInterestOrPersonalRelationToCounterpart">
    <vt:lpwstr>False</vt:lpwstr>
  </property>
  <property fmtid="{D5CDD505-2E9C-101B-9397-08002B2CF9AE}" pid="68" name="MXcon_ConflictOrInterest">
    <vt:lpwstr/>
  </property>
  <property fmtid="{D5CDD505-2E9C-101B-9397-08002B2CF9AE}" pid="69" name="MXcon_Country">
    <vt:lpwstr>Sweden</vt:lpwstr>
  </property>
  <property fmtid="{D5CDD505-2E9C-101B-9397-08002B2CF9AE}" pid="70" name="MXcon_Currency">
    <vt:lpwstr>SEK</vt:lpwstr>
  </property>
  <property fmtid="{D5CDD505-2E9C-101B-9397-08002B2CF9AE}" pid="71" name="MXcon_DescriptionOfTheServices">
    <vt:lpwstr/>
  </property>
  <property fmtid="{D5CDD505-2E9C-101B-9397-08002B2CF9AE}" pid="72" name="MXcon_DurationEnd">
    <vt:lpwstr/>
  </property>
  <property fmtid="{D5CDD505-2E9C-101B-9397-08002B2CF9AE}" pid="73" name="MXcon_DurationStart">
    <vt:lpwstr/>
  </property>
  <property fmtid="{D5CDD505-2E9C-101B-9397-08002B2CF9AE}" pid="74" name="MXcon_ExpensesDetails">
    <vt:lpwstr/>
  </property>
  <property fmtid="{D5CDD505-2E9C-101B-9397-08002B2CF9AE}" pid="75" name="MXcon_ExternalFundsDetails">
    <vt:lpwstr/>
  </property>
  <property fmtid="{D5CDD505-2E9C-101B-9397-08002B2CF9AE}" pid="76" name="MXcon_Fee">
    <vt:lpwstr/>
  </property>
  <property fmtid="{D5CDD505-2E9C-101B-9397-08002B2CF9AE}" pid="77" name="MXcon_FeeOptions">
    <vt:lpwstr>Hourly</vt:lpwstr>
  </property>
  <property fmtid="{D5CDD505-2E9C-101B-9397-08002B2CF9AE}" pid="78" name="MXcon_FinancedByExternalFunds">
    <vt:lpwstr>False</vt:lpwstr>
  </property>
  <property fmtid="{D5CDD505-2E9C-101B-9397-08002B2CF9AE}" pid="79" name="MXcon_ITEquipment">
    <vt:lpwstr>False</vt:lpwstr>
  </property>
  <property fmtid="{D5CDD505-2E9C-101B-9397-08002B2CF9AE}" pid="80" name="MXcon_ITEquipmentDetails">
    <vt:lpwstr/>
  </property>
  <property fmtid="{D5CDD505-2E9C-101B-9397-08002B2CF9AE}" pid="81" name="MXcon_ImportantCommercialOrOther">
    <vt:lpwstr/>
  </property>
  <property fmtid="{D5CDD505-2E9C-101B-9397-08002B2CF9AE}" pid="82" name="MXcon_NameOfConsultant">
    <vt:lpwstr/>
  </property>
  <property fmtid="{D5CDD505-2E9C-101B-9397-08002B2CF9AE}" pid="83" name="MXcon_NameOfCounterpart">
    <vt:lpwstr/>
  </property>
  <property fmtid="{D5CDD505-2E9C-101B-9397-08002B2CF9AE}" pid="84" name="MXcon_NameOfLineManager">
    <vt:lpwstr/>
  </property>
  <property fmtid="{D5CDD505-2E9C-101B-9397-08002B2CF9AE}" pid="85" name="MXcon_Notified">
    <vt:lpwstr>False</vt:lpwstr>
  </property>
  <property fmtid="{D5CDD505-2E9C-101B-9397-08002B2CF9AE}" pid="86" name="MXcon_OtherExpenses">
    <vt:lpwstr>False</vt:lpwstr>
  </property>
  <property fmtid="{D5CDD505-2E9C-101B-9397-08002B2CF9AE}" pid="87" name="MXcon_OtherRelevantInformation">
    <vt:lpwstr/>
  </property>
  <property fmtid="{D5CDD505-2E9C-101B-9397-08002B2CF9AE}" pid="88" name="MXcon_OtherRelevantInformationDescription">
    <vt:lpwstr/>
  </property>
  <property fmtid="{D5CDD505-2E9C-101B-9397-08002B2CF9AE}" pid="89" name="MXcon_ReasonForExemption">
    <vt:lpwstr/>
  </property>
  <property fmtid="{D5CDD505-2E9C-101B-9397-08002B2CF9AE}" pid="90" name="MXcon_ReportingProcedure">
    <vt:lpwstr/>
  </property>
  <property fmtid="{D5CDD505-2E9C-101B-9397-08002B2CF9AE}" pid="91" name="MXcon_SubjectToProcurement">
    <vt:lpwstr>False</vt:lpwstr>
  </property>
  <property fmtid="{D5CDD505-2E9C-101B-9397-08002B2CF9AE}" pid="92" name="MXcon_TimeScheduleAndMilestonesForCompletion">
    <vt:lpwstr/>
  </property>
  <property fmtid="{D5CDD505-2E9C-101B-9397-08002B2CF9AE}" pid="93" name="MXcon_TravelCap">
    <vt:lpwstr/>
  </property>
  <property fmtid="{D5CDD505-2E9C-101B-9397-08002B2CF9AE}" pid="94" name="MXcon_TravelCost">
    <vt:lpwstr>False</vt:lpwstr>
  </property>
  <property fmtid="{D5CDD505-2E9C-101B-9397-08002B2CF9AE}" pid="95" name="MXdmg_GeneratedFrom">
    <vt:lpwstr/>
  </property>
  <property fmtid="{D5CDD505-2E9C-101B-9397-08002B2CF9AE}" pid="96" name="MXdmg_Language">
    <vt:lpwstr>en</vt:lpwstr>
  </property>
  <property fmtid="{D5CDD505-2E9C-101B-9397-08002B2CF9AE}" pid="97" name="MXFile Created Date">
    <vt:lpwstr/>
  </property>
  <property fmtid="{D5CDD505-2E9C-101B-9397-08002B2CF9AE}" pid="98" name="MXFile Dimension">
    <vt:lpwstr/>
  </property>
  <property fmtid="{D5CDD505-2E9C-101B-9397-08002B2CF9AE}" pid="99" name="MXFile Duration">
    <vt:lpwstr>0.0</vt:lpwstr>
  </property>
  <property fmtid="{D5CDD505-2E9C-101B-9397-08002B2CF9AE}" pid="100" name="MXFile Modified Date">
    <vt:lpwstr/>
  </property>
  <property fmtid="{D5CDD505-2E9C-101B-9397-08002B2CF9AE}" pid="101" name="MXFile Size">
    <vt:lpwstr>0</vt:lpwstr>
  </property>
  <property fmtid="{D5CDD505-2E9C-101B-9397-08002B2CF9AE}" pid="102" name="MXFile Type">
    <vt:lpwstr/>
  </property>
  <property fmtid="{D5CDD505-2E9C-101B-9397-08002B2CF9AE}" pid="103" name="MXActiveVersion">
    <vt:lpwstr>4</vt:lpwstr>
  </property>
  <property fmtid="{D5CDD505-2E9C-101B-9397-08002B2CF9AE}" pid="104" name="MXCurrent">
    <vt:lpwstr>Released</vt:lpwstr>
  </property>
  <property fmtid="{D5CDD505-2E9C-101B-9397-08002B2CF9AE}" pid="105" name="MXLatestVersion">
    <vt:lpwstr>4</vt:lpwstr>
  </property>
  <property fmtid="{D5CDD505-2E9C-101B-9397-08002B2CF9AE}" pid="106" name="MXPrinted Date">
    <vt:lpwstr>Feb 20, 2020</vt:lpwstr>
  </property>
  <property fmtid="{D5CDD505-2E9C-101B-9397-08002B2CF9AE}" pid="107" name="MXPrinted Version">
    <vt:lpwstr/>
  </property>
  <property fmtid="{D5CDD505-2E9C-101B-9397-08002B2CF9AE}" pid="108" name="MXTemplateReleaseDate">
    <vt:lpwstr>Feb 20, 2020</vt:lpwstr>
  </property>
  <property fmtid="{D5CDD505-2E9C-101B-9397-08002B2CF9AE}" pid="109" name="MXVersion">
    <vt:lpwstr>4</vt:lpwstr>
  </property>
  <property fmtid="{D5CDD505-2E9C-101B-9397-08002B2CF9AE}" pid="110" name="MXdmg_LastSourceFileCheckin">
    <vt:lpwstr>Feb 19, 2020</vt:lpwstr>
  </property>
</Properties>
</file>